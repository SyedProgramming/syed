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hAnsiTheme="minorHAnsi"/>
          <w:color w:val="auto"/>
          <w:sz w:val="22"/>
        </w:rPr>
        <w:id w:val="-590461761"/>
        <w:docPartObj>
          <w:docPartGallery w:val="Custom Cover Pages"/>
          <w:docPartUnique/>
        </w:docPartObj>
      </w:sdtPr>
      <w:sdtEndPr>
        <w:rPr>
          <w:rStyle w:val="Hyperlink"/>
          <w:rFonts w:ascii="Avenir LT Std 45 Book" w:hAnsi="Avenir LT Std 45 Book"/>
          <w:color w:val="E4007E"/>
          <w:sz w:val="20"/>
          <w:u w:val="single"/>
        </w:rPr>
      </w:sdtEndPr>
      <w:sdtContent>
        <w:p w14:paraId="3177BCC9" w14:textId="77777777" w:rsidR="00B373BE" w:rsidRPr="00744048" w:rsidRDefault="00B373BE" w:rsidP="00744048">
          <w:pPr>
            <w:pStyle w:val="DSWNormal"/>
          </w:pPr>
          <w:r>
            <w:rPr>
              <w:noProof/>
              <w:lang w:eastAsia="en-GB"/>
            </w:rPr>
            <w:drawing>
              <wp:anchor distT="0" distB="0" distL="114300" distR="114300" simplePos="0" relativeHeight="251671552" behindDoc="1" locked="0" layoutInCell="1" allowOverlap="1" wp14:anchorId="1F220CFC" wp14:editId="7858CFA6">
                <wp:simplePos x="0" y="0"/>
                <wp:positionH relativeFrom="page">
                  <wp:align>right</wp:align>
                </wp:positionH>
                <wp:positionV relativeFrom="paragraph">
                  <wp:posOffset>-50165</wp:posOffset>
                </wp:positionV>
                <wp:extent cx="3295650" cy="21336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295650" cy="2133600"/>
                        </a:xfrm>
                        <a:prstGeom prst="rect">
                          <a:avLst/>
                        </a:prstGeom>
                      </pic:spPr>
                    </pic:pic>
                  </a:graphicData>
                </a:graphic>
              </wp:anchor>
            </w:drawing>
          </w:r>
          <w:r>
            <w:rPr>
              <w:noProof/>
              <w:lang w:eastAsia="en-GB"/>
            </w:rPr>
            <mc:AlternateContent>
              <mc:Choice Requires="wps">
                <w:drawing>
                  <wp:anchor distT="0" distB="0" distL="114300" distR="114300" simplePos="0" relativeHeight="251670528" behindDoc="1" locked="0" layoutInCell="1" allowOverlap="1" wp14:anchorId="022304AD" wp14:editId="14770D95">
                    <wp:simplePos x="0" y="0"/>
                    <wp:positionH relativeFrom="column">
                      <wp:posOffset>-890905</wp:posOffset>
                    </wp:positionH>
                    <wp:positionV relativeFrom="paragraph">
                      <wp:posOffset>-831215</wp:posOffset>
                    </wp:positionV>
                    <wp:extent cx="7534275" cy="10458450"/>
                    <wp:effectExtent l="0" t="0" r="28575" b="19050"/>
                    <wp:wrapNone/>
                    <wp:docPr id="11" name="Rectangle 11"/>
                    <wp:cNvGraphicFramePr/>
                    <a:graphic xmlns:a="http://schemas.openxmlformats.org/drawingml/2006/main">
                      <a:graphicData uri="http://schemas.microsoft.com/office/word/2010/wordprocessingShape">
                        <wps:wsp>
                          <wps:cNvSpPr/>
                          <wps:spPr>
                            <a:xfrm>
                              <a:off x="0" y="0"/>
                              <a:ext cx="7534275" cy="104584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1DD0EE" id="Rectangle 11" o:spid="_x0000_s1026" style="position:absolute;margin-left:-70.15pt;margin-top:-65.45pt;width:593.25pt;height:823.5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" fillcolor="white [3212]" strokecolor="white [3212]" strokeweight="1pt"/>
                </w:pict>
              </mc:Fallback>
            </mc:AlternateContent>
          </w:r>
          <w:r>
            <w:rPr>
              <w:noProof/>
              <w:lang w:eastAsia="en-GB"/>
            </w:rPr>
            <w:drawing>
              <wp:anchor distT="0" distB="0" distL="114300" distR="114300" simplePos="0" relativeHeight="251668480" behindDoc="1" locked="0" layoutInCell="1" allowOverlap="1" wp14:anchorId="3650D177" wp14:editId="5580A5E2">
                <wp:simplePos x="0" y="0"/>
                <wp:positionH relativeFrom="page">
                  <wp:align>right</wp:align>
                </wp:positionH>
                <wp:positionV relativeFrom="paragraph">
                  <wp:posOffset>207010</wp:posOffset>
                </wp:positionV>
                <wp:extent cx="3248025" cy="1828800"/>
                <wp:effectExtent l="0" t="0" r="952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248025" cy="1828800"/>
                        </a:xfrm>
                        <a:prstGeom prst="rect">
                          <a:avLst/>
                        </a:prstGeom>
                      </pic:spPr>
                    </pic:pic>
                  </a:graphicData>
                </a:graphic>
              </wp:anchor>
            </w:drawing>
          </w:r>
          <w:r>
            <w:rPr>
              <w:noProof/>
              <w:lang w:eastAsia="en-GB"/>
            </w:rPr>
            <w:drawing>
              <wp:anchor distT="0" distB="0" distL="114300" distR="114300" simplePos="0" relativeHeight="251660288" behindDoc="0" locked="0" layoutInCell="1" allowOverlap="1" wp14:anchorId="4368BF45" wp14:editId="247E90AF">
                <wp:simplePos x="0" y="0"/>
                <wp:positionH relativeFrom="page">
                  <wp:posOffset>274955</wp:posOffset>
                </wp:positionH>
                <wp:positionV relativeFrom="paragraph">
                  <wp:posOffset>2491740</wp:posOffset>
                </wp:positionV>
                <wp:extent cx="7005320" cy="6985000"/>
                <wp:effectExtent l="0" t="0" r="5080" b="6350"/>
                <wp:wrapNone/>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005320" cy="6985000"/>
                        </a:xfrm>
                        <a:prstGeom prst="rect">
                          <a:avLst/>
                        </a:prstGeom>
                        <a:noFill/>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9504" behindDoc="0" locked="0" layoutInCell="1" allowOverlap="1" wp14:anchorId="26816284" wp14:editId="4CAD2CBB">
                <wp:simplePos x="0" y="0"/>
                <wp:positionH relativeFrom="page">
                  <wp:posOffset>4302760</wp:posOffset>
                </wp:positionH>
                <wp:positionV relativeFrom="paragraph">
                  <wp:posOffset>-926465</wp:posOffset>
                </wp:positionV>
                <wp:extent cx="3257550" cy="3429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257550" cy="342900"/>
                        </a:xfrm>
                        <a:prstGeom prst="rect">
                          <a:avLst/>
                        </a:prstGeom>
                      </pic:spPr>
                    </pic:pic>
                  </a:graphicData>
                </a:graphic>
              </wp:anchor>
            </w:drawing>
          </w:r>
          <w:r>
            <w:rPr>
              <w:noProof/>
              <w:lang w:eastAsia="en-GB"/>
            </w:rPr>
            <w:drawing>
              <wp:anchor distT="0" distB="0" distL="114300" distR="114300" simplePos="0" relativeHeight="251666432" behindDoc="0" locked="0" layoutInCell="1" allowOverlap="1" wp14:anchorId="2A99E66A" wp14:editId="6D293A3C">
                <wp:simplePos x="0" y="0"/>
                <wp:positionH relativeFrom="column">
                  <wp:posOffset>356870</wp:posOffset>
                </wp:positionH>
                <wp:positionV relativeFrom="paragraph">
                  <wp:posOffset>292735</wp:posOffset>
                </wp:positionV>
                <wp:extent cx="2201545" cy="734060"/>
                <wp:effectExtent l="0" t="0" r="0" b="889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DSW Apps (pink) Logo.png"/>
                        <pic:cNvPicPr/>
                      </pic:nvPicPr>
                      <pic:blipFill>
                        <a:blip r:embed="rId15" cstate="print">
                          <a:extLst>
                            <a:ext uri="{BEBA8EAE-BF5A-486C-A8C5-ECC9F3942E4B}">
                              <a14:imgProps xmlns:a14="http://schemas.microsoft.com/office/drawing/2010/main">
                                <a14:imgLayer r:embed="rId16">
                                  <a14:imgEffect>
                                    <a14:backgroundRemoval t="0" b="100000" l="0" r="98880">
                                      <a14:foregroundMark x1="5200" y1="15588" x2="54640" y2="59472"/>
                                      <a14:foregroundMark x1="8800" y1="74101" x2="39920" y2="24460"/>
                                      <a14:foregroundMark x1="94880" y1="16067" x2="93520" y2="21823"/>
                                      <a14:foregroundMark x1="84480" y1="82494" x2="89840" y2="79856"/>
                                      <a14:foregroundMark x1="80560" y1="20624" x2="81760" y2="16067"/>
                                      <a14:foregroundMark x1="75840" y1="5755" x2="64960" y2="77698"/>
                                      <a14:foregroundMark x1="66160" y1="87050" x2="55840" y2="29017"/>
                                      <a14:foregroundMark x1="57920" y1="22302" x2="67920" y2="9832"/>
                                      <a14:foregroundMark x1="74160" y1="23741" x2="76080" y2="46043"/>
                                      <a14:foregroundMark x1="65120" y1="54916" x2="68640" y2="23741"/>
                                      <a14:foregroundMark x1="52880" y1="70983" x2="62240" y2="77218"/>
                                      <a14:foregroundMark x1="33200" y1="75540" x2="13120" y2="37410"/>
                                      <a14:foregroundMark x1="56880" y1="7194" x2="69840" y2="10791"/>
                                      <a14:foregroundMark x1="7358" y1="24859" x2="16038" y2="70056"/>
                                    </a14:backgroundRemoval>
                                  </a14:imgEffect>
                                </a14:imgLayer>
                              </a14:imgProps>
                            </a:ext>
                            <a:ext uri="{28A0092B-C50C-407E-A947-70E740481C1C}">
                              <a14:useLocalDpi xmlns:a14="http://schemas.microsoft.com/office/drawing/2010/main" val="0"/>
                            </a:ext>
                          </a:extLst>
                        </a:blip>
                        <a:stretch>
                          <a:fillRect/>
                        </a:stretch>
                      </pic:blipFill>
                      <pic:spPr>
                        <a:xfrm>
                          <a:off x="0" y="0"/>
                          <a:ext cx="2201545" cy="734060"/>
                        </a:xfrm>
                        <a:prstGeom prst="rect">
                          <a:avLst/>
                        </a:prstGeom>
                      </pic:spPr>
                    </pic:pic>
                  </a:graphicData>
                </a:graphic>
              </wp:anchor>
            </w:drawing>
          </w:r>
          <w:r>
            <w:rPr>
              <w:noProof/>
              <w:lang w:eastAsia="en-GB"/>
            </w:rPr>
            <mc:AlternateContent>
              <mc:Choice Requires="wps">
                <w:drawing>
                  <wp:anchor distT="0" distB="0" distL="114300" distR="114300" simplePos="0" relativeHeight="251665408" behindDoc="0" locked="0" layoutInCell="1" allowOverlap="1" wp14:anchorId="61AC05CF" wp14:editId="1F67B356">
                    <wp:simplePos x="0" y="0"/>
                    <wp:positionH relativeFrom="column">
                      <wp:posOffset>-890905</wp:posOffset>
                    </wp:positionH>
                    <wp:positionV relativeFrom="paragraph">
                      <wp:posOffset>292735</wp:posOffset>
                    </wp:positionV>
                    <wp:extent cx="2916555" cy="734695"/>
                    <wp:effectExtent l="0" t="0" r="0" b="8255"/>
                    <wp:wrapNone/>
                    <wp:docPr id="30"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16555" cy="734695"/>
                            </a:xfrm>
                            <a:prstGeom prst="rect">
                              <a:avLst/>
                            </a:prstGeom>
                            <a:blipFill dpi="0" rotWithShape="1">
                              <a:blip r:embed="rId17">
                                <a:extLst>
                                  <a:ext uri="{28A0092B-C50C-407E-A947-70E740481C1C}">
                                    <a14:useLocalDpi xmlns:a14="http://schemas.microsoft.com/office/drawing/2010/main" val="0"/>
                                  </a:ext>
                                </a:extLst>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anchor>
                </w:drawing>
              </mc:Choice>
              <mc:Fallback>
                <w:pict>
                  <v:rect w14:anchorId="0523A113" id="Rectangle 26" o:spid="_x0000_s1026" style="position:absolute;margin-left:-70.15pt;margin-top:23.05pt;width:229.65pt;height:57.8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" stroked="f">
                    <v:fill r:id="rId18" o:title="" recolor="t" rotate="t" type="frame"/>
                  </v:rect>
                </w:pict>
              </mc:Fallback>
            </mc:AlternateContent>
          </w:r>
          <w:r>
            <w:rPr>
              <w:noProof/>
              <w:lang w:eastAsia="en-GB"/>
            </w:rPr>
            <mc:AlternateContent>
              <mc:Choice Requires="wps">
                <w:drawing>
                  <wp:anchor distT="0" distB="0" distL="114300" distR="114300" simplePos="0" relativeHeight="251664384" behindDoc="0" locked="0" layoutInCell="1" allowOverlap="1" wp14:anchorId="6857BB9D" wp14:editId="08C559EB">
                    <wp:simplePos x="0" y="0"/>
                    <wp:positionH relativeFrom="column">
                      <wp:posOffset>180975</wp:posOffset>
                    </wp:positionH>
                    <wp:positionV relativeFrom="paragraph">
                      <wp:posOffset>-153035</wp:posOffset>
                    </wp:positionV>
                    <wp:extent cx="2494915" cy="0"/>
                    <wp:effectExtent l="0" t="19050" r="38735" b="38100"/>
                    <wp:wrapNone/>
                    <wp:docPr id="28"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4915" cy="0"/>
                            </a:xfrm>
                            <a:prstGeom prst="line">
                              <a:avLst/>
                            </a:prstGeom>
                            <a:noFill/>
                            <a:ln w="48096">
                              <a:solidFill>
                                <a:srgbClr val="FFFFFF"/>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0913F172" id="Line 24"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4.25pt,-12.05pt" to="210.7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" strokecolor="white" strokeweight="1.336mm"/>
                </w:pict>
              </mc:Fallback>
            </mc:AlternateContent>
          </w:r>
          <w:r>
            <w:rPr>
              <w:noProof/>
              <w:lang w:eastAsia="en-GB"/>
            </w:rPr>
            <mc:AlternateContent>
              <mc:Choice Requires="wps">
                <w:drawing>
                  <wp:anchor distT="0" distB="0" distL="114300" distR="114300" simplePos="0" relativeHeight="251659264" behindDoc="0" locked="0" layoutInCell="1" allowOverlap="1" wp14:anchorId="161744B8" wp14:editId="15B4111A">
                    <wp:simplePos x="0" y="0"/>
                    <wp:positionH relativeFrom="column">
                      <wp:posOffset>-161925</wp:posOffset>
                    </wp:positionH>
                    <wp:positionV relativeFrom="paragraph">
                      <wp:posOffset>-924560</wp:posOffset>
                    </wp:positionV>
                    <wp:extent cx="3245485" cy="5320030"/>
                    <wp:effectExtent l="0" t="0" r="0" b="0"/>
                    <wp:wrapNone/>
                    <wp:docPr id="22" name="Freeform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45485" cy="5320030"/>
                            </a:xfrm>
                            <a:custGeom>
                              <a:avLst/>
                              <a:gdLst>
                                <a:gd name="T0" fmla="+- 0 6245 1134"/>
                                <a:gd name="T1" fmla="*/ T0 w 5111"/>
                                <a:gd name="T2" fmla="*/ 0 h 8378"/>
                                <a:gd name="T3" fmla="+- 0 1134 1134"/>
                                <a:gd name="T4" fmla="*/ T3 w 5111"/>
                                <a:gd name="T5" fmla="*/ 0 h 8378"/>
                                <a:gd name="T6" fmla="+- 0 1134 1134"/>
                                <a:gd name="T7" fmla="*/ T6 w 5111"/>
                                <a:gd name="T8" fmla="*/ 8378 h 8378"/>
                                <a:gd name="T9" fmla="+- 0 2388 1134"/>
                                <a:gd name="T10" fmla="*/ T9 w 5111"/>
                                <a:gd name="T11" fmla="*/ 8133 h 8378"/>
                                <a:gd name="T12" fmla="+- 0 6245 1134"/>
                                <a:gd name="T13" fmla="*/ T12 w 5111"/>
                                <a:gd name="T14" fmla="*/ 7308 h 8378"/>
                                <a:gd name="T15" fmla="+- 0 6245 1134"/>
                                <a:gd name="T16" fmla="*/ T15 w 5111"/>
                                <a:gd name="T17" fmla="*/ 0 h 8378"/>
                              </a:gdLst>
                              <a:ahLst/>
                              <a:cxnLst>
                                <a:cxn ang="0">
                                  <a:pos x="T1" y="T2"/>
                                </a:cxn>
                                <a:cxn ang="0">
                                  <a:pos x="T4" y="T5"/>
                                </a:cxn>
                                <a:cxn ang="0">
                                  <a:pos x="T7" y="T8"/>
                                </a:cxn>
                                <a:cxn ang="0">
                                  <a:pos x="T10" y="T11"/>
                                </a:cxn>
                                <a:cxn ang="0">
                                  <a:pos x="T13" y="T14"/>
                                </a:cxn>
                                <a:cxn ang="0">
                                  <a:pos x="T16" y="T17"/>
                                </a:cxn>
                              </a:cxnLst>
                              <a:rect l="0" t="0" r="r" b="b"/>
                              <a:pathLst>
                                <a:path w="5111" h="8378">
                                  <a:moveTo>
                                    <a:pt x="5111" y="0"/>
                                  </a:moveTo>
                                  <a:lnTo>
                                    <a:pt x="0" y="0"/>
                                  </a:lnTo>
                                  <a:lnTo>
                                    <a:pt x="0" y="8378"/>
                                  </a:lnTo>
                                  <a:lnTo>
                                    <a:pt x="1254" y="8133"/>
                                  </a:lnTo>
                                  <a:lnTo>
                                    <a:pt x="5111" y="7308"/>
                                  </a:lnTo>
                                  <a:lnTo>
                                    <a:pt x="5111" y="0"/>
                                  </a:lnTo>
                                  <a:close/>
                                </a:path>
                              </a:pathLst>
                            </a:custGeom>
                            <a:solidFill>
                              <a:srgbClr val="1C0E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w:pict>
                  <v:shape w14:anchorId="757FDD57" id="Freeform 18" o:spid="_x0000_s1026" style="position:absolute;margin-left:-12.75pt;margin-top:-72.8pt;width:255.55pt;height:418.9pt;z-index:251659264;visibility:visible;mso-wrap-style:square;mso-wrap-distance-left:9pt;mso-wrap-distance-top:0;mso-wrap-distance-right:9pt;mso-wrap-distance-bottom:0;mso-position-horizontal:absolute;mso-position-horizontal-relative:text;mso-position-vertical:absolute;mso-position-vertical-relative:text;v-text-anchor:top" coordsize="5111,8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" path="m5111,l,,,8378,1254,8133,5111,7308,5111,xe" fillcolor="#1c0e31" stroked="f">
                    <v:path arrowok="t" o:connecttype="custom" o:connectlocs="3245485,0;0,0;0,5320030;796290,5164455;3245485,4640580;3245485,0" o:connectangles="0,0,0,0,0,0"/>
                  </v:shape>
                </w:pict>
              </mc:Fallback>
            </mc:AlternateContent>
          </w:r>
          <w:r>
            <w:rPr>
              <w:noProof/>
              <w:lang w:eastAsia="en-GB"/>
            </w:rPr>
            <mc:AlternateContent>
              <mc:Choice Requires="wps">
                <w:drawing>
                  <wp:anchor distT="0" distB="0" distL="114300" distR="114300" simplePos="0" relativeHeight="251663360" behindDoc="0" locked="0" layoutInCell="1" allowOverlap="1" wp14:anchorId="3800C626" wp14:editId="10BE6005">
                    <wp:simplePos x="0" y="0"/>
                    <wp:positionH relativeFrom="column">
                      <wp:posOffset>3771900</wp:posOffset>
                    </wp:positionH>
                    <wp:positionV relativeFrom="paragraph">
                      <wp:posOffset>828040</wp:posOffset>
                    </wp:positionV>
                    <wp:extent cx="2459355" cy="2453640"/>
                    <wp:effectExtent l="0" t="0" r="0" b="3810"/>
                    <wp:wrapNone/>
                    <wp:docPr id="198" name="Freeform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59355" cy="2453640"/>
                            </a:xfrm>
                            <a:custGeom>
                              <a:avLst/>
                              <a:gdLst>
                                <a:gd name="T0" fmla="+- 0 9155 7370"/>
                                <a:gd name="T1" fmla="*/ T0 w 3873"/>
                                <a:gd name="T2" fmla="+- 0 2775 2769"/>
                                <a:gd name="T3" fmla="*/ 2775 h 3864"/>
                                <a:gd name="T4" fmla="+- 0 8934 7370"/>
                                <a:gd name="T5" fmla="*/ T4 w 3873"/>
                                <a:gd name="T6" fmla="+- 0 2805 2769"/>
                                <a:gd name="T7" fmla="*/ 2805 h 3864"/>
                                <a:gd name="T8" fmla="+- 0 8722 7370"/>
                                <a:gd name="T9" fmla="*/ T8 w 3873"/>
                                <a:gd name="T10" fmla="+- 0 2859 2769"/>
                                <a:gd name="T11" fmla="*/ 2859 h 3864"/>
                                <a:gd name="T12" fmla="+- 0 8520 7370"/>
                                <a:gd name="T13" fmla="*/ T12 w 3873"/>
                                <a:gd name="T14" fmla="+- 0 2935 2769"/>
                                <a:gd name="T15" fmla="*/ 2935 h 3864"/>
                                <a:gd name="T16" fmla="+- 0 8329 7370"/>
                                <a:gd name="T17" fmla="*/ T16 w 3873"/>
                                <a:gd name="T18" fmla="+- 0 3033 2769"/>
                                <a:gd name="T19" fmla="*/ 3033 h 3864"/>
                                <a:gd name="T20" fmla="+- 0 8151 7370"/>
                                <a:gd name="T21" fmla="*/ T20 w 3873"/>
                                <a:gd name="T22" fmla="+- 0 3150 2769"/>
                                <a:gd name="T23" fmla="*/ 3150 h 3864"/>
                                <a:gd name="T24" fmla="+- 0 7988 7370"/>
                                <a:gd name="T25" fmla="*/ T24 w 3873"/>
                                <a:gd name="T26" fmla="+- 0 3286 2769"/>
                                <a:gd name="T27" fmla="*/ 3286 h 3864"/>
                                <a:gd name="T28" fmla="+- 0 7841 7370"/>
                                <a:gd name="T29" fmla="*/ T28 w 3873"/>
                                <a:gd name="T30" fmla="+- 0 3439 2769"/>
                                <a:gd name="T31" fmla="*/ 3439 h 3864"/>
                                <a:gd name="T32" fmla="+- 0 7711 7370"/>
                                <a:gd name="T33" fmla="*/ T32 w 3873"/>
                                <a:gd name="T34" fmla="+- 0 3606 2769"/>
                                <a:gd name="T35" fmla="*/ 3606 h 3864"/>
                                <a:gd name="T36" fmla="+- 0 7600 7370"/>
                                <a:gd name="T37" fmla="*/ T36 w 3873"/>
                                <a:gd name="T38" fmla="+- 0 3788 2769"/>
                                <a:gd name="T39" fmla="*/ 3788 h 3864"/>
                                <a:gd name="T40" fmla="+- 0 7509 7370"/>
                                <a:gd name="T41" fmla="*/ T40 w 3873"/>
                                <a:gd name="T42" fmla="+- 0 3982 2769"/>
                                <a:gd name="T43" fmla="*/ 3982 h 3864"/>
                                <a:gd name="T44" fmla="+- 0 7439 7370"/>
                                <a:gd name="T45" fmla="*/ T44 w 3873"/>
                                <a:gd name="T46" fmla="+- 0 4188 2769"/>
                                <a:gd name="T47" fmla="*/ 4188 h 3864"/>
                                <a:gd name="T48" fmla="+- 0 7393 7370"/>
                                <a:gd name="T49" fmla="*/ T48 w 3873"/>
                                <a:gd name="T50" fmla="+- 0 4402 2769"/>
                                <a:gd name="T51" fmla="*/ 4402 h 3864"/>
                                <a:gd name="T52" fmla="+- 0 7372 7370"/>
                                <a:gd name="T53" fmla="*/ T52 w 3873"/>
                                <a:gd name="T54" fmla="+- 0 4625 2769"/>
                                <a:gd name="T55" fmla="*/ 4625 h 3864"/>
                                <a:gd name="T56" fmla="+- 0 7376 7370"/>
                                <a:gd name="T57" fmla="*/ T56 w 3873"/>
                                <a:gd name="T58" fmla="+- 0 4852 2769"/>
                                <a:gd name="T59" fmla="*/ 4852 h 3864"/>
                                <a:gd name="T60" fmla="+- 0 7406 7370"/>
                                <a:gd name="T61" fmla="*/ T60 w 3873"/>
                                <a:gd name="T62" fmla="+- 0 5073 2769"/>
                                <a:gd name="T63" fmla="*/ 5073 h 3864"/>
                                <a:gd name="T64" fmla="+- 0 7460 7370"/>
                                <a:gd name="T65" fmla="*/ T64 w 3873"/>
                                <a:gd name="T66" fmla="+- 0 5284 2769"/>
                                <a:gd name="T67" fmla="*/ 5284 h 3864"/>
                                <a:gd name="T68" fmla="+- 0 7537 7370"/>
                                <a:gd name="T69" fmla="*/ T68 w 3873"/>
                                <a:gd name="T70" fmla="+- 0 5486 2769"/>
                                <a:gd name="T71" fmla="*/ 5486 h 3864"/>
                                <a:gd name="T72" fmla="+- 0 7634 7370"/>
                                <a:gd name="T73" fmla="*/ T72 w 3873"/>
                                <a:gd name="T74" fmla="+- 0 5676 2769"/>
                                <a:gd name="T75" fmla="*/ 5676 h 3864"/>
                                <a:gd name="T76" fmla="+- 0 7752 7370"/>
                                <a:gd name="T77" fmla="*/ T76 w 3873"/>
                                <a:gd name="T78" fmla="+- 0 5854 2769"/>
                                <a:gd name="T79" fmla="*/ 5854 h 3864"/>
                                <a:gd name="T80" fmla="+- 0 7888 7370"/>
                                <a:gd name="T81" fmla="*/ T80 w 3873"/>
                                <a:gd name="T82" fmla="+- 0 6016 2769"/>
                                <a:gd name="T83" fmla="*/ 6016 h 3864"/>
                                <a:gd name="T84" fmla="+- 0 8041 7370"/>
                                <a:gd name="T85" fmla="*/ T84 w 3873"/>
                                <a:gd name="T86" fmla="+- 0 6163 2769"/>
                                <a:gd name="T87" fmla="*/ 6163 h 3864"/>
                                <a:gd name="T88" fmla="+- 0 8209 7370"/>
                                <a:gd name="T89" fmla="*/ T88 w 3873"/>
                                <a:gd name="T90" fmla="+- 0 6293 2769"/>
                                <a:gd name="T91" fmla="*/ 6293 h 3864"/>
                                <a:gd name="T92" fmla="+- 0 8391 7370"/>
                                <a:gd name="T93" fmla="*/ T92 w 3873"/>
                                <a:gd name="T94" fmla="+- 0 6404 2769"/>
                                <a:gd name="T95" fmla="*/ 6404 h 3864"/>
                                <a:gd name="T96" fmla="+- 0 8586 7370"/>
                                <a:gd name="T97" fmla="*/ T96 w 3873"/>
                                <a:gd name="T98" fmla="+- 0 6495 2769"/>
                                <a:gd name="T99" fmla="*/ 6495 h 3864"/>
                                <a:gd name="T100" fmla="+- 0 8791 7370"/>
                                <a:gd name="T101" fmla="*/ T100 w 3873"/>
                                <a:gd name="T102" fmla="+- 0 6564 2769"/>
                                <a:gd name="T103" fmla="*/ 6564 h 3864"/>
                                <a:gd name="T104" fmla="+- 0 9007 7370"/>
                                <a:gd name="T105" fmla="*/ T104 w 3873"/>
                                <a:gd name="T106" fmla="+- 0 6610 2769"/>
                                <a:gd name="T107" fmla="*/ 6610 h 3864"/>
                                <a:gd name="T108" fmla="+- 0 9230 7370"/>
                                <a:gd name="T109" fmla="*/ T108 w 3873"/>
                                <a:gd name="T110" fmla="+- 0 6632 2769"/>
                                <a:gd name="T111" fmla="*/ 6632 h 3864"/>
                                <a:gd name="T112" fmla="+- 0 9457 7370"/>
                                <a:gd name="T113" fmla="*/ T112 w 3873"/>
                                <a:gd name="T114" fmla="+- 0 6627 2769"/>
                                <a:gd name="T115" fmla="*/ 6627 h 3864"/>
                                <a:gd name="T116" fmla="+- 0 9678 7370"/>
                                <a:gd name="T117" fmla="*/ T116 w 3873"/>
                                <a:gd name="T118" fmla="+- 0 6597 2769"/>
                                <a:gd name="T119" fmla="*/ 6597 h 3864"/>
                                <a:gd name="T120" fmla="+- 0 9891 7370"/>
                                <a:gd name="T121" fmla="*/ T120 w 3873"/>
                                <a:gd name="T122" fmla="+- 0 6544 2769"/>
                                <a:gd name="T123" fmla="*/ 6544 h 3864"/>
                                <a:gd name="T124" fmla="+- 0 10093 7370"/>
                                <a:gd name="T125" fmla="*/ T124 w 3873"/>
                                <a:gd name="T126" fmla="+- 0 6467 2769"/>
                                <a:gd name="T127" fmla="*/ 6467 h 3864"/>
                                <a:gd name="T128" fmla="+- 0 10283 7370"/>
                                <a:gd name="T129" fmla="*/ T128 w 3873"/>
                                <a:gd name="T130" fmla="+- 0 6369 2769"/>
                                <a:gd name="T131" fmla="*/ 6369 h 3864"/>
                                <a:gd name="T132" fmla="+- 0 10461 7370"/>
                                <a:gd name="T133" fmla="*/ T132 w 3873"/>
                                <a:gd name="T134" fmla="+- 0 6252 2769"/>
                                <a:gd name="T135" fmla="*/ 6252 h 3864"/>
                                <a:gd name="T136" fmla="+- 0 10624 7370"/>
                                <a:gd name="T137" fmla="*/ T136 w 3873"/>
                                <a:gd name="T138" fmla="+- 0 6116 2769"/>
                                <a:gd name="T139" fmla="*/ 6116 h 3864"/>
                                <a:gd name="T140" fmla="+- 0 10772 7370"/>
                                <a:gd name="T141" fmla="*/ T140 w 3873"/>
                                <a:gd name="T142" fmla="+- 0 5964 2769"/>
                                <a:gd name="T143" fmla="*/ 5964 h 3864"/>
                                <a:gd name="T144" fmla="+- 0 10902 7370"/>
                                <a:gd name="T145" fmla="*/ T144 w 3873"/>
                                <a:gd name="T146" fmla="+- 0 5796 2769"/>
                                <a:gd name="T147" fmla="*/ 5796 h 3864"/>
                                <a:gd name="T148" fmla="+- 0 11013 7370"/>
                                <a:gd name="T149" fmla="*/ T148 w 3873"/>
                                <a:gd name="T150" fmla="+- 0 5614 2769"/>
                                <a:gd name="T151" fmla="*/ 5614 h 3864"/>
                                <a:gd name="T152" fmla="+- 0 11104 7370"/>
                                <a:gd name="T153" fmla="*/ T152 w 3873"/>
                                <a:gd name="T154" fmla="+- 0 5420 2769"/>
                                <a:gd name="T155" fmla="*/ 5420 h 3864"/>
                                <a:gd name="T156" fmla="+- 0 11173 7370"/>
                                <a:gd name="T157" fmla="*/ T156 w 3873"/>
                                <a:gd name="T158" fmla="+- 0 5215 2769"/>
                                <a:gd name="T159" fmla="*/ 5215 h 3864"/>
                                <a:gd name="T160" fmla="+- 0 11219 7370"/>
                                <a:gd name="T161" fmla="*/ T160 w 3873"/>
                                <a:gd name="T162" fmla="+- 0 5000 2769"/>
                                <a:gd name="T163" fmla="*/ 5000 h 3864"/>
                                <a:gd name="T164" fmla="+- 0 11241 7370"/>
                                <a:gd name="T165" fmla="*/ T164 w 3873"/>
                                <a:gd name="T166" fmla="+- 0 4777 2769"/>
                                <a:gd name="T167" fmla="*/ 4777 h 3864"/>
                                <a:gd name="T168" fmla="+- 0 11236 7370"/>
                                <a:gd name="T169" fmla="*/ T168 w 3873"/>
                                <a:gd name="T170" fmla="+- 0 4550 2769"/>
                                <a:gd name="T171" fmla="*/ 4550 h 3864"/>
                                <a:gd name="T172" fmla="+- 0 11206 7370"/>
                                <a:gd name="T173" fmla="*/ T172 w 3873"/>
                                <a:gd name="T174" fmla="+- 0 4330 2769"/>
                                <a:gd name="T175" fmla="*/ 4330 h 3864"/>
                                <a:gd name="T176" fmla="+- 0 11152 7370"/>
                                <a:gd name="T177" fmla="*/ T176 w 3873"/>
                                <a:gd name="T178" fmla="+- 0 4118 2769"/>
                                <a:gd name="T179" fmla="*/ 4118 h 3864"/>
                                <a:gd name="T180" fmla="+- 0 11076 7370"/>
                                <a:gd name="T181" fmla="*/ T180 w 3873"/>
                                <a:gd name="T182" fmla="+- 0 3916 2769"/>
                                <a:gd name="T183" fmla="*/ 3916 h 3864"/>
                                <a:gd name="T184" fmla="+- 0 10978 7370"/>
                                <a:gd name="T185" fmla="*/ T184 w 3873"/>
                                <a:gd name="T186" fmla="+- 0 3726 2769"/>
                                <a:gd name="T187" fmla="*/ 3726 h 3864"/>
                                <a:gd name="T188" fmla="+- 0 10860 7370"/>
                                <a:gd name="T189" fmla="*/ T188 w 3873"/>
                                <a:gd name="T190" fmla="+- 0 3549 2769"/>
                                <a:gd name="T191" fmla="*/ 3549 h 3864"/>
                                <a:gd name="T192" fmla="+- 0 10724 7370"/>
                                <a:gd name="T193" fmla="*/ T192 w 3873"/>
                                <a:gd name="T194" fmla="+- 0 3386 2769"/>
                                <a:gd name="T195" fmla="*/ 3386 h 3864"/>
                                <a:gd name="T196" fmla="+- 0 10571 7370"/>
                                <a:gd name="T197" fmla="*/ T196 w 3873"/>
                                <a:gd name="T198" fmla="+- 0 3239 2769"/>
                                <a:gd name="T199" fmla="*/ 3239 h 3864"/>
                                <a:gd name="T200" fmla="+- 0 10403 7370"/>
                                <a:gd name="T201" fmla="*/ T200 w 3873"/>
                                <a:gd name="T202" fmla="+- 0 3109 2769"/>
                                <a:gd name="T203" fmla="*/ 3109 h 3864"/>
                                <a:gd name="T204" fmla="+- 0 10221 7370"/>
                                <a:gd name="T205" fmla="*/ T204 w 3873"/>
                                <a:gd name="T206" fmla="+- 0 2998 2769"/>
                                <a:gd name="T207" fmla="*/ 2998 h 3864"/>
                                <a:gd name="T208" fmla="+- 0 10027 7370"/>
                                <a:gd name="T209" fmla="*/ T208 w 3873"/>
                                <a:gd name="T210" fmla="+- 0 2907 2769"/>
                                <a:gd name="T211" fmla="*/ 2907 h 3864"/>
                                <a:gd name="T212" fmla="+- 0 9821 7370"/>
                                <a:gd name="T213" fmla="*/ T212 w 3873"/>
                                <a:gd name="T214" fmla="+- 0 2838 2769"/>
                                <a:gd name="T215" fmla="*/ 2838 h 3864"/>
                                <a:gd name="T216" fmla="+- 0 9606 7370"/>
                                <a:gd name="T217" fmla="*/ T216 w 3873"/>
                                <a:gd name="T218" fmla="+- 0 2792 2769"/>
                                <a:gd name="T219" fmla="*/ 2792 h 3864"/>
                                <a:gd name="T220" fmla="+- 0 9382 7370"/>
                                <a:gd name="T221" fmla="*/ T220 w 3873"/>
                                <a:gd name="T222" fmla="+- 0 2771 2769"/>
                                <a:gd name="T223" fmla="*/ 2771 h 38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3873" h="3864">
                                  <a:moveTo>
                                    <a:pt x="1936" y="0"/>
                                  </a:moveTo>
                                  <a:lnTo>
                                    <a:pt x="1860" y="2"/>
                                  </a:lnTo>
                                  <a:lnTo>
                                    <a:pt x="1785" y="6"/>
                                  </a:lnTo>
                                  <a:lnTo>
                                    <a:pt x="1710" y="13"/>
                                  </a:lnTo>
                                  <a:lnTo>
                                    <a:pt x="1637" y="23"/>
                                  </a:lnTo>
                                  <a:lnTo>
                                    <a:pt x="1564" y="36"/>
                                  </a:lnTo>
                                  <a:lnTo>
                                    <a:pt x="1492" y="51"/>
                                  </a:lnTo>
                                  <a:lnTo>
                                    <a:pt x="1421" y="69"/>
                                  </a:lnTo>
                                  <a:lnTo>
                                    <a:pt x="1352" y="90"/>
                                  </a:lnTo>
                                  <a:lnTo>
                                    <a:pt x="1283" y="113"/>
                                  </a:lnTo>
                                  <a:lnTo>
                                    <a:pt x="1216" y="138"/>
                                  </a:lnTo>
                                  <a:lnTo>
                                    <a:pt x="1150" y="166"/>
                                  </a:lnTo>
                                  <a:lnTo>
                                    <a:pt x="1085" y="197"/>
                                  </a:lnTo>
                                  <a:lnTo>
                                    <a:pt x="1021" y="229"/>
                                  </a:lnTo>
                                  <a:lnTo>
                                    <a:pt x="959" y="264"/>
                                  </a:lnTo>
                                  <a:lnTo>
                                    <a:pt x="898" y="301"/>
                                  </a:lnTo>
                                  <a:lnTo>
                                    <a:pt x="839" y="340"/>
                                  </a:lnTo>
                                  <a:lnTo>
                                    <a:pt x="781" y="381"/>
                                  </a:lnTo>
                                  <a:lnTo>
                                    <a:pt x="725" y="425"/>
                                  </a:lnTo>
                                  <a:lnTo>
                                    <a:pt x="671" y="470"/>
                                  </a:lnTo>
                                  <a:lnTo>
                                    <a:pt x="618" y="517"/>
                                  </a:lnTo>
                                  <a:lnTo>
                                    <a:pt x="567" y="566"/>
                                  </a:lnTo>
                                  <a:lnTo>
                                    <a:pt x="518" y="617"/>
                                  </a:lnTo>
                                  <a:lnTo>
                                    <a:pt x="471" y="670"/>
                                  </a:lnTo>
                                  <a:lnTo>
                                    <a:pt x="425" y="724"/>
                                  </a:lnTo>
                                  <a:lnTo>
                                    <a:pt x="382" y="780"/>
                                  </a:lnTo>
                                  <a:lnTo>
                                    <a:pt x="341" y="837"/>
                                  </a:lnTo>
                                  <a:lnTo>
                                    <a:pt x="302" y="897"/>
                                  </a:lnTo>
                                  <a:lnTo>
                                    <a:pt x="264" y="957"/>
                                  </a:lnTo>
                                  <a:lnTo>
                                    <a:pt x="230" y="1019"/>
                                  </a:lnTo>
                                  <a:lnTo>
                                    <a:pt x="197" y="1083"/>
                                  </a:lnTo>
                                  <a:lnTo>
                                    <a:pt x="167" y="1147"/>
                                  </a:lnTo>
                                  <a:lnTo>
                                    <a:pt x="139" y="1213"/>
                                  </a:lnTo>
                                  <a:lnTo>
                                    <a:pt x="113" y="1281"/>
                                  </a:lnTo>
                                  <a:lnTo>
                                    <a:pt x="90" y="1349"/>
                                  </a:lnTo>
                                  <a:lnTo>
                                    <a:pt x="69" y="1419"/>
                                  </a:lnTo>
                                  <a:lnTo>
                                    <a:pt x="51" y="1489"/>
                                  </a:lnTo>
                                  <a:lnTo>
                                    <a:pt x="36" y="1561"/>
                                  </a:lnTo>
                                  <a:lnTo>
                                    <a:pt x="23" y="1633"/>
                                  </a:lnTo>
                                  <a:lnTo>
                                    <a:pt x="13" y="1707"/>
                                  </a:lnTo>
                                  <a:lnTo>
                                    <a:pt x="6" y="1781"/>
                                  </a:lnTo>
                                  <a:lnTo>
                                    <a:pt x="2" y="1856"/>
                                  </a:lnTo>
                                  <a:lnTo>
                                    <a:pt x="0" y="1932"/>
                                  </a:lnTo>
                                  <a:lnTo>
                                    <a:pt x="2" y="2008"/>
                                  </a:lnTo>
                                  <a:lnTo>
                                    <a:pt x="6" y="2083"/>
                                  </a:lnTo>
                                  <a:lnTo>
                                    <a:pt x="13" y="2157"/>
                                  </a:lnTo>
                                  <a:lnTo>
                                    <a:pt x="23" y="2231"/>
                                  </a:lnTo>
                                  <a:lnTo>
                                    <a:pt x="36" y="2304"/>
                                  </a:lnTo>
                                  <a:lnTo>
                                    <a:pt x="51" y="2375"/>
                                  </a:lnTo>
                                  <a:lnTo>
                                    <a:pt x="69" y="2446"/>
                                  </a:lnTo>
                                  <a:lnTo>
                                    <a:pt x="90" y="2515"/>
                                  </a:lnTo>
                                  <a:lnTo>
                                    <a:pt x="113" y="2584"/>
                                  </a:lnTo>
                                  <a:lnTo>
                                    <a:pt x="139" y="2651"/>
                                  </a:lnTo>
                                  <a:lnTo>
                                    <a:pt x="167" y="2717"/>
                                  </a:lnTo>
                                  <a:lnTo>
                                    <a:pt x="197" y="2782"/>
                                  </a:lnTo>
                                  <a:lnTo>
                                    <a:pt x="230" y="2845"/>
                                  </a:lnTo>
                                  <a:lnTo>
                                    <a:pt x="264" y="2907"/>
                                  </a:lnTo>
                                  <a:lnTo>
                                    <a:pt x="302" y="2968"/>
                                  </a:lnTo>
                                  <a:lnTo>
                                    <a:pt x="341" y="3027"/>
                                  </a:lnTo>
                                  <a:lnTo>
                                    <a:pt x="382" y="3085"/>
                                  </a:lnTo>
                                  <a:lnTo>
                                    <a:pt x="425" y="3140"/>
                                  </a:lnTo>
                                  <a:lnTo>
                                    <a:pt x="471" y="3195"/>
                                  </a:lnTo>
                                  <a:lnTo>
                                    <a:pt x="518" y="3247"/>
                                  </a:lnTo>
                                  <a:lnTo>
                                    <a:pt x="567" y="3298"/>
                                  </a:lnTo>
                                  <a:lnTo>
                                    <a:pt x="618" y="3347"/>
                                  </a:lnTo>
                                  <a:lnTo>
                                    <a:pt x="671" y="3394"/>
                                  </a:lnTo>
                                  <a:lnTo>
                                    <a:pt x="725" y="3440"/>
                                  </a:lnTo>
                                  <a:lnTo>
                                    <a:pt x="781" y="3483"/>
                                  </a:lnTo>
                                  <a:lnTo>
                                    <a:pt x="839" y="3524"/>
                                  </a:lnTo>
                                  <a:lnTo>
                                    <a:pt x="898" y="3563"/>
                                  </a:lnTo>
                                  <a:lnTo>
                                    <a:pt x="959" y="3600"/>
                                  </a:lnTo>
                                  <a:lnTo>
                                    <a:pt x="1021" y="3635"/>
                                  </a:lnTo>
                                  <a:lnTo>
                                    <a:pt x="1085" y="3668"/>
                                  </a:lnTo>
                                  <a:lnTo>
                                    <a:pt x="1150" y="3698"/>
                                  </a:lnTo>
                                  <a:lnTo>
                                    <a:pt x="1216" y="3726"/>
                                  </a:lnTo>
                                  <a:lnTo>
                                    <a:pt x="1283" y="3751"/>
                                  </a:lnTo>
                                  <a:lnTo>
                                    <a:pt x="1352" y="3775"/>
                                  </a:lnTo>
                                  <a:lnTo>
                                    <a:pt x="1421" y="3795"/>
                                  </a:lnTo>
                                  <a:lnTo>
                                    <a:pt x="1492" y="3813"/>
                                  </a:lnTo>
                                  <a:lnTo>
                                    <a:pt x="1564" y="3828"/>
                                  </a:lnTo>
                                  <a:lnTo>
                                    <a:pt x="1637" y="3841"/>
                                  </a:lnTo>
                                  <a:lnTo>
                                    <a:pt x="1710" y="3851"/>
                                  </a:lnTo>
                                  <a:lnTo>
                                    <a:pt x="1785" y="3858"/>
                                  </a:lnTo>
                                  <a:lnTo>
                                    <a:pt x="1860" y="3863"/>
                                  </a:lnTo>
                                  <a:lnTo>
                                    <a:pt x="1936" y="3864"/>
                                  </a:lnTo>
                                  <a:lnTo>
                                    <a:pt x="2012" y="3863"/>
                                  </a:lnTo>
                                  <a:lnTo>
                                    <a:pt x="2087" y="3858"/>
                                  </a:lnTo>
                                  <a:lnTo>
                                    <a:pt x="2162" y="3851"/>
                                  </a:lnTo>
                                  <a:lnTo>
                                    <a:pt x="2236" y="3841"/>
                                  </a:lnTo>
                                  <a:lnTo>
                                    <a:pt x="2308" y="3828"/>
                                  </a:lnTo>
                                  <a:lnTo>
                                    <a:pt x="2380" y="3813"/>
                                  </a:lnTo>
                                  <a:lnTo>
                                    <a:pt x="2451" y="3795"/>
                                  </a:lnTo>
                                  <a:lnTo>
                                    <a:pt x="2521" y="3775"/>
                                  </a:lnTo>
                                  <a:lnTo>
                                    <a:pt x="2589" y="3751"/>
                                  </a:lnTo>
                                  <a:lnTo>
                                    <a:pt x="2657" y="3726"/>
                                  </a:lnTo>
                                  <a:lnTo>
                                    <a:pt x="2723" y="3698"/>
                                  </a:lnTo>
                                  <a:lnTo>
                                    <a:pt x="2788" y="3668"/>
                                  </a:lnTo>
                                  <a:lnTo>
                                    <a:pt x="2851" y="3635"/>
                                  </a:lnTo>
                                  <a:lnTo>
                                    <a:pt x="2913" y="3600"/>
                                  </a:lnTo>
                                  <a:lnTo>
                                    <a:pt x="2974" y="3563"/>
                                  </a:lnTo>
                                  <a:lnTo>
                                    <a:pt x="3033" y="3524"/>
                                  </a:lnTo>
                                  <a:lnTo>
                                    <a:pt x="3091" y="3483"/>
                                  </a:lnTo>
                                  <a:lnTo>
                                    <a:pt x="3147" y="3440"/>
                                  </a:lnTo>
                                  <a:lnTo>
                                    <a:pt x="3201" y="3394"/>
                                  </a:lnTo>
                                  <a:lnTo>
                                    <a:pt x="3254" y="3347"/>
                                  </a:lnTo>
                                  <a:lnTo>
                                    <a:pt x="3305" y="3298"/>
                                  </a:lnTo>
                                  <a:lnTo>
                                    <a:pt x="3354" y="3247"/>
                                  </a:lnTo>
                                  <a:lnTo>
                                    <a:pt x="3402" y="3195"/>
                                  </a:lnTo>
                                  <a:lnTo>
                                    <a:pt x="3447" y="3140"/>
                                  </a:lnTo>
                                  <a:lnTo>
                                    <a:pt x="3490" y="3085"/>
                                  </a:lnTo>
                                  <a:lnTo>
                                    <a:pt x="3532" y="3027"/>
                                  </a:lnTo>
                                  <a:lnTo>
                                    <a:pt x="3571" y="2968"/>
                                  </a:lnTo>
                                  <a:lnTo>
                                    <a:pt x="3608" y="2907"/>
                                  </a:lnTo>
                                  <a:lnTo>
                                    <a:pt x="3643" y="2845"/>
                                  </a:lnTo>
                                  <a:lnTo>
                                    <a:pt x="3675" y="2782"/>
                                  </a:lnTo>
                                  <a:lnTo>
                                    <a:pt x="3706" y="2717"/>
                                  </a:lnTo>
                                  <a:lnTo>
                                    <a:pt x="3734" y="2651"/>
                                  </a:lnTo>
                                  <a:lnTo>
                                    <a:pt x="3759" y="2584"/>
                                  </a:lnTo>
                                  <a:lnTo>
                                    <a:pt x="3782" y="2515"/>
                                  </a:lnTo>
                                  <a:lnTo>
                                    <a:pt x="3803" y="2446"/>
                                  </a:lnTo>
                                  <a:lnTo>
                                    <a:pt x="3821" y="2375"/>
                                  </a:lnTo>
                                  <a:lnTo>
                                    <a:pt x="3836" y="2304"/>
                                  </a:lnTo>
                                  <a:lnTo>
                                    <a:pt x="3849" y="2231"/>
                                  </a:lnTo>
                                  <a:lnTo>
                                    <a:pt x="3859" y="2157"/>
                                  </a:lnTo>
                                  <a:lnTo>
                                    <a:pt x="3866" y="2083"/>
                                  </a:lnTo>
                                  <a:lnTo>
                                    <a:pt x="3871" y="2008"/>
                                  </a:lnTo>
                                  <a:lnTo>
                                    <a:pt x="3872" y="1932"/>
                                  </a:lnTo>
                                  <a:lnTo>
                                    <a:pt x="3871" y="1856"/>
                                  </a:lnTo>
                                  <a:lnTo>
                                    <a:pt x="3866" y="1781"/>
                                  </a:lnTo>
                                  <a:lnTo>
                                    <a:pt x="3859" y="1707"/>
                                  </a:lnTo>
                                  <a:lnTo>
                                    <a:pt x="3849" y="1633"/>
                                  </a:lnTo>
                                  <a:lnTo>
                                    <a:pt x="3836" y="1561"/>
                                  </a:lnTo>
                                  <a:lnTo>
                                    <a:pt x="3821" y="1489"/>
                                  </a:lnTo>
                                  <a:lnTo>
                                    <a:pt x="3803" y="1419"/>
                                  </a:lnTo>
                                  <a:lnTo>
                                    <a:pt x="3782" y="1349"/>
                                  </a:lnTo>
                                  <a:lnTo>
                                    <a:pt x="3759" y="1281"/>
                                  </a:lnTo>
                                  <a:lnTo>
                                    <a:pt x="3734" y="1213"/>
                                  </a:lnTo>
                                  <a:lnTo>
                                    <a:pt x="3706" y="1147"/>
                                  </a:lnTo>
                                  <a:lnTo>
                                    <a:pt x="3675" y="1083"/>
                                  </a:lnTo>
                                  <a:lnTo>
                                    <a:pt x="3643" y="1019"/>
                                  </a:lnTo>
                                  <a:lnTo>
                                    <a:pt x="3608" y="957"/>
                                  </a:lnTo>
                                  <a:lnTo>
                                    <a:pt x="3571" y="897"/>
                                  </a:lnTo>
                                  <a:lnTo>
                                    <a:pt x="3532" y="837"/>
                                  </a:lnTo>
                                  <a:lnTo>
                                    <a:pt x="3490" y="780"/>
                                  </a:lnTo>
                                  <a:lnTo>
                                    <a:pt x="3447" y="724"/>
                                  </a:lnTo>
                                  <a:lnTo>
                                    <a:pt x="3402" y="670"/>
                                  </a:lnTo>
                                  <a:lnTo>
                                    <a:pt x="3354" y="617"/>
                                  </a:lnTo>
                                  <a:lnTo>
                                    <a:pt x="3305" y="566"/>
                                  </a:lnTo>
                                  <a:lnTo>
                                    <a:pt x="3254" y="517"/>
                                  </a:lnTo>
                                  <a:lnTo>
                                    <a:pt x="3201" y="470"/>
                                  </a:lnTo>
                                  <a:lnTo>
                                    <a:pt x="3147" y="425"/>
                                  </a:lnTo>
                                  <a:lnTo>
                                    <a:pt x="3091" y="381"/>
                                  </a:lnTo>
                                  <a:lnTo>
                                    <a:pt x="3033" y="340"/>
                                  </a:lnTo>
                                  <a:lnTo>
                                    <a:pt x="2974" y="301"/>
                                  </a:lnTo>
                                  <a:lnTo>
                                    <a:pt x="2913" y="264"/>
                                  </a:lnTo>
                                  <a:lnTo>
                                    <a:pt x="2851" y="229"/>
                                  </a:lnTo>
                                  <a:lnTo>
                                    <a:pt x="2788" y="197"/>
                                  </a:lnTo>
                                  <a:lnTo>
                                    <a:pt x="2723" y="166"/>
                                  </a:lnTo>
                                  <a:lnTo>
                                    <a:pt x="2657" y="138"/>
                                  </a:lnTo>
                                  <a:lnTo>
                                    <a:pt x="2589" y="113"/>
                                  </a:lnTo>
                                  <a:lnTo>
                                    <a:pt x="2521" y="90"/>
                                  </a:lnTo>
                                  <a:lnTo>
                                    <a:pt x="2451" y="69"/>
                                  </a:lnTo>
                                  <a:lnTo>
                                    <a:pt x="2380" y="51"/>
                                  </a:lnTo>
                                  <a:lnTo>
                                    <a:pt x="2308" y="36"/>
                                  </a:lnTo>
                                  <a:lnTo>
                                    <a:pt x="2236" y="23"/>
                                  </a:lnTo>
                                  <a:lnTo>
                                    <a:pt x="2162" y="13"/>
                                  </a:lnTo>
                                  <a:lnTo>
                                    <a:pt x="2087" y="6"/>
                                  </a:lnTo>
                                  <a:lnTo>
                                    <a:pt x="2012" y="2"/>
                                  </a:lnTo>
                                  <a:lnTo>
                                    <a:pt x="1936" y="0"/>
                                  </a:lnTo>
                                  <a:close/>
                                </a:path>
                              </a:pathLst>
                            </a:custGeom>
                            <a:solidFill>
                              <a:srgbClr val="E7178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w:pict>
                  <v:shape w14:anchorId="0411768C" id="Freeform 23" o:spid="_x0000_s1026" style="position:absolute;margin-left:297pt;margin-top:65.2pt;width:193.65pt;height:193.2pt;z-index:251663360;visibility:visible;mso-wrap-style:square;mso-wrap-distance-left:9pt;mso-wrap-distance-top:0;mso-wrap-distance-right:9pt;mso-wrap-distance-bottom:0;mso-position-horizontal:absolute;mso-position-horizontal-relative:text;mso-position-vertical:absolute;mso-position-vertical-relative:text;v-text-anchor:top" coordsize="3873,3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" path="m1936,r-76,2l1785,6r-75,7l1637,23r-73,13l1492,51r-71,18l1352,90r-69,23l1216,138r-66,28l1085,197r-64,32l959,264r-61,37l839,340r-58,41l725,425r-54,45l618,517r-51,49l518,617r-47,53l425,724r-43,56l341,837r-39,60l264,957r-34,62l197,1083r-30,64l139,1213r-26,68l90,1349r-21,70l51,1489r-15,72l23,1633r-10,74l6,1781r-4,75l,1932r2,76l6,2083r7,74l23,2231r13,73l51,2375r18,71l90,2515r23,69l139,2651r28,66l197,2782r33,63l264,2907r38,61l341,3027r41,58l425,3140r46,55l518,3247r49,51l618,3347r53,47l725,3440r56,43l839,3524r59,39l959,3600r62,35l1085,3668r65,30l1216,3726r67,25l1352,3775r69,20l1492,3813r72,15l1637,3841r73,10l1785,3858r75,5l1936,3864r76,-1l2087,3858r75,-7l2236,3841r72,-13l2380,3813r71,-18l2521,3775r68,-24l2657,3726r66,-28l2788,3668r63,-33l2913,3600r61,-37l3033,3524r58,-41l3147,3440r54,-46l3254,3347r51,-49l3354,3247r48,-52l3447,3140r43,-55l3532,3027r39,-59l3608,2907r35,-62l3675,2782r31,-65l3734,2651r25,-67l3782,2515r21,-69l3821,2375r15,-71l3849,2231r10,-74l3866,2083r5,-75l3872,1932r-1,-76l3866,1781r-7,-74l3849,1633r-13,-72l3821,1489r-18,-70l3782,1349r-23,-68l3734,1213r-28,-66l3675,1083r-32,-64l3608,957r-37,-60l3532,837r-42,-57l3447,724r-45,-54l3354,617r-49,-51l3254,517r-53,-47l3147,425r-56,-44l3033,340r-59,-39l2913,264r-62,-35l2788,197r-65,-31l2657,138r-68,-25l2521,90,2451,69,2380,51,2308,36,2236,23,2162,13,2087,6,2012,2,1936,xe" fillcolor="#e71788" stroked="f">
                    <v:path arrowok="t" o:connecttype="custom" o:connectlocs="1133475,1762125;993140,1781175;858520,1815465;730250,1863725;608965,1925955;495935,2000250;392430,2086610;299085,2183765;216535,2289810;146050,2405380;88265,2528570;43815,2659380;14605,2795270;1270,2936875;3810,3081020;22860,3221355;57150,3355340;106045,3483610;167640,3604260;242570,3717290;328930,3820160;426085,3913505;532765,3996055;648335,4066540;772160,4124325;902335,4168140;1039495,4197350;1181100,4211320;1325245,4208145;1465580,4189095;1600835,4155440;1729105,4106545;1849755,4044315;1962785,3970020;2066290,3883660;2160270,3787140;2242820,3680460;2313305,3564890;2371090,3441700;2414905,3311525;2444115,3175000;2458085,3033395;2454910,2889250;2435860,2749550;2401570,2614930;2353310,2486660;2291080,2366010;2216150,2253615;2129790,2150110;2032635,2056765;1925955,1974215;1810385,1903730;1687195,1845945;1556385,1802130;1419860,1772920;1277620,1759585" o:connectangles="0,0,0,0,0,0,0,0,0,0,0,0,0,0,0,0,0,0,0,0,0,0,0,0,0,0,0,0,0,0,0,0,0,0,0,0,0,0,0,0,0,0,0,0,0,0,0,0,0,0,0,0,0,0,0,0"/>
                  </v:shape>
                </w:pict>
              </mc:Fallback>
            </mc:AlternateContent>
          </w:r>
          <w:r>
            <w:rPr>
              <w:noProof/>
              <w:lang w:eastAsia="en-GB"/>
            </w:rPr>
            <mc:AlternateContent>
              <mc:Choice Requires="wps">
                <w:drawing>
                  <wp:anchor distT="0" distB="0" distL="114300" distR="114300" simplePos="0" relativeHeight="251662336" behindDoc="0" locked="0" layoutInCell="1" allowOverlap="1" wp14:anchorId="72766CD7" wp14:editId="443A69D1">
                    <wp:simplePos x="0" y="0"/>
                    <wp:positionH relativeFrom="margin">
                      <wp:posOffset>-47625</wp:posOffset>
                    </wp:positionH>
                    <wp:positionV relativeFrom="paragraph">
                      <wp:posOffset>5981065</wp:posOffset>
                    </wp:positionV>
                    <wp:extent cx="1728470" cy="1725930"/>
                    <wp:effectExtent l="0" t="0" r="5080" b="7620"/>
                    <wp:wrapNone/>
                    <wp:docPr id="24" name="Freeform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28470" cy="1725930"/>
                            </a:xfrm>
                            <a:custGeom>
                              <a:avLst/>
                              <a:gdLst>
                                <a:gd name="T0" fmla="+- 0 4007 1286"/>
                                <a:gd name="T1" fmla="*/ T0 w 2722"/>
                                <a:gd name="T2" fmla="+- 0 12510 10672"/>
                                <a:gd name="T3" fmla="*/ 12510 h 2718"/>
                                <a:gd name="T4" fmla="+- 0 3100 1286"/>
                                <a:gd name="T5" fmla="*/ T4 w 2722"/>
                                <a:gd name="T6" fmla="+- 0 12510 10672"/>
                                <a:gd name="T7" fmla="*/ 12510 h 2718"/>
                                <a:gd name="T8" fmla="+- 0 3100 1286"/>
                                <a:gd name="T9" fmla="*/ T8 w 2722"/>
                                <a:gd name="T10" fmla="+- 0 11630 10672"/>
                                <a:gd name="T11" fmla="*/ 11630 h 2718"/>
                                <a:gd name="T12" fmla="+- 0 2334 1286"/>
                                <a:gd name="T13" fmla="*/ T12 w 2722"/>
                                <a:gd name="T14" fmla="+- 0 11630 10672"/>
                                <a:gd name="T15" fmla="*/ 11630 h 2718"/>
                                <a:gd name="T16" fmla="+- 0 2334 1286"/>
                                <a:gd name="T17" fmla="*/ T16 w 2722"/>
                                <a:gd name="T18" fmla="+- 0 10672 10672"/>
                                <a:gd name="T19" fmla="*/ 10672 h 2718"/>
                                <a:gd name="T20" fmla="+- 0 1286 1286"/>
                                <a:gd name="T21" fmla="*/ T20 w 2722"/>
                                <a:gd name="T22" fmla="+- 0 10672 10672"/>
                                <a:gd name="T23" fmla="*/ 10672 h 2718"/>
                                <a:gd name="T24" fmla="+- 0 1286 1286"/>
                                <a:gd name="T25" fmla="*/ T24 w 2722"/>
                                <a:gd name="T26" fmla="+- 0 11630 10672"/>
                                <a:gd name="T27" fmla="*/ 11630 h 2718"/>
                                <a:gd name="T28" fmla="+- 0 1286 1286"/>
                                <a:gd name="T29" fmla="*/ T28 w 2722"/>
                                <a:gd name="T30" fmla="+- 0 12510 10672"/>
                                <a:gd name="T31" fmla="*/ 12510 h 2718"/>
                                <a:gd name="T32" fmla="+- 0 1286 1286"/>
                                <a:gd name="T33" fmla="*/ T32 w 2722"/>
                                <a:gd name="T34" fmla="+- 0 13390 10672"/>
                                <a:gd name="T35" fmla="*/ 13390 h 2718"/>
                                <a:gd name="T36" fmla="+- 0 4007 1286"/>
                                <a:gd name="T37" fmla="*/ T36 w 2722"/>
                                <a:gd name="T38" fmla="+- 0 13390 10672"/>
                                <a:gd name="T39" fmla="*/ 13390 h 2718"/>
                                <a:gd name="T40" fmla="+- 0 4007 1286"/>
                                <a:gd name="T41" fmla="*/ T40 w 2722"/>
                                <a:gd name="T42" fmla="+- 0 12510 10672"/>
                                <a:gd name="T43" fmla="*/ 12510 h 27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722" h="2718">
                                  <a:moveTo>
                                    <a:pt x="2721" y="1838"/>
                                  </a:moveTo>
                                  <a:lnTo>
                                    <a:pt x="1814" y="1838"/>
                                  </a:lnTo>
                                  <a:lnTo>
                                    <a:pt x="1814" y="958"/>
                                  </a:lnTo>
                                  <a:lnTo>
                                    <a:pt x="1048" y="958"/>
                                  </a:lnTo>
                                  <a:lnTo>
                                    <a:pt x="1048" y="0"/>
                                  </a:lnTo>
                                  <a:lnTo>
                                    <a:pt x="0" y="0"/>
                                  </a:lnTo>
                                  <a:lnTo>
                                    <a:pt x="0" y="958"/>
                                  </a:lnTo>
                                  <a:lnTo>
                                    <a:pt x="0" y="1838"/>
                                  </a:lnTo>
                                  <a:lnTo>
                                    <a:pt x="0" y="2718"/>
                                  </a:lnTo>
                                  <a:lnTo>
                                    <a:pt x="2721" y="2718"/>
                                  </a:lnTo>
                                  <a:lnTo>
                                    <a:pt x="2721" y="1838"/>
                                  </a:lnTo>
                                </a:path>
                              </a:pathLst>
                            </a:custGeom>
                            <a:solidFill>
                              <a:srgbClr val="E400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w:pict>
                  <v:polyline w14:anchorId="3AB4BE40" id="Freeform 20" o:spid="_x0000_s1026" style="position:absolute;z-index:251662336;visibility:visible;mso-wrap-style:square;mso-wrap-distance-left:9pt;mso-wrap-distance-top:0;mso-wrap-distance-right:9pt;mso-wrap-distance-bottom:0;mso-position-horizontal:absolute;mso-position-horizontal-relative:margin;mso-position-vertical:absolute;mso-position-vertical-relative:text;v-text-anchor:top" points="132.3pt,562.85pt,86.95pt,562.85pt,86.95pt,518.85pt,48.65pt,518.85pt,48.65pt,470.95pt,-3.75pt,470.95pt,-3.75pt,518.85pt,-3.75pt,562.85pt,-3.75pt,606.85pt,132.3pt,606.85pt,132.3pt,562.85pt" coordsize="2722,2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" fillcolor="#e4007e" stroked="f">
                    <v:path arrowok="t" o:connecttype="custom" o:connectlocs="1727835,7943850;1151890,7943850;1151890,7385050;665480,7385050;665480,6776720;0,6776720;0,7385050;0,7943850;0,8502650;1727835,8502650;1727835,7943850" o:connectangles="0,0,0,0,0,0,0,0,0,0,0"/>
                    <w10:wrap anchorx="margin"/>
                  </v:polyline>
                </w:pict>
              </mc:Fallback>
            </mc:AlternateContent>
          </w:r>
          <w:r>
            <w:rPr>
              <w:noProof/>
              <w:lang w:eastAsia="en-GB"/>
            </w:rPr>
            <w:drawing>
              <wp:anchor distT="0" distB="0" distL="114300" distR="114300" simplePos="0" relativeHeight="251661312" behindDoc="0" locked="0" layoutInCell="1" allowOverlap="1" wp14:anchorId="0FFA5E8E" wp14:editId="130A2915">
                <wp:simplePos x="0" y="0"/>
                <wp:positionH relativeFrom="page">
                  <wp:posOffset>274955</wp:posOffset>
                </wp:positionH>
                <wp:positionV relativeFrom="paragraph">
                  <wp:posOffset>8248015</wp:posOffset>
                </wp:positionV>
                <wp:extent cx="7005600" cy="1258005"/>
                <wp:effectExtent l="0" t="0" r="5080"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Capture2.PNG"/>
                        <pic:cNvPicPr/>
                      </pic:nvPicPr>
                      <pic:blipFill>
                        <a:blip r:embed="rId19">
                          <a:extLst>
                            <a:ext uri="{28A0092B-C50C-407E-A947-70E740481C1C}">
                              <a14:useLocalDpi xmlns:a14="http://schemas.microsoft.com/office/drawing/2010/main" val="0"/>
                            </a:ext>
                          </a:extLst>
                        </a:blip>
                        <a:stretch>
                          <a:fillRect/>
                        </a:stretch>
                      </pic:blipFill>
                      <pic:spPr>
                        <a:xfrm>
                          <a:off x="0" y="0"/>
                          <a:ext cx="7005600" cy="1258005"/>
                        </a:xfrm>
                        <a:prstGeom prst="rect">
                          <a:avLst/>
                        </a:prstGeom>
                      </pic:spPr>
                    </pic:pic>
                  </a:graphicData>
                </a:graphic>
                <wp14:sizeRelH relativeFrom="margin">
                  <wp14:pctWidth>0</wp14:pctWidth>
                </wp14:sizeRelH>
                <wp14:sizeRelV relativeFrom="margin">
                  <wp14:pctHeight>0</wp14:pctHeight>
                </wp14:sizeRelV>
              </wp:anchor>
            </w:drawing>
          </w:r>
        </w:p>
        <w:p w14:paraId="5992265D" w14:textId="77777777" w:rsidR="00B373BE" w:rsidRPr="004D4142" w:rsidRDefault="00B373BE" w:rsidP="004D4142">
          <w:pPr>
            <w:rPr>
              <w:rFonts w:ascii="Avenir LT Std 45 Book" w:hAnsi="Avenir LT Std 45 Book"/>
              <w:color w:val="4C4D4F"/>
              <w:sz w:val="20"/>
            </w:rPr>
          </w:pPr>
        </w:p>
        <w:p w14:paraId="56D6923A" w14:textId="77777777" w:rsidR="00B373BE" w:rsidRDefault="00D914CA">
          <w:pPr>
            <w:rPr>
              <w:rStyle w:val="Hyperlink"/>
              <w:color w:val="4C4D4F"/>
              <w:u w:val="none"/>
            </w:rPr>
          </w:pPr>
          <w:r>
            <w:rPr>
              <w:noProof/>
              <w:lang w:eastAsia="en-GB"/>
            </w:rPr>
            <mc:AlternateContent>
              <mc:Choice Requires="wps">
                <w:drawing>
                  <wp:anchor distT="45720" distB="45720" distL="114300" distR="114300" simplePos="0" relativeHeight="251667456" behindDoc="0" locked="0" layoutInCell="1" allowOverlap="1" wp14:anchorId="07D6C6A6" wp14:editId="558F94BC">
                    <wp:simplePos x="0" y="0"/>
                    <wp:positionH relativeFrom="margin">
                      <wp:align>left</wp:align>
                    </wp:positionH>
                    <wp:positionV relativeFrom="paragraph">
                      <wp:posOffset>796290</wp:posOffset>
                    </wp:positionV>
                    <wp:extent cx="3032760" cy="24479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2760" cy="2447925"/>
                            </a:xfrm>
                            <a:prstGeom prst="rect">
                              <a:avLst/>
                            </a:prstGeom>
                            <a:noFill/>
                            <a:ln w="9525">
                              <a:noFill/>
                              <a:miter lim="800000"/>
                              <a:headEnd/>
                              <a:tailEnd/>
                            </a:ln>
                          </wps:spPr>
                          <wps:txbx>
                            <w:txbxContent>
                              <w:sdt>
                                <w:sdtPr>
                                  <w:rPr>
                                    <w:rStyle w:val="Style2"/>
                                  </w:rPr>
                                  <w:id w:val="-1785497895"/>
                                  <w:placeholder>
                                    <w:docPart w:val="31BA7552CF744A8AA7925BAAD44C45E8"/>
                                  </w:placeholder>
                                  <w15:color w:val="FFFFFF"/>
                                </w:sdtPr>
                                <w:sdtEndPr>
                                  <w:rPr>
                                    <w:rStyle w:val="DefaultParagraphFont"/>
                                    <w:rFonts w:asciiTheme="minorHAnsi" w:hAnsiTheme="minorHAnsi"/>
                                    <w:b w:val="0"/>
                                    <w:color w:val="auto"/>
                                    <w:sz w:val="22"/>
                                  </w:rPr>
                                </w:sdtEndPr>
                                <w:sdtContent>
                                  <w:p w14:paraId="29B82E7E" w14:textId="1BF7AB7B" w:rsidR="00995CC1" w:rsidRPr="00492343" w:rsidRDefault="00200A6A" w:rsidP="008B61A1">
                                    <w:pPr>
                                      <w:rPr>
                                        <w:rStyle w:val="Style2"/>
                                        <w:sz w:val="44"/>
                                        <w:szCs w:val="44"/>
                                      </w:rPr>
                                    </w:pPr>
                                    <w:r>
                                      <w:rPr>
                                        <w:rStyle w:val="Style2"/>
                                      </w:rPr>
                                      <w:t xml:space="preserve">Research Scientist </w:t>
                                    </w:r>
                                  </w:p>
                                  <w:p w14:paraId="19DC4FD3" w14:textId="7BBA6A2E" w:rsidR="00995CC1" w:rsidRPr="00492343" w:rsidRDefault="00995CC1" w:rsidP="008B61A1">
                                    <w:pPr>
                                      <w:rPr>
                                        <w:rStyle w:val="Style2"/>
                                        <w:sz w:val="44"/>
                                        <w:szCs w:val="44"/>
                                      </w:rPr>
                                    </w:pPr>
                                    <w:r w:rsidRPr="00492343">
                                      <w:rPr>
                                        <w:rStyle w:val="Style2"/>
                                        <w:sz w:val="44"/>
                                        <w:szCs w:val="44"/>
                                      </w:rPr>
                                      <w:t xml:space="preserve">Level </w:t>
                                    </w:r>
                                    <w:r w:rsidR="00200A6A">
                                      <w:rPr>
                                        <w:rStyle w:val="Style2"/>
                                        <w:sz w:val="44"/>
                                        <w:szCs w:val="44"/>
                                      </w:rPr>
                                      <w:t>7</w:t>
                                    </w:r>
                                  </w:p>
                                  <w:p w14:paraId="33EF0009" w14:textId="77777777" w:rsidR="00995CC1" w:rsidRDefault="00995CC1" w:rsidP="008B61A1">
                                    <w:r w:rsidRPr="00492343">
                                      <w:rPr>
                                        <w:rStyle w:val="Style2"/>
                                        <w:sz w:val="44"/>
                                        <w:szCs w:val="44"/>
                                      </w:rPr>
                                      <w:t>Toolkit</w:t>
                                    </w:r>
                                    <w:r>
                                      <w:rPr>
                                        <w:rStyle w:val="Style2"/>
                                      </w:rPr>
                                      <w:tab/>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D6C6A6" id="_x0000_t202" coordsize="21600,21600" o:spt="202" path="m,l,21600r21600,l21600,xe">
                    <v:stroke joinstyle="miter"/>
                    <v:path gradientshapeok="t" o:connecttype="rect"/>
                  </v:shapetype>
                  <v:shape id="Text Box 2" o:spid="_x0000_s1026" type="#_x0000_t202" style="position:absolute;margin-left:0;margin-top:62.7pt;width:238.8pt;height:192.75pt;z-index:251667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" filled="f" stroked="f">
                    <v:textbox>
                      <w:txbxContent>
                        <w:sdt>
                          <w:sdtPr>
                            <w:rPr>
                              <w:rStyle w:val="Style2"/>
                            </w:rPr>
                            <w:id w:val="-1785497895"/>
                            <w:placeholder>
                              <w:docPart w:val="31BA7552CF744A8AA7925BAAD44C45E8"/>
                            </w:placeholder>
                            <w15:color w:val="FFFFFF"/>
                          </w:sdtPr>
                          <w:sdtEndPr>
                            <w:rPr>
                              <w:rStyle w:val="DefaultParagraphFont"/>
                              <w:rFonts w:asciiTheme="minorHAnsi" w:hAnsiTheme="minorHAnsi"/>
                              <w:b w:val="0"/>
                              <w:color w:val="auto"/>
                              <w:sz w:val="22"/>
                            </w:rPr>
                          </w:sdtEndPr>
                          <w:sdtContent>
                            <w:p w14:paraId="29B82E7E" w14:textId="1BF7AB7B" w:rsidR="00995CC1" w:rsidRPr="00492343" w:rsidRDefault="00200A6A" w:rsidP="008B61A1">
                              <w:pPr>
                                <w:rPr>
                                  <w:rStyle w:val="Style2"/>
                                  <w:sz w:val="44"/>
                                  <w:szCs w:val="44"/>
                                </w:rPr>
                              </w:pPr>
                              <w:r>
                                <w:rPr>
                                  <w:rStyle w:val="Style2"/>
                                </w:rPr>
                                <w:t xml:space="preserve">Research Scientist </w:t>
                              </w:r>
                            </w:p>
                            <w:p w14:paraId="19DC4FD3" w14:textId="7BBA6A2E" w:rsidR="00995CC1" w:rsidRPr="00492343" w:rsidRDefault="00995CC1" w:rsidP="008B61A1">
                              <w:pPr>
                                <w:rPr>
                                  <w:rStyle w:val="Style2"/>
                                  <w:sz w:val="44"/>
                                  <w:szCs w:val="44"/>
                                </w:rPr>
                              </w:pPr>
                              <w:r w:rsidRPr="00492343">
                                <w:rPr>
                                  <w:rStyle w:val="Style2"/>
                                  <w:sz w:val="44"/>
                                  <w:szCs w:val="44"/>
                                </w:rPr>
                                <w:t xml:space="preserve">Level </w:t>
                              </w:r>
                              <w:r w:rsidR="00200A6A">
                                <w:rPr>
                                  <w:rStyle w:val="Style2"/>
                                  <w:sz w:val="44"/>
                                  <w:szCs w:val="44"/>
                                </w:rPr>
                                <w:t>7</w:t>
                              </w:r>
                            </w:p>
                            <w:p w14:paraId="33EF0009" w14:textId="77777777" w:rsidR="00995CC1" w:rsidRDefault="00995CC1" w:rsidP="008B61A1">
                              <w:r w:rsidRPr="00492343">
                                <w:rPr>
                                  <w:rStyle w:val="Style2"/>
                                  <w:sz w:val="44"/>
                                  <w:szCs w:val="44"/>
                                </w:rPr>
                                <w:t>Toolkit</w:t>
                              </w:r>
                              <w:r>
                                <w:rPr>
                                  <w:rStyle w:val="Style2"/>
                                </w:rPr>
                                <w:tab/>
                              </w:r>
                            </w:p>
                          </w:sdtContent>
                        </w:sdt>
                      </w:txbxContent>
                    </v:textbox>
                    <w10:wrap type="square" anchorx="margin"/>
                  </v:shape>
                </w:pict>
              </mc:Fallback>
            </mc:AlternateContent>
          </w:r>
          <w:r w:rsidR="00B373BE">
            <w:rPr>
              <w:rStyle w:val="Hyperlink"/>
              <w:color w:val="4C4D4F"/>
              <w:u w:val="none"/>
            </w:rPr>
            <w:br w:type="page"/>
          </w:r>
        </w:p>
      </w:sdtContent>
    </w:sdt>
    <w:p w14:paraId="00B4B01D" w14:textId="77777777" w:rsidR="004746F3" w:rsidRPr="00B373BE" w:rsidRDefault="00B373BE" w:rsidP="00B373BE">
      <w:pPr>
        <w:pStyle w:val="Title"/>
        <w:rPr>
          <w:rStyle w:val="Hyperlink"/>
          <w:color w:val="4C4D4F"/>
          <w:sz w:val="32"/>
          <w:u w:val="none"/>
        </w:rPr>
      </w:pPr>
      <w:r w:rsidRPr="00B373BE">
        <w:rPr>
          <w:rStyle w:val="Hyperlink"/>
          <w:color w:val="4C4D4F"/>
          <w:sz w:val="32"/>
          <w:u w:val="none"/>
        </w:rPr>
        <w:lastRenderedPageBreak/>
        <w:t>Contents</w:t>
      </w:r>
    </w:p>
    <w:sdt>
      <w:sdtPr>
        <w:rPr>
          <w:b w:val="0"/>
          <w:sz w:val="20"/>
        </w:rPr>
        <w:id w:val="1713683622"/>
        <w:docPartObj>
          <w:docPartGallery w:val="Custom Table of Contents"/>
          <w:docPartUnique/>
        </w:docPartObj>
      </w:sdtPr>
      <w:sdtEndPr/>
      <w:sdtContent>
        <w:p w14:paraId="563309FC" w14:textId="320C7E61" w:rsidR="000D3497" w:rsidRDefault="00B373BE">
          <w:pPr>
            <w:pStyle w:val="TOC1"/>
            <w:rPr>
              <w:rFonts w:asciiTheme="minorHAnsi" w:eastAsiaTheme="minorEastAsia" w:hAnsiTheme="minorHAnsi"/>
              <w:b w:val="0"/>
              <w:noProof/>
              <w:color w:val="auto"/>
              <w:sz w:val="22"/>
              <w:lang w:eastAsia="en-GB"/>
            </w:rPr>
          </w:pPr>
          <w:r>
            <w:fldChar w:fldCharType="begin"/>
          </w:r>
          <w:r>
            <w:instrText xml:space="preserve"> TOC \h \z \t "Heading 1,1" </w:instrText>
          </w:r>
          <w:r>
            <w:fldChar w:fldCharType="separate"/>
          </w:r>
          <w:hyperlink w:anchor="_Toc60905221" w:history="1">
            <w:r w:rsidR="000D3497" w:rsidRPr="004E2149">
              <w:rPr>
                <w:rStyle w:val="Hyperlink"/>
                <w:noProof/>
              </w:rPr>
              <w:t>Introduction</w:t>
            </w:r>
            <w:r w:rsidR="000D3497">
              <w:rPr>
                <w:noProof/>
                <w:webHidden/>
              </w:rPr>
              <w:tab/>
            </w:r>
            <w:r w:rsidR="000D3497">
              <w:rPr>
                <w:noProof/>
                <w:webHidden/>
              </w:rPr>
              <w:fldChar w:fldCharType="begin"/>
            </w:r>
            <w:r w:rsidR="000D3497">
              <w:rPr>
                <w:noProof/>
                <w:webHidden/>
              </w:rPr>
              <w:instrText xml:space="preserve"> PAGEREF _Toc60905221 \h </w:instrText>
            </w:r>
            <w:r w:rsidR="000D3497">
              <w:rPr>
                <w:noProof/>
                <w:webHidden/>
              </w:rPr>
            </w:r>
            <w:r w:rsidR="000D3497">
              <w:rPr>
                <w:noProof/>
                <w:webHidden/>
              </w:rPr>
              <w:fldChar w:fldCharType="separate"/>
            </w:r>
            <w:r w:rsidR="000D3497">
              <w:rPr>
                <w:noProof/>
                <w:webHidden/>
              </w:rPr>
              <w:t>2</w:t>
            </w:r>
            <w:r w:rsidR="000D3497">
              <w:rPr>
                <w:noProof/>
                <w:webHidden/>
              </w:rPr>
              <w:fldChar w:fldCharType="end"/>
            </w:r>
          </w:hyperlink>
        </w:p>
        <w:p w14:paraId="7F12F557" w14:textId="58161FF0" w:rsidR="000D3497" w:rsidRDefault="005E67FD">
          <w:pPr>
            <w:pStyle w:val="TOC1"/>
            <w:rPr>
              <w:rFonts w:asciiTheme="minorHAnsi" w:eastAsiaTheme="minorEastAsia" w:hAnsiTheme="minorHAnsi"/>
              <w:b w:val="0"/>
              <w:noProof/>
              <w:color w:val="auto"/>
              <w:sz w:val="22"/>
              <w:lang w:eastAsia="en-GB"/>
            </w:rPr>
          </w:pPr>
          <w:hyperlink w:anchor="_Toc60905222" w:history="1">
            <w:r w:rsidR="000D3497" w:rsidRPr="004E2149">
              <w:rPr>
                <w:rStyle w:val="Hyperlink"/>
                <w:noProof/>
              </w:rPr>
              <w:t>Key Steps</w:t>
            </w:r>
            <w:r w:rsidR="000D3497">
              <w:rPr>
                <w:noProof/>
                <w:webHidden/>
              </w:rPr>
              <w:tab/>
            </w:r>
            <w:r w:rsidR="000D3497">
              <w:rPr>
                <w:noProof/>
                <w:webHidden/>
              </w:rPr>
              <w:fldChar w:fldCharType="begin"/>
            </w:r>
            <w:r w:rsidR="000D3497">
              <w:rPr>
                <w:noProof/>
                <w:webHidden/>
              </w:rPr>
              <w:instrText xml:space="preserve"> PAGEREF _Toc60905222 \h </w:instrText>
            </w:r>
            <w:r w:rsidR="000D3497">
              <w:rPr>
                <w:noProof/>
                <w:webHidden/>
              </w:rPr>
            </w:r>
            <w:r w:rsidR="000D3497">
              <w:rPr>
                <w:noProof/>
                <w:webHidden/>
              </w:rPr>
              <w:fldChar w:fldCharType="separate"/>
            </w:r>
            <w:r w:rsidR="000D3497">
              <w:rPr>
                <w:noProof/>
                <w:webHidden/>
              </w:rPr>
              <w:t>2</w:t>
            </w:r>
            <w:r w:rsidR="000D3497">
              <w:rPr>
                <w:noProof/>
                <w:webHidden/>
              </w:rPr>
              <w:fldChar w:fldCharType="end"/>
            </w:r>
          </w:hyperlink>
        </w:p>
        <w:p w14:paraId="155B00EC" w14:textId="419AE2DB" w:rsidR="000D3497" w:rsidRDefault="005E67FD">
          <w:pPr>
            <w:pStyle w:val="TOC1"/>
            <w:rPr>
              <w:rFonts w:asciiTheme="minorHAnsi" w:eastAsiaTheme="minorEastAsia" w:hAnsiTheme="minorHAnsi"/>
              <w:b w:val="0"/>
              <w:noProof/>
              <w:color w:val="auto"/>
              <w:sz w:val="22"/>
              <w:lang w:eastAsia="en-GB"/>
            </w:rPr>
          </w:pPr>
          <w:hyperlink w:anchor="_Toc60905223" w:history="1">
            <w:r w:rsidR="000D3497" w:rsidRPr="004E2149">
              <w:rPr>
                <w:rStyle w:val="Hyperlink"/>
                <w:noProof/>
              </w:rPr>
              <w:t>What is End Point Assessment?</w:t>
            </w:r>
            <w:r w:rsidR="000D3497">
              <w:rPr>
                <w:noProof/>
                <w:webHidden/>
              </w:rPr>
              <w:tab/>
            </w:r>
            <w:r w:rsidR="000D3497">
              <w:rPr>
                <w:noProof/>
                <w:webHidden/>
              </w:rPr>
              <w:fldChar w:fldCharType="begin"/>
            </w:r>
            <w:r w:rsidR="000D3497">
              <w:rPr>
                <w:noProof/>
                <w:webHidden/>
              </w:rPr>
              <w:instrText xml:space="preserve"> PAGEREF _Toc60905223 \h </w:instrText>
            </w:r>
            <w:r w:rsidR="000D3497">
              <w:rPr>
                <w:noProof/>
                <w:webHidden/>
              </w:rPr>
            </w:r>
            <w:r w:rsidR="000D3497">
              <w:rPr>
                <w:noProof/>
                <w:webHidden/>
              </w:rPr>
              <w:fldChar w:fldCharType="separate"/>
            </w:r>
            <w:r w:rsidR="000D3497">
              <w:rPr>
                <w:noProof/>
                <w:webHidden/>
              </w:rPr>
              <w:t>3</w:t>
            </w:r>
            <w:r w:rsidR="000D3497">
              <w:rPr>
                <w:noProof/>
                <w:webHidden/>
              </w:rPr>
              <w:fldChar w:fldCharType="end"/>
            </w:r>
          </w:hyperlink>
        </w:p>
        <w:p w14:paraId="5F3F0A04" w14:textId="5C9BEEE5" w:rsidR="000D3497" w:rsidRDefault="005E67FD">
          <w:pPr>
            <w:pStyle w:val="TOC1"/>
            <w:rPr>
              <w:rFonts w:asciiTheme="minorHAnsi" w:eastAsiaTheme="minorEastAsia" w:hAnsiTheme="minorHAnsi"/>
              <w:b w:val="0"/>
              <w:noProof/>
              <w:color w:val="auto"/>
              <w:sz w:val="22"/>
              <w:lang w:eastAsia="en-GB"/>
            </w:rPr>
          </w:pPr>
          <w:hyperlink w:anchor="_Toc60905224" w:history="1">
            <w:r w:rsidR="000D3497" w:rsidRPr="004E2149">
              <w:rPr>
                <w:rStyle w:val="Hyperlink"/>
                <w:noProof/>
              </w:rPr>
              <w:t>End Point Assessment Overview</w:t>
            </w:r>
            <w:r w:rsidR="000D3497">
              <w:rPr>
                <w:noProof/>
                <w:webHidden/>
              </w:rPr>
              <w:tab/>
            </w:r>
            <w:r w:rsidR="000D3497">
              <w:rPr>
                <w:noProof/>
                <w:webHidden/>
              </w:rPr>
              <w:fldChar w:fldCharType="begin"/>
            </w:r>
            <w:r w:rsidR="000D3497">
              <w:rPr>
                <w:noProof/>
                <w:webHidden/>
              </w:rPr>
              <w:instrText xml:space="preserve"> PAGEREF _Toc60905224 \h </w:instrText>
            </w:r>
            <w:r w:rsidR="000D3497">
              <w:rPr>
                <w:noProof/>
                <w:webHidden/>
              </w:rPr>
            </w:r>
            <w:r w:rsidR="000D3497">
              <w:rPr>
                <w:noProof/>
                <w:webHidden/>
              </w:rPr>
              <w:fldChar w:fldCharType="separate"/>
            </w:r>
            <w:r w:rsidR="000D3497">
              <w:rPr>
                <w:noProof/>
                <w:webHidden/>
              </w:rPr>
              <w:t>4</w:t>
            </w:r>
            <w:r w:rsidR="000D3497">
              <w:rPr>
                <w:noProof/>
                <w:webHidden/>
              </w:rPr>
              <w:fldChar w:fldCharType="end"/>
            </w:r>
          </w:hyperlink>
        </w:p>
        <w:p w14:paraId="107022B5" w14:textId="651C40AB" w:rsidR="000D3497" w:rsidRDefault="005E67FD">
          <w:pPr>
            <w:pStyle w:val="TOC1"/>
            <w:rPr>
              <w:rFonts w:asciiTheme="minorHAnsi" w:eastAsiaTheme="minorEastAsia" w:hAnsiTheme="minorHAnsi"/>
              <w:b w:val="0"/>
              <w:noProof/>
              <w:color w:val="auto"/>
              <w:sz w:val="22"/>
              <w:lang w:eastAsia="en-GB"/>
            </w:rPr>
          </w:pPr>
          <w:hyperlink w:anchor="_Toc60905225" w:history="1">
            <w:r w:rsidR="000D3497" w:rsidRPr="004E2149">
              <w:rPr>
                <w:rStyle w:val="Hyperlink"/>
                <w:bCs/>
                <w:noProof/>
              </w:rPr>
              <w:t>Grading</w:t>
            </w:r>
            <w:r w:rsidR="000D3497">
              <w:rPr>
                <w:noProof/>
                <w:webHidden/>
              </w:rPr>
              <w:tab/>
            </w:r>
            <w:r w:rsidR="000D3497">
              <w:rPr>
                <w:noProof/>
                <w:webHidden/>
              </w:rPr>
              <w:fldChar w:fldCharType="begin"/>
            </w:r>
            <w:r w:rsidR="000D3497">
              <w:rPr>
                <w:noProof/>
                <w:webHidden/>
              </w:rPr>
              <w:instrText xml:space="preserve"> PAGEREF _Toc60905225 \h </w:instrText>
            </w:r>
            <w:r w:rsidR="000D3497">
              <w:rPr>
                <w:noProof/>
                <w:webHidden/>
              </w:rPr>
            </w:r>
            <w:r w:rsidR="000D3497">
              <w:rPr>
                <w:noProof/>
                <w:webHidden/>
              </w:rPr>
              <w:fldChar w:fldCharType="separate"/>
            </w:r>
            <w:r w:rsidR="000D3497">
              <w:rPr>
                <w:noProof/>
                <w:webHidden/>
              </w:rPr>
              <w:t>8</w:t>
            </w:r>
            <w:r w:rsidR="000D3497">
              <w:rPr>
                <w:noProof/>
                <w:webHidden/>
              </w:rPr>
              <w:fldChar w:fldCharType="end"/>
            </w:r>
          </w:hyperlink>
        </w:p>
        <w:p w14:paraId="38F038C5" w14:textId="669C9E60" w:rsidR="000D3497" w:rsidRDefault="005E67FD">
          <w:pPr>
            <w:pStyle w:val="TOC1"/>
            <w:rPr>
              <w:rFonts w:asciiTheme="minorHAnsi" w:eastAsiaTheme="minorEastAsia" w:hAnsiTheme="minorHAnsi"/>
              <w:b w:val="0"/>
              <w:noProof/>
              <w:color w:val="auto"/>
              <w:sz w:val="22"/>
              <w:lang w:eastAsia="en-GB"/>
            </w:rPr>
          </w:pPr>
          <w:hyperlink w:anchor="_Toc60905226" w:history="1">
            <w:r w:rsidR="000D3497" w:rsidRPr="004E2149">
              <w:rPr>
                <w:rStyle w:val="Hyperlink"/>
                <w:noProof/>
              </w:rPr>
              <w:t>Resits</w:t>
            </w:r>
            <w:r w:rsidR="000D3497">
              <w:rPr>
                <w:noProof/>
                <w:webHidden/>
              </w:rPr>
              <w:tab/>
            </w:r>
            <w:r w:rsidR="000D3497">
              <w:rPr>
                <w:noProof/>
                <w:webHidden/>
              </w:rPr>
              <w:fldChar w:fldCharType="begin"/>
            </w:r>
            <w:r w:rsidR="000D3497">
              <w:rPr>
                <w:noProof/>
                <w:webHidden/>
              </w:rPr>
              <w:instrText xml:space="preserve"> PAGEREF _Toc60905226 \h </w:instrText>
            </w:r>
            <w:r w:rsidR="000D3497">
              <w:rPr>
                <w:noProof/>
                <w:webHidden/>
              </w:rPr>
            </w:r>
            <w:r w:rsidR="000D3497">
              <w:rPr>
                <w:noProof/>
                <w:webHidden/>
              </w:rPr>
              <w:fldChar w:fldCharType="separate"/>
            </w:r>
            <w:r w:rsidR="000D3497">
              <w:rPr>
                <w:noProof/>
                <w:webHidden/>
              </w:rPr>
              <w:t>9</w:t>
            </w:r>
            <w:r w:rsidR="000D3497">
              <w:rPr>
                <w:noProof/>
                <w:webHidden/>
              </w:rPr>
              <w:fldChar w:fldCharType="end"/>
            </w:r>
          </w:hyperlink>
        </w:p>
        <w:p w14:paraId="72BEAE30" w14:textId="684101E8" w:rsidR="000D3497" w:rsidRDefault="005E67FD">
          <w:pPr>
            <w:pStyle w:val="TOC1"/>
            <w:rPr>
              <w:rFonts w:asciiTheme="minorHAnsi" w:eastAsiaTheme="minorEastAsia" w:hAnsiTheme="minorHAnsi"/>
              <w:b w:val="0"/>
              <w:noProof/>
              <w:color w:val="auto"/>
              <w:sz w:val="22"/>
              <w:lang w:eastAsia="en-GB"/>
            </w:rPr>
          </w:pPr>
          <w:hyperlink w:anchor="_Toc60905227" w:history="1">
            <w:r w:rsidR="000D3497" w:rsidRPr="004E2149">
              <w:rPr>
                <w:rStyle w:val="Hyperlink"/>
                <w:noProof/>
              </w:rPr>
              <w:t>Appendix I – Guidance on Evidence</w:t>
            </w:r>
            <w:r w:rsidR="000D3497">
              <w:rPr>
                <w:noProof/>
                <w:webHidden/>
              </w:rPr>
              <w:tab/>
            </w:r>
            <w:r w:rsidR="000D3497">
              <w:rPr>
                <w:noProof/>
                <w:webHidden/>
              </w:rPr>
              <w:fldChar w:fldCharType="begin"/>
            </w:r>
            <w:r w:rsidR="000D3497">
              <w:rPr>
                <w:noProof/>
                <w:webHidden/>
              </w:rPr>
              <w:instrText xml:space="preserve"> PAGEREF _Toc60905227 \h </w:instrText>
            </w:r>
            <w:r w:rsidR="000D3497">
              <w:rPr>
                <w:noProof/>
                <w:webHidden/>
              </w:rPr>
            </w:r>
            <w:r w:rsidR="000D3497">
              <w:rPr>
                <w:noProof/>
                <w:webHidden/>
              </w:rPr>
              <w:fldChar w:fldCharType="separate"/>
            </w:r>
            <w:r w:rsidR="000D3497">
              <w:rPr>
                <w:noProof/>
                <w:webHidden/>
              </w:rPr>
              <w:t>10</w:t>
            </w:r>
            <w:r w:rsidR="000D3497">
              <w:rPr>
                <w:noProof/>
                <w:webHidden/>
              </w:rPr>
              <w:fldChar w:fldCharType="end"/>
            </w:r>
          </w:hyperlink>
        </w:p>
        <w:p w14:paraId="182D525D" w14:textId="2D80D10F" w:rsidR="000D3497" w:rsidRDefault="005E67FD">
          <w:pPr>
            <w:pStyle w:val="TOC1"/>
            <w:rPr>
              <w:rFonts w:asciiTheme="minorHAnsi" w:eastAsiaTheme="minorEastAsia" w:hAnsiTheme="minorHAnsi"/>
              <w:b w:val="0"/>
              <w:noProof/>
              <w:color w:val="auto"/>
              <w:sz w:val="22"/>
              <w:lang w:eastAsia="en-GB"/>
            </w:rPr>
          </w:pPr>
          <w:hyperlink w:anchor="_Toc60905228" w:history="1">
            <w:r w:rsidR="000D3497" w:rsidRPr="004E2149">
              <w:rPr>
                <w:rStyle w:val="Hyperlink"/>
                <w:noProof/>
              </w:rPr>
              <w:t>Appendix II – Toolkit Amendments</w:t>
            </w:r>
            <w:r w:rsidR="000D3497">
              <w:rPr>
                <w:noProof/>
                <w:webHidden/>
              </w:rPr>
              <w:tab/>
            </w:r>
            <w:r w:rsidR="000D3497">
              <w:rPr>
                <w:noProof/>
                <w:webHidden/>
              </w:rPr>
              <w:fldChar w:fldCharType="begin"/>
            </w:r>
            <w:r w:rsidR="000D3497">
              <w:rPr>
                <w:noProof/>
                <w:webHidden/>
              </w:rPr>
              <w:instrText xml:space="preserve"> PAGEREF _Toc60905228 \h </w:instrText>
            </w:r>
            <w:r w:rsidR="000D3497">
              <w:rPr>
                <w:noProof/>
                <w:webHidden/>
              </w:rPr>
            </w:r>
            <w:r w:rsidR="000D3497">
              <w:rPr>
                <w:noProof/>
                <w:webHidden/>
              </w:rPr>
              <w:fldChar w:fldCharType="separate"/>
            </w:r>
            <w:r w:rsidR="000D3497">
              <w:rPr>
                <w:noProof/>
                <w:webHidden/>
              </w:rPr>
              <w:t>12</w:t>
            </w:r>
            <w:r w:rsidR="000D3497">
              <w:rPr>
                <w:noProof/>
                <w:webHidden/>
              </w:rPr>
              <w:fldChar w:fldCharType="end"/>
            </w:r>
          </w:hyperlink>
        </w:p>
        <w:p w14:paraId="1285C9DA" w14:textId="1DBD750E" w:rsidR="00B373BE" w:rsidRDefault="00B373BE" w:rsidP="00B373BE">
          <w:pPr>
            <w:pStyle w:val="DSWNormal"/>
          </w:pPr>
          <w:r>
            <w:fldChar w:fldCharType="end"/>
          </w:r>
        </w:p>
      </w:sdtContent>
    </w:sdt>
    <w:p w14:paraId="319D6578" w14:textId="77777777" w:rsidR="00B373BE" w:rsidRDefault="00B373BE">
      <w:pPr>
        <w:rPr>
          <w:rFonts w:ascii="Avenir LT Std 45 Book" w:hAnsi="Avenir LT Std 45 Book"/>
          <w:color w:val="4C4D4F"/>
          <w:sz w:val="20"/>
        </w:rPr>
      </w:pPr>
      <w:r>
        <w:br w:type="page"/>
      </w:r>
    </w:p>
    <w:p w14:paraId="7E4A8C0D" w14:textId="77777777" w:rsidR="00B373BE" w:rsidRPr="00EE7655" w:rsidRDefault="00B373BE" w:rsidP="00581C5C">
      <w:pPr>
        <w:pStyle w:val="Heading1"/>
      </w:pPr>
      <w:bookmarkStart w:id="0" w:name="_Toc60905221"/>
      <w:r w:rsidRPr="00EE7655">
        <w:lastRenderedPageBreak/>
        <w:t>Introduction</w:t>
      </w:r>
      <w:bookmarkEnd w:id="0"/>
    </w:p>
    <w:p w14:paraId="0CEBB84D" w14:textId="3DA92C33" w:rsidR="00B373BE" w:rsidRPr="0022647D" w:rsidRDefault="00B373BE" w:rsidP="0022647D">
      <w:pPr>
        <w:pStyle w:val="DSWNormal"/>
      </w:pPr>
      <w:r w:rsidRPr="0022647D">
        <w:t xml:space="preserve">DSW is your End Point Assessment Organisation (EPAO) for this </w:t>
      </w:r>
      <w:r w:rsidR="00ED590C">
        <w:t>A</w:t>
      </w:r>
      <w:r w:rsidRPr="0022647D">
        <w:t xml:space="preserve">pprenticeship and we have created this Toolkit to help the Apprentice, Apprenticeship Training Provider (ATP) and Employer to understand what is needed to successfully achieve End Point Assessment for this Standard and </w:t>
      </w:r>
      <w:r w:rsidR="00495037">
        <w:t>c</w:t>
      </w:r>
      <w:r w:rsidRPr="0022647D">
        <w:t xml:space="preserve">omplete the </w:t>
      </w:r>
      <w:r w:rsidR="00ED590C">
        <w:t>A</w:t>
      </w:r>
      <w:r w:rsidRPr="0022647D">
        <w:t>pprenticeship</w:t>
      </w:r>
      <w:r w:rsidR="00495037">
        <w:t xml:space="preserve"> p</w:t>
      </w:r>
      <w:r w:rsidRPr="0022647D">
        <w:t>rogramme.</w:t>
      </w:r>
    </w:p>
    <w:p w14:paraId="4A0A12E7" w14:textId="77777777" w:rsidR="00B373BE" w:rsidRPr="0022647D" w:rsidRDefault="00B373BE" w:rsidP="0022647D">
      <w:pPr>
        <w:pStyle w:val="DSWNormal"/>
      </w:pPr>
    </w:p>
    <w:p w14:paraId="7F83F2D8" w14:textId="2D71E484" w:rsidR="00B373BE" w:rsidRPr="0022647D" w:rsidRDefault="00B373BE" w:rsidP="0022647D">
      <w:pPr>
        <w:pStyle w:val="DSWNormal"/>
      </w:pPr>
      <w:r w:rsidRPr="0022647D">
        <w:t>All End Point Assessment Organisations must carry out End Point Assessments in line with the Assessment Plan published by the Institute for Apprenticeships</w:t>
      </w:r>
      <w:r w:rsidR="00E118A5">
        <w:t xml:space="preserve"> and Technical Education</w:t>
      </w:r>
      <w:r w:rsidRPr="0022647D">
        <w:t>.</w:t>
      </w:r>
      <w:r w:rsidR="00E118A5">
        <w:t xml:space="preserve"> </w:t>
      </w:r>
      <w:r w:rsidRPr="0022647D">
        <w:t xml:space="preserve">The Assessment Plan includes details such as the form the assessments can take, the environment in which they must be undertaken, what is to be assessed and the grading criteria. </w:t>
      </w:r>
      <w:r w:rsidR="00F63815">
        <w:t>E</w:t>
      </w:r>
      <w:r w:rsidRPr="0022647D">
        <w:t>nd Point Assessment must be carried out under examination conditions.</w:t>
      </w:r>
    </w:p>
    <w:p w14:paraId="04083AE3" w14:textId="77777777" w:rsidR="00B373BE" w:rsidRPr="0022647D" w:rsidRDefault="00B373BE" w:rsidP="0022647D">
      <w:pPr>
        <w:pStyle w:val="DSWNormal"/>
      </w:pPr>
    </w:p>
    <w:p w14:paraId="4AC7D807" w14:textId="47949683" w:rsidR="00B373BE" w:rsidRPr="0022647D" w:rsidRDefault="00B373BE" w:rsidP="00850DB0">
      <w:pPr>
        <w:pStyle w:val="DSWNormal"/>
        <w:jc w:val="left"/>
      </w:pPr>
      <w:r w:rsidRPr="0022647D">
        <w:t xml:space="preserve">The requirements and content of this Toolkit come directly from the </w:t>
      </w:r>
      <w:r w:rsidR="00157389">
        <w:t xml:space="preserve">Research Scientist </w:t>
      </w:r>
      <w:r w:rsidRPr="0022647D">
        <w:t xml:space="preserve">Assessment Plan with additional clarification provided by </w:t>
      </w:r>
      <w:r w:rsidR="00157389" w:rsidRPr="00157389">
        <w:t>Institute for Apprenticeships and Technical Education</w:t>
      </w:r>
      <w:r w:rsidR="00157389">
        <w:t xml:space="preserve">, </w:t>
      </w:r>
      <w:r w:rsidRPr="0022647D">
        <w:t xml:space="preserve">who are the External Quality Assurer for this Apprenticeship Standard.  Published assessment plans </w:t>
      </w:r>
      <w:r w:rsidRPr="00850DB0">
        <w:t>are</w:t>
      </w:r>
      <w:r w:rsidR="00850DB0">
        <w:t xml:space="preserve"> </w:t>
      </w:r>
      <w:r w:rsidRPr="00850DB0">
        <w:t>available on the Institute for Apprenticeships</w:t>
      </w:r>
      <w:r w:rsidR="00850DB0">
        <w:t xml:space="preserve"> and Technical Education website:  </w:t>
      </w:r>
      <w:hyperlink r:id="rId20" w:history="1">
        <w:r w:rsidR="00850DB0" w:rsidRPr="00340A49">
          <w:rPr>
            <w:rStyle w:val="Hyperlink"/>
          </w:rPr>
          <w:t>https://www.instituteforapprenticeships.org/</w:t>
        </w:r>
      </w:hyperlink>
    </w:p>
    <w:p w14:paraId="6FB75BE8" w14:textId="77777777" w:rsidR="00B373BE" w:rsidRDefault="00B373BE" w:rsidP="00B373BE">
      <w:pPr>
        <w:pStyle w:val="DSWNormal"/>
      </w:pPr>
    </w:p>
    <w:p w14:paraId="684DCB8A" w14:textId="77777777" w:rsidR="00B373BE" w:rsidRPr="00B373BE" w:rsidRDefault="00B373BE" w:rsidP="00B373BE">
      <w:pPr>
        <w:pStyle w:val="Heading1"/>
      </w:pPr>
      <w:bookmarkStart w:id="1" w:name="_Toc60905222"/>
      <w:r w:rsidRPr="00B373BE">
        <w:t>Key Steps</w:t>
      </w:r>
      <w:bookmarkEnd w:id="1"/>
    </w:p>
    <w:tbl>
      <w:tblPr>
        <w:tblW w:w="0" w:type="auto"/>
        <w:tblLook w:val="04A0" w:firstRow="1" w:lastRow="0" w:firstColumn="1" w:lastColumn="0" w:noHBand="0" w:noVBand="1"/>
      </w:tblPr>
      <w:tblGrid>
        <w:gridCol w:w="8319"/>
      </w:tblGrid>
      <w:tr w:rsidR="00B373BE" w:rsidRPr="00B373BE" w14:paraId="3C712CB2" w14:textId="77777777" w:rsidTr="00B373BE">
        <w:trPr>
          <w:trHeight w:val="454"/>
        </w:trPr>
        <w:tc>
          <w:tcPr>
            <w:tcW w:w="8319" w:type="dxa"/>
            <w:tcBorders>
              <w:top w:val="nil"/>
              <w:left w:val="nil"/>
              <w:bottom w:val="single" w:sz="4" w:space="0" w:color="D0CECE"/>
              <w:right w:val="nil"/>
            </w:tcBorders>
            <w:shd w:val="clear" w:color="auto" w:fill="1C0E31"/>
            <w:hideMark/>
          </w:tcPr>
          <w:p w14:paraId="0B865B81" w14:textId="77777777" w:rsidR="00B373BE" w:rsidRPr="00B373BE" w:rsidRDefault="00B373BE" w:rsidP="00B373BE">
            <w:pPr>
              <w:pStyle w:val="DSWNormal"/>
              <w:jc w:val="center"/>
              <w:rPr>
                <w:b/>
                <w:color w:val="FFFFFF" w:themeColor="background1"/>
              </w:rPr>
            </w:pPr>
            <w:r>
              <w:rPr>
                <w:b/>
                <w:color w:val="FFFFFF" w:themeColor="background1"/>
              </w:rPr>
              <w:t>Pre-Gateway period – minimum of 12 months</w:t>
            </w:r>
          </w:p>
        </w:tc>
      </w:tr>
      <w:tr w:rsidR="00B373BE" w:rsidRPr="00B373BE" w14:paraId="187C21E4" w14:textId="77777777" w:rsidTr="00AA0E89">
        <w:trPr>
          <w:trHeight w:val="340"/>
        </w:trPr>
        <w:tc>
          <w:tcPr>
            <w:tcW w:w="8319" w:type="dxa"/>
            <w:tcBorders>
              <w:top w:val="single" w:sz="4" w:space="0" w:color="D0CECE"/>
              <w:left w:val="nil"/>
              <w:bottom w:val="single" w:sz="4" w:space="0" w:color="D0CECE"/>
              <w:right w:val="nil"/>
            </w:tcBorders>
            <w:shd w:val="clear" w:color="auto" w:fill="F2F2F2" w:themeFill="background1" w:themeFillShade="F2"/>
            <w:hideMark/>
          </w:tcPr>
          <w:p w14:paraId="5CCC716B" w14:textId="77777777" w:rsidR="00205BDC" w:rsidRPr="00AC4052" w:rsidRDefault="00205BDC" w:rsidP="00205BDC">
            <w:pPr>
              <w:pStyle w:val="DotBullet"/>
              <w:spacing w:line="276" w:lineRule="auto"/>
              <w:rPr>
                <w:color w:val="595959" w:themeColor="text1" w:themeTint="A6"/>
              </w:rPr>
            </w:pPr>
            <w:r w:rsidRPr="00AC4052">
              <w:rPr>
                <w:color w:val="595959" w:themeColor="text1" w:themeTint="A6"/>
              </w:rPr>
              <w:t xml:space="preserve">Delivery of </w:t>
            </w:r>
            <w:r w:rsidR="00ED272E">
              <w:rPr>
                <w:color w:val="595959" w:themeColor="text1" w:themeTint="A6"/>
              </w:rPr>
              <w:t>O</w:t>
            </w:r>
            <w:r w:rsidRPr="00AC4052">
              <w:rPr>
                <w:color w:val="595959" w:themeColor="text1" w:themeTint="A6"/>
              </w:rPr>
              <w:t xml:space="preserve">n-programme training </w:t>
            </w:r>
          </w:p>
          <w:p w14:paraId="2A27FE06" w14:textId="77777777" w:rsidR="00205BDC" w:rsidRPr="00AC4052" w:rsidRDefault="00205BDC" w:rsidP="00205BDC">
            <w:pPr>
              <w:pStyle w:val="DotBullet"/>
              <w:spacing w:line="276" w:lineRule="auto"/>
              <w:rPr>
                <w:color w:val="595959" w:themeColor="text1" w:themeTint="A6"/>
              </w:rPr>
            </w:pPr>
            <w:r w:rsidRPr="00AC4052">
              <w:rPr>
                <w:color w:val="595959" w:themeColor="text1" w:themeTint="A6"/>
              </w:rPr>
              <w:t xml:space="preserve">Delivery of Functional Skills </w:t>
            </w:r>
            <w:r>
              <w:rPr>
                <w:color w:val="595959" w:themeColor="text1" w:themeTint="A6"/>
              </w:rPr>
              <w:t>M</w:t>
            </w:r>
            <w:r w:rsidRPr="00AC4052">
              <w:rPr>
                <w:color w:val="595959" w:themeColor="text1" w:themeTint="A6"/>
              </w:rPr>
              <w:t>aths and English (unless exemptions apply)</w:t>
            </w:r>
          </w:p>
          <w:p w14:paraId="5C104E45" w14:textId="77777777" w:rsidR="00CC0FB1" w:rsidRPr="00EF0610" w:rsidRDefault="00CC0FB1" w:rsidP="00205BDC">
            <w:pPr>
              <w:pStyle w:val="DotBullet"/>
            </w:pPr>
            <w:r>
              <w:rPr>
                <w:color w:val="595959" w:themeColor="text1" w:themeTint="A6"/>
              </w:rPr>
              <w:t xml:space="preserve">Collection of </w:t>
            </w:r>
            <w:r w:rsidR="00D76CA9">
              <w:rPr>
                <w:color w:val="595959" w:themeColor="text1" w:themeTint="A6"/>
              </w:rPr>
              <w:t>P</w:t>
            </w:r>
            <w:r>
              <w:rPr>
                <w:color w:val="595959" w:themeColor="text1" w:themeTint="A6"/>
              </w:rPr>
              <w:t>ortfolio evidence</w:t>
            </w:r>
          </w:p>
          <w:p w14:paraId="4FF4D0E7" w14:textId="77777777" w:rsidR="00EF0610" w:rsidRPr="006810E4" w:rsidRDefault="00EF0610" w:rsidP="00205BDC">
            <w:pPr>
              <w:pStyle w:val="DotBullet"/>
            </w:pPr>
            <w:r>
              <w:rPr>
                <w:color w:val="595959" w:themeColor="text1" w:themeTint="A6"/>
              </w:rPr>
              <w:t xml:space="preserve">Project completed </w:t>
            </w:r>
          </w:p>
          <w:p w14:paraId="5B48F216" w14:textId="49B2A899" w:rsidR="006810E4" w:rsidRPr="00513AE7" w:rsidRDefault="006810E4" w:rsidP="00205BDC">
            <w:pPr>
              <w:pStyle w:val="DotBullet"/>
            </w:pPr>
            <w:r>
              <w:rPr>
                <w:color w:val="595959" w:themeColor="text1" w:themeTint="A6"/>
              </w:rPr>
              <w:t xml:space="preserve">Employer provides the title and scope for the Project Report </w:t>
            </w:r>
          </w:p>
        </w:tc>
      </w:tr>
      <w:tr w:rsidR="00205BDC" w:rsidRPr="00B373BE" w14:paraId="7021EBC2" w14:textId="77777777" w:rsidTr="00B373BE">
        <w:trPr>
          <w:trHeight w:val="340"/>
        </w:trPr>
        <w:tc>
          <w:tcPr>
            <w:tcW w:w="8319" w:type="dxa"/>
            <w:tcBorders>
              <w:top w:val="single" w:sz="4" w:space="0" w:color="D0CECE"/>
              <w:left w:val="nil"/>
              <w:bottom w:val="single" w:sz="4" w:space="0" w:color="D0CECE"/>
              <w:right w:val="nil"/>
            </w:tcBorders>
            <w:shd w:val="clear" w:color="auto" w:fill="1C0E31"/>
            <w:hideMark/>
          </w:tcPr>
          <w:p w14:paraId="6D2CF0E1" w14:textId="77777777" w:rsidR="00205BDC" w:rsidRDefault="00205BDC" w:rsidP="00205BDC">
            <w:pPr>
              <w:pStyle w:val="DSWNormal"/>
              <w:spacing w:line="256" w:lineRule="auto"/>
              <w:jc w:val="center"/>
              <w:rPr>
                <w:b/>
                <w:color w:val="FFFFFF" w:themeColor="background1"/>
              </w:rPr>
            </w:pPr>
            <w:r>
              <w:rPr>
                <w:b/>
                <w:color w:val="FFFFFF" w:themeColor="background1"/>
              </w:rPr>
              <w:t>Gateway Ready</w:t>
            </w:r>
          </w:p>
        </w:tc>
      </w:tr>
      <w:tr w:rsidR="00205BDC" w:rsidRPr="00B373BE" w14:paraId="25DE9392" w14:textId="77777777" w:rsidTr="00AA0E89">
        <w:trPr>
          <w:trHeight w:val="340"/>
        </w:trPr>
        <w:tc>
          <w:tcPr>
            <w:tcW w:w="8319" w:type="dxa"/>
            <w:tcBorders>
              <w:top w:val="single" w:sz="4" w:space="0" w:color="D0CECE"/>
              <w:left w:val="nil"/>
              <w:bottom w:val="single" w:sz="4" w:space="0" w:color="D0CECE"/>
              <w:right w:val="nil"/>
            </w:tcBorders>
            <w:shd w:val="clear" w:color="auto" w:fill="F2F2F2" w:themeFill="background1" w:themeFillShade="F2"/>
          </w:tcPr>
          <w:p w14:paraId="605E73C6" w14:textId="77777777" w:rsidR="00205BDC" w:rsidRPr="00AC4052" w:rsidRDefault="00205BDC" w:rsidP="00205BDC">
            <w:pPr>
              <w:pStyle w:val="DotBullet"/>
            </w:pPr>
            <w:r w:rsidRPr="00AC4052">
              <w:t>Employer and Apprenticeship Training Provider (ATP) agree that</w:t>
            </w:r>
            <w:r w:rsidR="00ED272E">
              <w:t xml:space="preserve"> the</w:t>
            </w:r>
            <w:r w:rsidRPr="00AC4052">
              <w:t xml:space="preserve"> </w:t>
            </w:r>
            <w:r w:rsidR="00ED272E">
              <w:t>A</w:t>
            </w:r>
            <w:r w:rsidRPr="00AC4052">
              <w:t>pprentice is demonstrating competence against the knowledge, skills and behaviours in the Standard</w:t>
            </w:r>
          </w:p>
          <w:p w14:paraId="228C6E57" w14:textId="1FCC971B" w:rsidR="00205BDC" w:rsidRDefault="00205BDC" w:rsidP="00205BDC">
            <w:pPr>
              <w:pStyle w:val="DotBullet"/>
            </w:pPr>
            <w:r w:rsidRPr="00AC4052">
              <w:t xml:space="preserve">Employer confirms that </w:t>
            </w:r>
            <w:r w:rsidR="00D76CA9">
              <w:t>A</w:t>
            </w:r>
            <w:r w:rsidRPr="00AC4052">
              <w:t>pprentice is ‘</w:t>
            </w:r>
            <w:r w:rsidR="00ED272E">
              <w:t>G</w:t>
            </w:r>
            <w:r w:rsidRPr="00AC4052">
              <w:t>ateway</w:t>
            </w:r>
            <w:r w:rsidR="007E5C14">
              <w:t>-</w:t>
            </w:r>
            <w:r w:rsidRPr="00AC4052">
              <w:t>ready’</w:t>
            </w:r>
          </w:p>
          <w:p w14:paraId="71DFB458" w14:textId="77777777" w:rsidR="00205BDC" w:rsidRDefault="00205BDC" w:rsidP="00205BDC">
            <w:pPr>
              <w:pStyle w:val="DotBullet"/>
            </w:pPr>
            <w:r w:rsidRPr="00AC4052">
              <w:t>Gateway documents submitted to DSW</w:t>
            </w:r>
            <w:r w:rsidR="00AC0809">
              <w:t>’s EPA Pro portal</w:t>
            </w:r>
            <w:r w:rsidRPr="00AC4052">
              <w:t xml:space="preserve"> for approval, including </w:t>
            </w:r>
            <w:r w:rsidR="007767C3">
              <w:t xml:space="preserve">proof of </w:t>
            </w:r>
            <w:r w:rsidR="00AC0809">
              <w:t>English and Maths level 2</w:t>
            </w:r>
            <w:r w:rsidRPr="00AC4052">
              <w:t xml:space="preserve"> </w:t>
            </w:r>
            <w:r w:rsidR="007767C3">
              <w:t>achievement</w:t>
            </w:r>
            <w:r w:rsidR="007767C3" w:rsidRPr="00AC4052">
              <w:t xml:space="preserve"> </w:t>
            </w:r>
          </w:p>
          <w:p w14:paraId="642D5A4C" w14:textId="7D7C403E" w:rsidR="00F72694" w:rsidRDefault="00F72694" w:rsidP="00F97AB8">
            <w:pPr>
              <w:pStyle w:val="DotBullet"/>
            </w:pPr>
            <w:r>
              <w:t xml:space="preserve">Submission of a Portfolio of Evidence with evidence mapped to each of the Knowledge, Skills and Behaviours </w:t>
            </w:r>
            <w:r w:rsidR="00324A25">
              <w:t>descriptor</w:t>
            </w:r>
            <w:r>
              <w:t xml:space="preserve"> assessed by the Professional Discussion</w:t>
            </w:r>
          </w:p>
          <w:p w14:paraId="0071B94E" w14:textId="38F2D9F3" w:rsidR="006810E4" w:rsidRPr="00AC4052" w:rsidRDefault="006810E4" w:rsidP="00F97AB8">
            <w:pPr>
              <w:pStyle w:val="DotBullet"/>
            </w:pPr>
            <w:r>
              <w:t xml:space="preserve">Title and scope for the Project Report provided to DSW </w:t>
            </w:r>
          </w:p>
        </w:tc>
      </w:tr>
      <w:tr w:rsidR="00B373BE" w:rsidRPr="00B373BE" w14:paraId="545B2F57" w14:textId="77777777" w:rsidTr="00B373BE">
        <w:trPr>
          <w:trHeight w:val="340"/>
        </w:trPr>
        <w:tc>
          <w:tcPr>
            <w:tcW w:w="8319" w:type="dxa"/>
            <w:tcBorders>
              <w:top w:val="single" w:sz="4" w:space="0" w:color="D0CECE"/>
              <w:left w:val="nil"/>
              <w:bottom w:val="single" w:sz="4" w:space="0" w:color="D0CECE"/>
              <w:right w:val="nil"/>
            </w:tcBorders>
            <w:shd w:val="clear" w:color="auto" w:fill="1C0E31"/>
          </w:tcPr>
          <w:p w14:paraId="66CFFE49" w14:textId="7050A807" w:rsidR="00B373BE" w:rsidRPr="00B373BE" w:rsidRDefault="00B373BE" w:rsidP="00B373BE">
            <w:pPr>
              <w:pStyle w:val="DSWNormal"/>
              <w:jc w:val="center"/>
              <w:rPr>
                <w:b/>
                <w:color w:val="FFFFFF" w:themeColor="background1"/>
              </w:rPr>
            </w:pPr>
            <w:r>
              <w:rPr>
                <w:b/>
                <w:color w:val="FFFFFF" w:themeColor="background1"/>
              </w:rPr>
              <w:t>End Point Assessment period –</w:t>
            </w:r>
            <w:r w:rsidR="00317EAB">
              <w:rPr>
                <w:b/>
                <w:color w:val="FFFFFF" w:themeColor="background1"/>
              </w:rPr>
              <w:t xml:space="preserve"> </w:t>
            </w:r>
            <w:r w:rsidR="00D721BA">
              <w:rPr>
                <w:b/>
                <w:color w:val="FFFFFF" w:themeColor="background1"/>
              </w:rPr>
              <w:t xml:space="preserve">typical </w:t>
            </w:r>
            <w:r>
              <w:rPr>
                <w:b/>
                <w:color w:val="FFFFFF" w:themeColor="background1"/>
              </w:rPr>
              <w:t xml:space="preserve">duration </w:t>
            </w:r>
            <w:r w:rsidR="00D721BA">
              <w:rPr>
                <w:b/>
                <w:color w:val="FFFFFF" w:themeColor="background1"/>
              </w:rPr>
              <w:t>3</w:t>
            </w:r>
            <w:r>
              <w:rPr>
                <w:b/>
                <w:color w:val="FFFFFF" w:themeColor="background1"/>
              </w:rPr>
              <w:t xml:space="preserve"> months</w:t>
            </w:r>
          </w:p>
        </w:tc>
      </w:tr>
      <w:tr w:rsidR="00B373BE" w:rsidRPr="00B373BE" w14:paraId="2805E2B4" w14:textId="77777777" w:rsidTr="00AA0E89">
        <w:trPr>
          <w:trHeight w:val="340"/>
        </w:trPr>
        <w:tc>
          <w:tcPr>
            <w:tcW w:w="8319" w:type="dxa"/>
            <w:tcBorders>
              <w:top w:val="single" w:sz="4" w:space="0" w:color="D0CECE"/>
              <w:left w:val="nil"/>
              <w:bottom w:val="single" w:sz="4" w:space="0" w:color="D0CECE"/>
              <w:right w:val="nil"/>
            </w:tcBorders>
            <w:shd w:val="clear" w:color="auto" w:fill="F2F2F2" w:themeFill="background1" w:themeFillShade="F2"/>
          </w:tcPr>
          <w:p w14:paraId="32D0F281" w14:textId="74AC8575" w:rsidR="006810E4" w:rsidRDefault="006810E4" w:rsidP="00A27E81">
            <w:pPr>
              <w:pStyle w:val="DotBullet"/>
            </w:pPr>
            <w:r>
              <w:t>DSW will review Project title and scope and confirm if appropriate within 1 week of gateway approval</w:t>
            </w:r>
          </w:p>
          <w:p w14:paraId="493405A8" w14:textId="57A0119F" w:rsidR="00A27E81" w:rsidRPr="00B373BE" w:rsidRDefault="00A27E81" w:rsidP="00A27E81">
            <w:pPr>
              <w:pStyle w:val="DotBullet"/>
            </w:pPr>
            <w:r w:rsidRPr="00B373BE">
              <w:t>Training Provider continues to support the Apprentice in preparing for the assessments</w:t>
            </w:r>
          </w:p>
          <w:p w14:paraId="6BC9CAD5" w14:textId="7DF543C0" w:rsidR="00A27E81" w:rsidRPr="00B373BE" w:rsidRDefault="00A27E81" w:rsidP="00A27E81">
            <w:pPr>
              <w:pStyle w:val="DotBullet"/>
            </w:pPr>
            <w:r w:rsidRPr="00B373BE">
              <w:t>DSW will administer the t</w:t>
            </w:r>
            <w:r w:rsidR="00F97AB8">
              <w:t>wo</w:t>
            </w:r>
            <w:r w:rsidRPr="00B373BE">
              <w:t xml:space="preserve"> assessments that together form this EPA:</w:t>
            </w:r>
          </w:p>
          <w:p w14:paraId="37772E30" w14:textId="2B18A2A3" w:rsidR="00A27E81" w:rsidRDefault="000779AA" w:rsidP="00A27E81">
            <w:pPr>
              <w:pStyle w:val="DotSubBullet"/>
            </w:pPr>
            <w:r>
              <w:t>Project</w:t>
            </w:r>
            <w:r w:rsidRPr="00B373BE">
              <w:t xml:space="preserve"> </w:t>
            </w:r>
            <w:r>
              <w:t>Report</w:t>
            </w:r>
            <w:r w:rsidR="00F97AB8">
              <w:t xml:space="preserve">, Presentation and Questioning </w:t>
            </w:r>
          </w:p>
          <w:p w14:paraId="7233B4FC" w14:textId="05B3FC8E" w:rsidR="00A27E81" w:rsidRPr="00B373BE" w:rsidRDefault="00A27E81" w:rsidP="00A27E81">
            <w:pPr>
              <w:pStyle w:val="DotSubBullet"/>
            </w:pPr>
            <w:r w:rsidRPr="00B373BE">
              <w:t>Professional Discussion</w:t>
            </w:r>
            <w:r w:rsidR="00F97AB8">
              <w:t xml:space="preserve"> underpinned by portfolio of evidence </w:t>
            </w:r>
          </w:p>
          <w:p w14:paraId="44B327AD" w14:textId="7EDB2611" w:rsidR="00B373BE" w:rsidRPr="00B373BE" w:rsidRDefault="00A27E81" w:rsidP="00A27E81">
            <w:pPr>
              <w:pStyle w:val="DotBullet"/>
              <w:rPr>
                <w:i/>
              </w:rPr>
            </w:pPr>
            <w:r w:rsidRPr="00B373BE">
              <w:t xml:space="preserve">Results will be issued via email to the </w:t>
            </w:r>
            <w:r w:rsidR="00CB1D23">
              <w:t xml:space="preserve">ATP </w:t>
            </w:r>
            <w:r w:rsidRPr="00B373BE">
              <w:t>five working days after the completion of each assessment</w:t>
            </w:r>
          </w:p>
        </w:tc>
      </w:tr>
    </w:tbl>
    <w:p w14:paraId="04D6D87A" w14:textId="77777777" w:rsidR="00B373BE" w:rsidRDefault="00B373BE" w:rsidP="00B373BE">
      <w:pPr>
        <w:pStyle w:val="DSWNormal"/>
      </w:pPr>
    </w:p>
    <w:p w14:paraId="413B85EE" w14:textId="77777777" w:rsidR="00AA0E89" w:rsidRDefault="00AA0E89">
      <w:pPr>
        <w:rPr>
          <w:rFonts w:ascii="Avenir LT Std 45 Book" w:hAnsi="Avenir LT Std 45 Book"/>
          <w:color w:val="4C4D4F"/>
          <w:sz w:val="20"/>
        </w:rPr>
      </w:pPr>
    </w:p>
    <w:p w14:paraId="238DCB7D" w14:textId="77777777" w:rsidR="00B373BE" w:rsidRDefault="00B373BE">
      <w:pPr>
        <w:rPr>
          <w:rFonts w:ascii="Avenir LT Std 45 Book" w:hAnsi="Avenir LT Std 45 Book"/>
          <w:color w:val="4C4D4F"/>
          <w:sz w:val="20"/>
        </w:rPr>
      </w:pPr>
      <w:r>
        <w:br w:type="page"/>
      </w:r>
    </w:p>
    <w:p w14:paraId="11C42D97" w14:textId="77777777" w:rsidR="00B373BE" w:rsidRPr="00B373BE" w:rsidRDefault="00B373BE" w:rsidP="00B373BE">
      <w:pPr>
        <w:pStyle w:val="Heading1"/>
      </w:pPr>
      <w:bookmarkStart w:id="2" w:name="_Toc60905223"/>
      <w:r w:rsidRPr="00B373BE">
        <w:lastRenderedPageBreak/>
        <w:t>What is End Point Assessment?</w:t>
      </w:r>
      <w:bookmarkEnd w:id="2"/>
    </w:p>
    <w:p w14:paraId="2E15AFA8" w14:textId="6A943ADA" w:rsidR="00B373BE" w:rsidRDefault="00B373BE" w:rsidP="00B373BE">
      <w:pPr>
        <w:pStyle w:val="DSWNormal"/>
      </w:pPr>
      <w:r w:rsidRPr="00B373BE">
        <w:t xml:space="preserve">End Point Assessment (EPA) is the name given to a series of assessments an Apprentice must take to prove their ability to do the job </w:t>
      </w:r>
      <w:r w:rsidR="007767C3">
        <w:t xml:space="preserve">for which </w:t>
      </w:r>
      <w:r w:rsidRPr="00B373BE">
        <w:t xml:space="preserve">they have been training. The assessments take place at the end of an </w:t>
      </w:r>
      <w:r w:rsidR="00ED590C">
        <w:t>A</w:t>
      </w:r>
      <w:r w:rsidRPr="00B373BE">
        <w:t>pprenticeship following a period of training and development, often referred to as the ‘On-</w:t>
      </w:r>
      <w:r w:rsidR="00ED272E">
        <w:t>p</w:t>
      </w:r>
      <w:r w:rsidRPr="00B373BE">
        <w:t>rogramme’ period. The assessment</w:t>
      </w:r>
      <w:r w:rsidR="007E5C14">
        <w:t xml:space="preserve">, which </w:t>
      </w:r>
      <w:r w:rsidR="007E5C14" w:rsidRPr="00B373BE">
        <w:t xml:space="preserve">accounts for 100% of the assessment of the </w:t>
      </w:r>
      <w:r w:rsidR="00ED590C">
        <w:t>A</w:t>
      </w:r>
      <w:r w:rsidR="007E5C14" w:rsidRPr="00B373BE">
        <w:t>pprenticeship</w:t>
      </w:r>
      <w:r w:rsidR="007E5C14">
        <w:t>,</w:t>
      </w:r>
      <w:r w:rsidRPr="00B373BE">
        <w:t xml:space="preserve"> must be carried out by an independent End Point Assessment Organisation. DSW is the selected End Point Assessment Organisation for this </w:t>
      </w:r>
      <w:r w:rsidR="00ED590C">
        <w:t>A</w:t>
      </w:r>
      <w:r w:rsidRPr="00B373BE">
        <w:t>pprenticeship.</w:t>
      </w:r>
    </w:p>
    <w:p w14:paraId="1100838B" w14:textId="77777777" w:rsidR="002551CF" w:rsidRPr="00B373BE" w:rsidRDefault="002551CF" w:rsidP="00B373BE">
      <w:pPr>
        <w:pStyle w:val="DSWNormal"/>
      </w:pPr>
    </w:p>
    <w:p w14:paraId="5BC33839" w14:textId="53A2A99E" w:rsidR="00B373BE" w:rsidRDefault="00B373BE" w:rsidP="00B373BE">
      <w:pPr>
        <w:pStyle w:val="DSWNormal"/>
      </w:pPr>
      <w:r w:rsidRPr="00B373BE">
        <w:t>When the On-</w:t>
      </w:r>
      <w:r w:rsidR="00ED272E">
        <w:t>p</w:t>
      </w:r>
      <w:r w:rsidRPr="00B373BE">
        <w:t xml:space="preserve">rogramme phase of the </w:t>
      </w:r>
      <w:r w:rsidR="00ED590C">
        <w:t>A</w:t>
      </w:r>
      <w:r w:rsidRPr="00B373BE">
        <w:t xml:space="preserve">pprenticeship has been completed, any required Professional and Functional Skills qualifications have been achieved and the Apprenticeship Training Provider (ATP), </w:t>
      </w:r>
      <w:r w:rsidR="0021638E">
        <w:t>Assessor</w:t>
      </w:r>
      <w:r w:rsidRPr="00B373BE">
        <w:t xml:space="preserve"> and Apprentice have agreed that the Apprentice has met the </w:t>
      </w:r>
      <w:r w:rsidR="00ED272E">
        <w:t>O</w:t>
      </w:r>
      <w:r w:rsidRPr="00B373BE">
        <w:t xml:space="preserve">n-programme requirements of the </w:t>
      </w:r>
      <w:r w:rsidR="00ED272E">
        <w:t>S</w:t>
      </w:r>
      <w:r w:rsidRPr="00B373BE">
        <w:t xml:space="preserve">tandard, the </w:t>
      </w:r>
      <w:r w:rsidR="00ED272E">
        <w:t>A</w:t>
      </w:r>
      <w:r w:rsidRPr="00B373BE">
        <w:t xml:space="preserve">pprentice moves into the End Point Assessment period.  </w:t>
      </w:r>
    </w:p>
    <w:p w14:paraId="6B50BC8B" w14:textId="77777777" w:rsidR="002551CF" w:rsidRPr="00B373BE" w:rsidRDefault="002551CF" w:rsidP="00B373BE">
      <w:pPr>
        <w:pStyle w:val="DSWNormal"/>
      </w:pPr>
    </w:p>
    <w:p w14:paraId="135E1889" w14:textId="77777777" w:rsidR="00B373BE" w:rsidRDefault="00B373BE" w:rsidP="00B373BE">
      <w:pPr>
        <w:pStyle w:val="DSWNormal"/>
      </w:pPr>
      <w:r w:rsidRPr="00B373BE">
        <w:t xml:space="preserve">Once the Apprentice has met the Gateway criteria, DSW </w:t>
      </w:r>
      <w:r w:rsidR="00ED272E">
        <w:t xml:space="preserve">will liaise </w:t>
      </w:r>
      <w:r w:rsidRPr="00B373BE">
        <w:t xml:space="preserve">with the ATP, Employer and Apprentice </w:t>
      </w:r>
      <w:r w:rsidR="00ED272E">
        <w:t>to</w:t>
      </w:r>
      <w:r w:rsidR="00ED272E" w:rsidRPr="00B373BE">
        <w:t xml:space="preserve"> </w:t>
      </w:r>
      <w:r w:rsidRPr="00B373BE">
        <w:t>schedule in dates for each assessment. It should typically take no more than 3 months to complete this final assessment.</w:t>
      </w:r>
    </w:p>
    <w:p w14:paraId="1BDFF2F3" w14:textId="77777777" w:rsidR="002551CF" w:rsidRPr="00B373BE" w:rsidRDefault="002551CF" w:rsidP="00B373BE">
      <w:pPr>
        <w:pStyle w:val="DSWNormal"/>
      </w:pPr>
    </w:p>
    <w:p w14:paraId="79780A13" w14:textId="77777777" w:rsidR="00B373BE" w:rsidRPr="00B373BE" w:rsidRDefault="00B373BE" w:rsidP="00B373BE">
      <w:pPr>
        <w:pStyle w:val="DSWNormal"/>
      </w:pPr>
      <w:r w:rsidRPr="00B373BE">
        <w:t xml:space="preserve">During the End Point Assessment </w:t>
      </w:r>
      <w:r w:rsidR="00ED272E">
        <w:t>p</w:t>
      </w:r>
      <w:r w:rsidRPr="00B373BE">
        <w:t>hase, the Apprentice completes the required assessments with continued support from their Employer and ATP.</w:t>
      </w:r>
      <w:r w:rsidR="00173855">
        <w:t xml:space="preserve"> </w:t>
      </w:r>
      <w:r w:rsidRPr="00B373BE">
        <w:t>All assessments must be passed for the Apprentice to be deemed competent.</w:t>
      </w:r>
    </w:p>
    <w:p w14:paraId="0D2764C8" w14:textId="77777777" w:rsidR="00B373BE" w:rsidRPr="00B373BE" w:rsidRDefault="00B373BE" w:rsidP="00B373BE">
      <w:pPr>
        <w:pStyle w:val="DSWNormal"/>
      </w:pPr>
    </w:p>
    <w:p w14:paraId="3B51F318" w14:textId="77777777" w:rsidR="00B373BE" w:rsidRPr="00B373BE" w:rsidRDefault="00B373BE" w:rsidP="00B373BE">
      <w:pPr>
        <w:pStyle w:val="DSWNormal"/>
      </w:pPr>
      <w:r w:rsidRPr="00B373BE">
        <w:t xml:space="preserve">On successful completion of all End Point Assessment activities DSW will request the </w:t>
      </w:r>
      <w:r w:rsidR="00ED272E">
        <w:t>A</w:t>
      </w:r>
      <w:r w:rsidRPr="00B373BE">
        <w:t xml:space="preserve">pprentice’s certificate from the </w:t>
      </w:r>
      <w:r w:rsidR="00CE4683">
        <w:t>Education and Skills Funding Agency</w:t>
      </w:r>
      <w:r w:rsidRPr="00B373BE">
        <w:t xml:space="preserve">. This be sent to the </w:t>
      </w:r>
      <w:r w:rsidR="00ED272E">
        <w:t>E</w:t>
      </w:r>
      <w:r w:rsidRPr="00B373BE">
        <w:t xml:space="preserve">mployer’s address marked for the attention for the </w:t>
      </w:r>
      <w:r w:rsidR="004C4726">
        <w:t>A</w:t>
      </w:r>
      <w:r w:rsidRPr="00B373BE">
        <w:t>pprentice.  It can take up to eight weeks for certificates to arrive.</w:t>
      </w:r>
    </w:p>
    <w:p w14:paraId="51E7C086" w14:textId="77777777" w:rsidR="002551CF" w:rsidRDefault="002551CF">
      <w:pPr>
        <w:rPr>
          <w:rFonts w:ascii="Avenir LT Std 45 Book" w:hAnsi="Avenir LT Std 45 Book"/>
          <w:color w:val="4C4D4F"/>
          <w:sz w:val="20"/>
        </w:rPr>
      </w:pPr>
      <w:r>
        <w:br w:type="page"/>
      </w:r>
    </w:p>
    <w:p w14:paraId="050948FD" w14:textId="5B8E67E8" w:rsidR="00351E0A" w:rsidRDefault="002551CF" w:rsidP="00A9582C">
      <w:pPr>
        <w:pStyle w:val="Heading1"/>
      </w:pPr>
      <w:bookmarkStart w:id="3" w:name="_Toc60905224"/>
      <w:r w:rsidRPr="002551CF">
        <w:lastRenderedPageBreak/>
        <w:t>End Point Assessment Overview</w:t>
      </w:r>
      <w:bookmarkEnd w:id="3"/>
    </w:p>
    <w:p w14:paraId="023080CC" w14:textId="75F2DF7F" w:rsidR="00C64F2E" w:rsidRDefault="00351E0A" w:rsidP="00513AE7">
      <w:pPr>
        <w:pStyle w:val="DSWNormal"/>
      </w:pPr>
      <w:r>
        <w:t xml:space="preserve">The </w:t>
      </w:r>
      <w:r w:rsidR="00A923F3">
        <w:t xml:space="preserve">Research Scientist </w:t>
      </w:r>
      <w:r>
        <w:t xml:space="preserve">EPA consists of </w:t>
      </w:r>
      <w:r w:rsidR="00C64F2E">
        <w:t>t</w:t>
      </w:r>
      <w:r w:rsidR="00A923F3">
        <w:t>wo</w:t>
      </w:r>
      <w:r>
        <w:t xml:space="preserve"> assessment components: </w:t>
      </w:r>
    </w:p>
    <w:p w14:paraId="6C6517E1" w14:textId="584F86B3" w:rsidR="00975D70" w:rsidRDefault="00C73507" w:rsidP="00975D70">
      <w:pPr>
        <w:pStyle w:val="DotSubBullet"/>
        <w:numPr>
          <w:ilvl w:val="0"/>
          <w:numId w:val="26"/>
        </w:numPr>
      </w:pPr>
      <w:r>
        <w:t>Project</w:t>
      </w:r>
      <w:r w:rsidRPr="00B373BE">
        <w:t xml:space="preserve"> </w:t>
      </w:r>
      <w:r>
        <w:t>Report</w:t>
      </w:r>
      <w:r w:rsidR="00975D70">
        <w:t xml:space="preserve">, Presentation and Questioning </w:t>
      </w:r>
    </w:p>
    <w:p w14:paraId="7D5201EE" w14:textId="77777777" w:rsidR="00975D70" w:rsidRPr="00B373BE" w:rsidRDefault="00975D70" w:rsidP="00975D70">
      <w:pPr>
        <w:pStyle w:val="DotSubBullet"/>
        <w:numPr>
          <w:ilvl w:val="0"/>
          <w:numId w:val="26"/>
        </w:numPr>
      </w:pPr>
      <w:r w:rsidRPr="00B373BE">
        <w:t>Professional Discussion</w:t>
      </w:r>
      <w:r>
        <w:t xml:space="preserve"> underpinned by portfolio of evidence </w:t>
      </w:r>
    </w:p>
    <w:p w14:paraId="020C46D8" w14:textId="50DBD574" w:rsidR="00CA6896" w:rsidRDefault="00CA6896" w:rsidP="00CA6896">
      <w:pPr>
        <w:pStyle w:val="DSWNormal"/>
      </w:pPr>
    </w:p>
    <w:p w14:paraId="5707609B" w14:textId="09AFCCD2" w:rsidR="00CA6896" w:rsidRDefault="00CA6896" w:rsidP="00CA6896">
      <w:pPr>
        <w:pStyle w:val="DSWNormal"/>
      </w:pPr>
      <w:r>
        <w:t xml:space="preserve">The Gateway requirements include </w:t>
      </w:r>
      <w:r w:rsidR="00862F69">
        <w:t xml:space="preserve">the </w:t>
      </w:r>
      <w:r>
        <w:t xml:space="preserve">submission of a </w:t>
      </w:r>
      <w:r w:rsidR="00556DB3">
        <w:t>P</w:t>
      </w:r>
      <w:r>
        <w:t>ortfolio</w:t>
      </w:r>
      <w:r w:rsidR="00862F69">
        <w:t xml:space="preserve"> of evidence </w:t>
      </w:r>
      <w:r w:rsidR="007F2388">
        <w:t xml:space="preserve">and the title and scope for the Project </w:t>
      </w:r>
      <w:r w:rsidR="007F2388" w:rsidRPr="00C85C74">
        <w:t>report</w:t>
      </w:r>
      <w:r w:rsidRPr="00C85C74">
        <w:t xml:space="preserve">. </w:t>
      </w:r>
      <w:r w:rsidR="0039030C" w:rsidRPr="00C85C74">
        <w:t>DSW will confirm that the title and scope is appropriate, or will make an alternative suggestion, within 1 week of the notification.</w:t>
      </w:r>
      <w:r w:rsidR="0039030C">
        <w:t xml:space="preserve"> </w:t>
      </w:r>
      <w:r>
        <w:t xml:space="preserve">The Apprentice will have a maximum of </w:t>
      </w:r>
      <w:r w:rsidR="00ED4BEA">
        <w:t>3</w:t>
      </w:r>
      <w:r>
        <w:t xml:space="preserve"> weeks to complete the Project </w:t>
      </w:r>
      <w:r w:rsidR="00ED4BEA">
        <w:t>report f</w:t>
      </w:r>
      <w:r>
        <w:t xml:space="preserve">rom the </w:t>
      </w:r>
      <w:r w:rsidR="00ED4BEA">
        <w:t xml:space="preserve">date the </w:t>
      </w:r>
      <w:r>
        <w:t>Project</w:t>
      </w:r>
      <w:r w:rsidR="00ED4BEA">
        <w:t xml:space="preserve"> title and scope is agreed</w:t>
      </w:r>
      <w:r>
        <w:t>.</w:t>
      </w:r>
    </w:p>
    <w:p w14:paraId="3A2ED7B3" w14:textId="77777777" w:rsidR="00CA6896" w:rsidRDefault="00CA6896" w:rsidP="00CA6896">
      <w:pPr>
        <w:pStyle w:val="DSWNormal"/>
      </w:pPr>
    </w:p>
    <w:p w14:paraId="42EB4387" w14:textId="77777777" w:rsidR="00CA6896" w:rsidRDefault="00CA6896" w:rsidP="00CA6896">
      <w:pPr>
        <w:pStyle w:val="DSWNormal"/>
      </w:pPr>
      <w:r>
        <w:t xml:space="preserve">Note: </w:t>
      </w:r>
      <w:r>
        <w:tab/>
      </w:r>
    </w:p>
    <w:p w14:paraId="53589ED3" w14:textId="1AB0C042" w:rsidR="00CA6896" w:rsidRDefault="00CA6896" w:rsidP="00CA6896">
      <w:pPr>
        <w:pStyle w:val="DSWNormal"/>
        <w:numPr>
          <w:ilvl w:val="0"/>
          <w:numId w:val="33"/>
        </w:numPr>
      </w:pPr>
      <w:r>
        <w:t xml:space="preserve">Missing the Project </w:t>
      </w:r>
      <w:r w:rsidR="00292F4D">
        <w:t xml:space="preserve">report </w:t>
      </w:r>
      <w:r>
        <w:t xml:space="preserve">deadline will result in a Fail for the Project </w:t>
      </w:r>
      <w:r w:rsidR="00292F4D">
        <w:t>report</w:t>
      </w:r>
    </w:p>
    <w:p w14:paraId="022D1A7A" w14:textId="11EC74E4" w:rsidR="00F90F8A" w:rsidRDefault="00CA6896" w:rsidP="00F17705">
      <w:pPr>
        <w:pStyle w:val="DSWNormal"/>
        <w:numPr>
          <w:ilvl w:val="0"/>
          <w:numId w:val="33"/>
        </w:numPr>
        <w:rPr>
          <w:noProof/>
        </w:rPr>
      </w:pPr>
      <w:r>
        <w:t xml:space="preserve">Missing the overall EPA deadline will result in a Fail for the EPA </w:t>
      </w:r>
      <w:r w:rsidR="00DC0E8F">
        <w:t xml:space="preserve">and </w:t>
      </w:r>
      <w:r>
        <w:t>a</w:t>
      </w:r>
      <w:r w:rsidR="00FB74FD">
        <w:t>ll assessments will need to be retaken</w:t>
      </w:r>
    </w:p>
    <w:p w14:paraId="7852455F" w14:textId="77777777" w:rsidR="00F90F8A" w:rsidRDefault="00F90F8A" w:rsidP="00513AE7">
      <w:pPr>
        <w:pStyle w:val="DSWNormal"/>
        <w:rPr>
          <w:noProof/>
        </w:rPr>
      </w:pPr>
    </w:p>
    <w:p w14:paraId="3052EDA9" w14:textId="3E267389" w:rsidR="00F90F8A" w:rsidRDefault="00F90F8A" w:rsidP="00513AE7">
      <w:pPr>
        <w:pStyle w:val="DSWNormal"/>
        <w:rPr>
          <w:noProof/>
        </w:rPr>
      </w:pPr>
      <w:r>
        <w:rPr>
          <w:noProof/>
        </w:rPr>
        <w:drawing>
          <wp:inline distT="0" distB="0" distL="0" distR="0" wp14:anchorId="5AEA0516" wp14:editId="5CA1CC42">
            <wp:extent cx="5511165" cy="24942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11165" cy="2494280"/>
                    </a:xfrm>
                    <a:prstGeom prst="rect">
                      <a:avLst/>
                    </a:prstGeom>
                    <a:noFill/>
                    <a:ln>
                      <a:noFill/>
                    </a:ln>
                  </pic:spPr>
                </pic:pic>
              </a:graphicData>
            </a:graphic>
          </wp:inline>
        </w:drawing>
      </w:r>
    </w:p>
    <w:p w14:paraId="285A02A4" w14:textId="7D026B06" w:rsidR="00F52E55" w:rsidRDefault="00F52E55" w:rsidP="00513AE7">
      <w:pPr>
        <w:pStyle w:val="DSWNormal"/>
        <w:rPr>
          <w:noProof/>
        </w:rPr>
      </w:pPr>
    </w:p>
    <w:p w14:paraId="371D2861" w14:textId="6A5CF554" w:rsidR="00B4528C" w:rsidRDefault="00F0566A" w:rsidP="00EE6D89">
      <w:pPr>
        <w:pStyle w:val="DSWNormal"/>
      </w:pPr>
      <w:r>
        <w:t xml:space="preserve">The Standard is made up of </w:t>
      </w:r>
      <w:r w:rsidR="00D578E5">
        <w:t>2</w:t>
      </w:r>
      <w:r w:rsidR="00BA4B13">
        <w:t>1</w:t>
      </w:r>
      <w:r w:rsidR="00231231">
        <w:t xml:space="preserve"> KSB statements </w:t>
      </w:r>
      <w:r w:rsidR="0096687A">
        <w:t xml:space="preserve">each with a number of </w:t>
      </w:r>
      <w:r w:rsidR="00A9582C">
        <w:t>descriptors</w:t>
      </w:r>
      <w:r w:rsidR="0096687A">
        <w:t xml:space="preserve"> </w:t>
      </w:r>
      <w:r w:rsidR="00EE6D89">
        <w:t xml:space="preserve">that </w:t>
      </w:r>
      <w:r w:rsidR="0078153D">
        <w:t xml:space="preserve">Apprentices </w:t>
      </w:r>
      <w:r w:rsidR="0078153D" w:rsidRPr="00B4528C">
        <w:rPr>
          <w:b/>
          <w:bCs/>
        </w:rPr>
        <w:t>must meet</w:t>
      </w:r>
      <w:r w:rsidR="0078153D">
        <w:t xml:space="preserve"> </w:t>
      </w:r>
      <w:r w:rsidR="00EE6D89">
        <w:t xml:space="preserve">to pass the </w:t>
      </w:r>
      <w:r w:rsidR="00ED590C">
        <w:t>A</w:t>
      </w:r>
      <w:r w:rsidR="00EE6D89">
        <w:t>pprenticeship</w:t>
      </w:r>
      <w:r w:rsidR="0078153D">
        <w:t xml:space="preserve">. </w:t>
      </w:r>
      <w:r w:rsidR="00007AE3">
        <w:t>Each of the Knowledge, Skills or Behaviours is assessed by a specific assessment method</w:t>
      </w:r>
      <w:r w:rsidR="00E649BC">
        <w:t xml:space="preserve"> and has one or more Pass </w:t>
      </w:r>
      <w:r w:rsidR="00EC2E4B">
        <w:t>descriptor</w:t>
      </w:r>
      <w:r w:rsidR="00E649BC">
        <w:t xml:space="preserve"> which must be met.</w:t>
      </w:r>
    </w:p>
    <w:p w14:paraId="308025FC" w14:textId="2A5A71A9" w:rsidR="0078153D" w:rsidRDefault="0078153D" w:rsidP="0078153D">
      <w:pPr>
        <w:pStyle w:val="DSWNormal"/>
      </w:pPr>
    </w:p>
    <w:p w14:paraId="3F3DFE34" w14:textId="26536893" w:rsidR="0078153D" w:rsidRDefault="0078153D" w:rsidP="0078153D">
      <w:pPr>
        <w:pStyle w:val="DSWNormal"/>
      </w:pPr>
      <w:r>
        <w:t xml:space="preserve">The document below details which </w:t>
      </w:r>
      <w:r w:rsidR="00231231">
        <w:t xml:space="preserve">KSB statements </w:t>
      </w:r>
      <w:r w:rsidR="00F412EC">
        <w:t>are</w:t>
      </w:r>
      <w:r>
        <w:t xml:space="preserve"> assessed by each assessment component</w:t>
      </w:r>
      <w:r w:rsidR="00F412EC">
        <w:t xml:space="preserve"> and details the </w:t>
      </w:r>
      <w:r w:rsidR="00EC2E4B">
        <w:t>descriptors</w:t>
      </w:r>
      <w:r w:rsidR="00F412EC">
        <w:t xml:space="preserve"> that must be met for each.</w:t>
      </w:r>
      <w:r w:rsidR="00F412EC" w:rsidDel="00F412EC">
        <w:t xml:space="preserve"> </w:t>
      </w:r>
    </w:p>
    <w:p w14:paraId="547E246F" w14:textId="14C23C50" w:rsidR="0040024A" w:rsidRDefault="0040024A" w:rsidP="0078153D">
      <w:pPr>
        <w:pStyle w:val="DSWNormal"/>
      </w:pPr>
    </w:p>
    <w:bookmarkStart w:id="4" w:name="_MON_1665572260"/>
    <w:bookmarkEnd w:id="4"/>
    <w:p w14:paraId="5E266CAE" w14:textId="3B7C2957" w:rsidR="001B7351" w:rsidRDefault="00935933" w:rsidP="002551CF">
      <w:pPr>
        <w:pStyle w:val="DSWNormal"/>
      </w:pPr>
      <w:r>
        <w:object w:dxaOrig="1520" w:dyaOrig="987" w14:anchorId="75ACC6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pt;height:48pt" o:ole="">
            <v:imagedata r:id="rId22" o:title=""/>
          </v:shape>
          <o:OLEObject Type="Embed" ProgID="Word.Document.12" ShapeID="_x0000_i1025" DrawAspect="Icon" ObjectID="_1671870727" r:id="rId23">
            <o:FieldCodes>\s</o:FieldCodes>
          </o:OLEObject>
        </w:object>
      </w:r>
    </w:p>
    <w:p w14:paraId="4772D8DA" w14:textId="21181D26" w:rsidR="00CC0FB1" w:rsidRDefault="00CC0FB1" w:rsidP="00CC0FB1">
      <w:pPr>
        <w:pStyle w:val="Heading2"/>
      </w:pPr>
      <w:bookmarkStart w:id="5" w:name="_Toc35862360"/>
      <w:r>
        <w:t>Ungraded Portfolio of Evidence</w:t>
      </w:r>
      <w:bookmarkEnd w:id="5"/>
      <w:r>
        <w:t xml:space="preserve"> </w:t>
      </w:r>
    </w:p>
    <w:p w14:paraId="5D1F626B" w14:textId="7A710413" w:rsidR="005E5FE0" w:rsidRDefault="00CC0FB1" w:rsidP="00CC0FB1">
      <w:pPr>
        <w:pStyle w:val="DSWNormal"/>
      </w:pPr>
      <w:r w:rsidRPr="0065247E">
        <w:t xml:space="preserve">The </w:t>
      </w:r>
      <w:r>
        <w:t>P</w:t>
      </w:r>
      <w:r w:rsidRPr="0065247E">
        <w:t xml:space="preserve">ortfolio </w:t>
      </w:r>
      <w:r w:rsidR="00A0585D">
        <w:t>should be compiled from the</w:t>
      </w:r>
      <w:r w:rsidRPr="0065247E">
        <w:t xml:space="preserve"> best work gathered over the period of the </w:t>
      </w:r>
      <w:r w:rsidR="00ED590C">
        <w:t>O</w:t>
      </w:r>
      <w:r w:rsidR="00A0585D">
        <w:t xml:space="preserve">n-programme stage of the </w:t>
      </w:r>
      <w:r>
        <w:t>Apprentice</w:t>
      </w:r>
      <w:r w:rsidRPr="0065247E">
        <w:t>ship</w:t>
      </w:r>
      <w:r>
        <w:t xml:space="preserve">.  </w:t>
      </w:r>
      <w:r w:rsidR="0043079D">
        <w:t xml:space="preserve">It will be used to support the </w:t>
      </w:r>
      <w:r w:rsidR="00726433">
        <w:t>P</w:t>
      </w:r>
      <w:r w:rsidR="0043079D">
        <w:t xml:space="preserve">rofessional </w:t>
      </w:r>
      <w:r w:rsidR="00726433">
        <w:t>D</w:t>
      </w:r>
      <w:r w:rsidR="0043079D">
        <w:t xml:space="preserve">iscussion, but it will not be assessed or graded. The </w:t>
      </w:r>
      <w:r w:rsidR="005E5FE0">
        <w:t xml:space="preserve">portfolio must contain at least one pieces of evidence mapped clearly to each </w:t>
      </w:r>
      <w:r w:rsidR="00EC2E4B">
        <w:t>K</w:t>
      </w:r>
      <w:r w:rsidR="005E5FE0">
        <w:t>nowledg</w:t>
      </w:r>
      <w:r w:rsidR="00EC2E4B">
        <w:t>e</w:t>
      </w:r>
      <w:r w:rsidR="005E5FE0">
        <w:t xml:space="preserve">, </w:t>
      </w:r>
      <w:r w:rsidR="00EC2E4B">
        <w:t>S</w:t>
      </w:r>
      <w:r w:rsidR="005E5FE0">
        <w:t>kill and behaviour (KSB) relating to this assessment method. Although each piece of evidence may map to more than one KSB, t</w:t>
      </w:r>
      <w:r w:rsidR="00E232A8">
        <w:t>h</w:t>
      </w:r>
      <w:r w:rsidR="005E5FE0">
        <w:t xml:space="preserve">is will typically result in 15 pieces of evidence to cover all KSB’s listed. </w:t>
      </w:r>
    </w:p>
    <w:p w14:paraId="6DC5A85A" w14:textId="77777777" w:rsidR="00E649BC" w:rsidRDefault="00E649BC" w:rsidP="00E649BC">
      <w:pPr>
        <w:pStyle w:val="DSWNormal"/>
      </w:pPr>
    </w:p>
    <w:p w14:paraId="0DCA3C20" w14:textId="327105F8" w:rsidR="00E649BC" w:rsidRPr="0065247E" w:rsidRDefault="00E649BC" w:rsidP="00E649BC">
      <w:pPr>
        <w:pStyle w:val="DSWNormal"/>
      </w:pPr>
      <w:r w:rsidRPr="0065247E">
        <w:t xml:space="preserve">The </w:t>
      </w:r>
      <w:r>
        <w:t>P</w:t>
      </w:r>
      <w:r w:rsidRPr="0065247E">
        <w:t>ortfolio will be submitted to DSW</w:t>
      </w:r>
      <w:r>
        <w:t xml:space="preserve"> at Gateway who will ensure that the Independent Assessor has access to it at least 2 weeks prior to the Professional Discussion taking place. </w:t>
      </w:r>
    </w:p>
    <w:p w14:paraId="38BEBA44" w14:textId="77777777" w:rsidR="00E649BC" w:rsidRPr="0065247E" w:rsidRDefault="00E649BC" w:rsidP="00CC0FB1">
      <w:pPr>
        <w:pStyle w:val="DSWNormal"/>
      </w:pPr>
    </w:p>
    <w:p w14:paraId="34C1752B" w14:textId="07CC1A85" w:rsidR="00CC0FB1" w:rsidRDefault="00CC0FB1" w:rsidP="00CC0FB1">
      <w:pPr>
        <w:pStyle w:val="DSWNormal"/>
      </w:pPr>
      <w:r>
        <w:lastRenderedPageBreak/>
        <w:t>The</w:t>
      </w:r>
      <w:r w:rsidR="00AE2E0D">
        <w:t xml:space="preserve"> Portfolio Referencing</w:t>
      </w:r>
      <w:r>
        <w:t xml:space="preserve"> table </w:t>
      </w:r>
      <w:r w:rsidR="00A13F9F">
        <w:t xml:space="preserve">embedded below </w:t>
      </w:r>
      <w:r w:rsidRPr="0065247E">
        <w:t>provides detail</w:t>
      </w:r>
      <w:r w:rsidR="001930CF">
        <w:t>s</w:t>
      </w:r>
      <w:r w:rsidRPr="0065247E">
        <w:t xml:space="preserve"> of each</w:t>
      </w:r>
      <w:r w:rsidR="00AE2E0D">
        <w:t xml:space="preserve"> </w:t>
      </w:r>
      <w:r w:rsidR="005C7465">
        <w:t xml:space="preserve">Pass and Distinction </w:t>
      </w:r>
      <w:r w:rsidR="00EC2E4B">
        <w:t>descriptor which is assessed through the Professional Discussion</w:t>
      </w:r>
      <w:r w:rsidR="00905EAE">
        <w:t>.</w:t>
      </w:r>
      <w:r w:rsidR="00E649BC" w:rsidRPr="00E649BC">
        <w:t xml:space="preserve"> </w:t>
      </w:r>
      <w:r w:rsidR="00E649BC">
        <w:t>T</w:t>
      </w:r>
      <w:r w:rsidR="00E649BC" w:rsidRPr="0065247E">
        <w:t xml:space="preserve">he </w:t>
      </w:r>
      <w:r w:rsidR="00E649BC">
        <w:t>Apprentice</w:t>
      </w:r>
      <w:r w:rsidR="00E649BC" w:rsidRPr="0065247E">
        <w:t xml:space="preserve">, the ATP and/or the Employer </w:t>
      </w:r>
      <w:r w:rsidR="00E649BC">
        <w:t>must be</w:t>
      </w:r>
      <w:r w:rsidR="00E649BC" w:rsidRPr="0065247E">
        <w:t xml:space="preserve"> confident that the </w:t>
      </w:r>
      <w:r w:rsidR="00E649BC">
        <w:t>P</w:t>
      </w:r>
      <w:r w:rsidR="00E649BC" w:rsidRPr="0065247E">
        <w:t xml:space="preserve">ortfolio evidences each of the required </w:t>
      </w:r>
      <w:r w:rsidR="00EC2E4B">
        <w:t>descriptor</w:t>
      </w:r>
      <w:r w:rsidR="00F16765">
        <w:t>s</w:t>
      </w:r>
      <w:r w:rsidR="00E649BC" w:rsidRPr="0065247E">
        <w:t xml:space="preserve"> as detailed in the attached Referencing Table.</w:t>
      </w:r>
      <w:r w:rsidR="00087C34">
        <w:t xml:space="preserve"> The </w:t>
      </w:r>
      <w:r w:rsidR="001B024B">
        <w:t>E</w:t>
      </w:r>
      <w:r w:rsidR="00087C34">
        <w:t>mployer must sign off the referencing table to authenticate the portfolio</w:t>
      </w:r>
      <w:r w:rsidR="001144B9">
        <w:t xml:space="preserve"> in cell </w:t>
      </w:r>
      <w:r w:rsidR="001B024B" w:rsidRPr="001B024B">
        <w:t>B4 selecting “Portfolio signed off” and adding their signature in cell B5</w:t>
      </w:r>
      <w:r w:rsidR="00087C34" w:rsidRPr="001B024B">
        <w:t>.</w:t>
      </w:r>
      <w:r w:rsidR="00087C34">
        <w:t xml:space="preserve">  </w:t>
      </w:r>
    </w:p>
    <w:p w14:paraId="7CB8BB4C" w14:textId="1E318CD6" w:rsidR="00CC0FB1" w:rsidRDefault="00CC0FB1" w:rsidP="00CC0FB1">
      <w:pPr>
        <w:pStyle w:val="DSWNormal"/>
      </w:pPr>
    </w:p>
    <w:p w14:paraId="6DF4B9A4" w14:textId="4691A90E" w:rsidR="009222DE" w:rsidRDefault="009222DE" w:rsidP="00CC0FB1">
      <w:pPr>
        <w:pStyle w:val="DSWNormal"/>
      </w:pPr>
      <w:r>
        <w:object w:dxaOrig="1520" w:dyaOrig="987" w14:anchorId="5D0F47E4">
          <v:shape id="_x0000_i1026" type="#_x0000_t75" style="width:78pt;height:48pt" o:ole="">
            <v:imagedata r:id="rId24" o:title=""/>
          </v:shape>
          <o:OLEObject Type="Embed" ProgID="Excel.Sheet.12" ShapeID="_x0000_i1026" DrawAspect="Icon" ObjectID="_1671870728" r:id="rId25"/>
        </w:object>
      </w:r>
    </w:p>
    <w:p w14:paraId="279C776D" w14:textId="77777777" w:rsidR="00CC0FB1" w:rsidRPr="00EF0459" w:rsidRDefault="00CC0FB1" w:rsidP="00CC0FB1">
      <w:pPr>
        <w:pStyle w:val="DSWNormal"/>
        <w:rPr>
          <w:color w:val="auto"/>
        </w:rPr>
      </w:pPr>
    </w:p>
    <w:p w14:paraId="0D6A0582" w14:textId="6FA5931B" w:rsidR="00CC0FB1" w:rsidRDefault="00CC0FB1" w:rsidP="002551CF">
      <w:pPr>
        <w:pStyle w:val="DSWNormal"/>
      </w:pPr>
      <w:r w:rsidRPr="0065247E">
        <w:t xml:space="preserve">Appendix 1 provides guidance on what type of evidence can be included </w:t>
      </w:r>
      <w:r>
        <w:t>in</w:t>
      </w:r>
      <w:r w:rsidRPr="0065247E">
        <w:t xml:space="preserve"> the </w:t>
      </w:r>
      <w:r>
        <w:t>P</w:t>
      </w:r>
      <w:r w:rsidRPr="0065247E">
        <w:t xml:space="preserve">ortfolio and a steer on how to ensure </w:t>
      </w:r>
      <w:r>
        <w:t xml:space="preserve">that the evidence is sufficient, authentic, relevant and current. </w:t>
      </w:r>
    </w:p>
    <w:p w14:paraId="3E095FC1" w14:textId="08AB4D27" w:rsidR="003073F7" w:rsidRDefault="003073F7" w:rsidP="002551CF">
      <w:pPr>
        <w:pStyle w:val="DSWNormal"/>
      </w:pPr>
    </w:p>
    <w:p w14:paraId="2EBB8312" w14:textId="3E398837" w:rsidR="003073F7" w:rsidRDefault="003073F7" w:rsidP="003073F7">
      <w:pPr>
        <w:pStyle w:val="Heading2"/>
      </w:pPr>
      <w:r>
        <w:t xml:space="preserve">Professional Discussion </w:t>
      </w:r>
    </w:p>
    <w:p w14:paraId="163B136B" w14:textId="4BEC91E1" w:rsidR="00A82843" w:rsidRDefault="00A82843" w:rsidP="00A82843">
      <w:pPr>
        <w:pStyle w:val="DSWNormal"/>
      </w:pPr>
      <w:r>
        <w:rPr>
          <w:color w:val="595959" w:themeColor="text1" w:themeTint="A6"/>
        </w:rPr>
        <w:t xml:space="preserve">The Professional Discussion is a structured dialogue </w:t>
      </w:r>
      <w:r w:rsidRPr="00482992">
        <w:t xml:space="preserve">between the </w:t>
      </w:r>
      <w:r>
        <w:t>A</w:t>
      </w:r>
      <w:r w:rsidRPr="00482992">
        <w:t xml:space="preserve">pprentice and the Assessor, </w:t>
      </w:r>
      <w:r>
        <w:t xml:space="preserve">designed </w:t>
      </w:r>
      <w:r w:rsidRPr="00482992">
        <w:t xml:space="preserve">to establish the </w:t>
      </w:r>
      <w:r>
        <w:t>A</w:t>
      </w:r>
      <w:r w:rsidRPr="00482992">
        <w:t xml:space="preserve">pprentice’s understanding and application of </w:t>
      </w:r>
      <w:r>
        <w:t xml:space="preserve">the </w:t>
      </w:r>
      <w:r w:rsidR="001144B9">
        <w:t>K</w:t>
      </w:r>
      <w:r>
        <w:t xml:space="preserve">nowledge, </w:t>
      </w:r>
      <w:r w:rsidR="001144B9">
        <w:t>S</w:t>
      </w:r>
      <w:r>
        <w:t>ki</w:t>
      </w:r>
      <w:r w:rsidRPr="00482992">
        <w:t xml:space="preserve">lls and </w:t>
      </w:r>
      <w:r w:rsidR="001144B9">
        <w:t>B</w:t>
      </w:r>
      <w:r w:rsidRPr="00482992">
        <w:t>ehaviours</w:t>
      </w:r>
      <w:r>
        <w:t xml:space="preserve"> that link to the Professional Discussion</w:t>
      </w:r>
      <w:r w:rsidRPr="00482992">
        <w:t>.</w:t>
      </w:r>
    </w:p>
    <w:p w14:paraId="73649E2D" w14:textId="77777777" w:rsidR="00A82843" w:rsidRDefault="00A82843" w:rsidP="00A82843">
      <w:pPr>
        <w:pStyle w:val="DSWNormal"/>
      </w:pPr>
    </w:p>
    <w:p w14:paraId="761507ED" w14:textId="662CD4FE" w:rsidR="00A82843" w:rsidRDefault="00A82843" w:rsidP="00A82843">
      <w:pPr>
        <w:pStyle w:val="DSWNormal"/>
      </w:pPr>
      <w:r>
        <w:t xml:space="preserve">The Portfolio of evidence can be </w:t>
      </w:r>
      <w:r w:rsidR="00F16765">
        <w:t xml:space="preserve">referred to </w:t>
      </w:r>
      <w:r>
        <w:t>by the Apprentice and the Assessor</w:t>
      </w:r>
      <w:r w:rsidR="00F16765">
        <w:t xml:space="preserve"> </w:t>
      </w:r>
      <w:r>
        <w:t xml:space="preserve">during the Professional Discussion. It should last for </w:t>
      </w:r>
      <w:r w:rsidR="00953833">
        <w:t>6</w:t>
      </w:r>
      <w:r>
        <w:t>0 minutes (+</w:t>
      </w:r>
      <w:r w:rsidR="00953833">
        <w:t>6</w:t>
      </w:r>
      <w:r>
        <w:t xml:space="preserve"> minutes at the discretion of the Assessor</w:t>
      </w:r>
      <w:r w:rsidR="001144B9">
        <w:t>, anything in excess of this will not be included in the assessment of the Professional Discussion</w:t>
      </w:r>
      <w:r>
        <w:t>). It will be structured as follows:</w:t>
      </w:r>
    </w:p>
    <w:p w14:paraId="1FDDF860" w14:textId="77777777" w:rsidR="00A82843" w:rsidRDefault="00A82843" w:rsidP="00A82843">
      <w:pPr>
        <w:pStyle w:val="DotBullet"/>
        <w:numPr>
          <w:ilvl w:val="0"/>
          <w:numId w:val="0"/>
        </w:numPr>
        <w:ind w:left="357"/>
      </w:pPr>
    </w:p>
    <w:p w14:paraId="218E364C" w14:textId="65971C27" w:rsidR="00A82843" w:rsidRDefault="00B85BEA" w:rsidP="00A82843">
      <w:pPr>
        <w:pStyle w:val="DotBullet"/>
      </w:pPr>
      <w:bookmarkStart w:id="6" w:name="_Hlk50039295"/>
      <w:r>
        <w:t xml:space="preserve">The </w:t>
      </w:r>
      <w:r w:rsidR="00A82843">
        <w:t>A</w:t>
      </w:r>
      <w:r>
        <w:t>pprentice will be asked 13</w:t>
      </w:r>
      <w:r w:rsidR="00A82843">
        <w:t xml:space="preserve"> structured questions</w:t>
      </w:r>
      <w:r w:rsidR="00275E14">
        <w:t xml:space="preserve"> and </w:t>
      </w:r>
      <w:r w:rsidR="00A82843">
        <w:t>will not see the structured questions before the EPA. The Independent Assessor may also ask up to two follow-up questions per core question if required to clarify their understanding but must not lead the Apprentice.</w:t>
      </w:r>
    </w:p>
    <w:p w14:paraId="67C5B6A8" w14:textId="77777777" w:rsidR="00A82843" w:rsidRDefault="00A82843" w:rsidP="00A82843">
      <w:pPr>
        <w:pStyle w:val="DotBullet"/>
        <w:numPr>
          <w:ilvl w:val="0"/>
          <w:numId w:val="0"/>
        </w:numPr>
        <w:ind w:left="357"/>
      </w:pPr>
      <w:r>
        <w:t xml:space="preserve"> </w:t>
      </w:r>
    </w:p>
    <w:bookmarkEnd w:id="6"/>
    <w:p w14:paraId="60E78949" w14:textId="0FA5CB40" w:rsidR="00A82843" w:rsidRPr="005E09DB" w:rsidRDefault="00A82843" w:rsidP="00A82843">
      <w:pPr>
        <w:pStyle w:val="DSWNormal"/>
      </w:pPr>
      <w:r>
        <w:t xml:space="preserve">The Discussion will be held in an environment free from distraction, via an online video conferencing platform such as Webex or Zoom, as advised by the Assessor. You may ask to use an alternative platform if necessary. It is strongly recommended that the platform is tested prior to the date of assessment to avoid technical problems and ensure familiarity with the platform. </w:t>
      </w:r>
      <w:r w:rsidR="00363C4A">
        <w:t xml:space="preserve">The Apprentice must be given a minimum of 10 working days’ notice of the time and date of the </w:t>
      </w:r>
      <w:r w:rsidR="001144B9">
        <w:t>P</w:t>
      </w:r>
      <w:r w:rsidR="00363C4A">
        <w:t xml:space="preserve">rofessional </w:t>
      </w:r>
      <w:r w:rsidR="001144B9">
        <w:t>D</w:t>
      </w:r>
      <w:r w:rsidR="00363C4A">
        <w:t xml:space="preserve">iscussion. </w:t>
      </w:r>
    </w:p>
    <w:p w14:paraId="2D8AAA69" w14:textId="77777777" w:rsidR="00A82843" w:rsidRPr="005E09DB" w:rsidRDefault="00A82843" w:rsidP="00A82843">
      <w:pPr>
        <w:pStyle w:val="DSWNormal"/>
      </w:pPr>
    </w:p>
    <w:p w14:paraId="3BB83F68" w14:textId="77777777" w:rsidR="00A82843" w:rsidRDefault="00A82843" w:rsidP="00A82843">
      <w:pPr>
        <w:pStyle w:val="DSWNormal"/>
      </w:pPr>
      <w:r w:rsidRPr="005E09DB">
        <w:t xml:space="preserve">The </w:t>
      </w:r>
      <w:r>
        <w:t>A</w:t>
      </w:r>
      <w:r w:rsidRPr="005E09DB">
        <w:t xml:space="preserve">pprentice may bring notes into the </w:t>
      </w:r>
      <w:r>
        <w:t>Discussion</w:t>
      </w:r>
      <w:r w:rsidRPr="005E09DB">
        <w:t xml:space="preserve"> for reference.</w:t>
      </w:r>
    </w:p>
    <w:p w14:paraId="26655AA4" w14:textId="77777777" w:rsidR="00A82843" w:rsidRDefault="00A82843" w:rsidP="00A82843">
      <w:pPr>
        <w:pStyle w:val="DSWNormal"/>
      </w:pPr>
    </w:p>
    <w:p w14:paraId="19530199" w14:textId="77777777" w:rsidR="00A82843" w:rsidRPr="005E09DB" w:rsidRDefault="00A82843" w:rsidP="00A82843">
      <w:pPr>
        <w:pStyle w:val="DSWNormal"/>
      </w:pPr>
      <w:r>
        <w:t>Following the Professional Discussion, the Independent Assessor will write up their notes and will issue the final grade and feedback to the ATP. This will be done within 5 working days of the assessment date.</w:t>
      </w:r>
    </w:p>
    <w:p w14:paraId="20711104" w14:textId="77777777" w:rsidR="00A82843" w:rsidRDefault="00A82843" w:rsidP="00A82843">
      <w:pPr>
        <w:pStyle w:val="DSWNormal"/>
      </w:pPr>
    </w:p>
    <w:p w14:paraId="2CA69667" w14:textId="432E26EC" w:rsidR="00A82843" w:rsidRPr="006125ED" w:rsidRDefault="00A82843" w:rsidP="00A82843">
      <w:pPr>
        <w:pStyle w:val="DSWNormal"/>
        <w:rPr>
          <w:b/>
          <w:bCs/>
        </w:rPr>
      </w:pPr>
      <w:bookmarkStart w:id="7" w:name="_Hlk50538977"/>
      <w:r w:rsidRPr="006125ED">
        <w:rPr>
          <w:b/>
          <w:bCs/>
        </w:rPr>
        <w:t xml:space="preserve">To achieve a Pass in the Professional Discussion, the </w:t>
      </w:r>
      <w:r>
        <w:rPr>
          <w:b/>
          <w:bCs/>
        </w:rPr>
        <w:t>A</w:t>
      </w:r>
      <w:r w:rsidRPr="006125ED">
        <w:rPr>
          <w:b/>
          <w:bCs/>
        </w:rPr>
        <w:t xml:space="preserve">pprentice must meet </w:t>
      </w:r>
      <w:r w:rsidRPr="006125ED">
        <w:rPr>
          <w:b/>
          <w:bCs/>
          <w:u w:val="single"/>
        </w:rPr>
        <w:t xml:space="preserve">all </w:t>
      </w:r>
      <w:r w:rsidR="004E60E9">
        <w:rPr>
          <w:b/>
          <w:bCs/>
          <w:u w:val="single"/>
        </w:rPr>
        <w:t>13</w:t>
      </w:r>
      <w:r w:rsidRPr="006125ED">
        <w:rPr>
          <w:b/>
          <w:bCs/>
          <w:u w:val="single"/>
        </w:rPr>
        <w:t xml:space="preserve"> Pass </w:t>
      </w:r>
      <w:r w:rsidR="001144B9">
        <w:rPr>
          <w:b/>
          <w:bCs/>
          <w:u w:val="single"/>
        </w:rPr>
        <w:t>descriptors</w:t>
      </w:r>
      <w:r w:rsidRPr="006125ED">
        <w:rPr>
          <w:b/>
          <w:bCs/>
        </w:rPr>
        <w:t xml:space="preserve"> which are mapped to this assessment method at Pass level.</w:t>
      </w:r>
    </w:p>
    <w:p w14:paraId="0DE4BFFE" w14:textId="77777777" w:rsidR="00A82843" w:rsidRPr="006125ED" w:rsidRDefault="00A82843" w:rsidP="00A82843">
      <w:pPr>
        <w:pStyle w:val="DSWNormal"/>
        <w:rPr>
          <w:b/>
          <w:bCs/>
        </w:rPr>
      </w:pPr>
    </w:p>
    <w:p w14:paraId="1BA62D32" w14:textId="3606F42F" w:rsidR="00A82843" w:rsidRPr="005237E8" w:rsidRDefault="00A82843" w:rsidP="00A82843">
      <w:pPr>
        <w:pStyle w:val="DSWNormal"/>
        <w:rPr>
          <w:b/>
          <w:bCs/>
        </w:rPr>
      </w:pPr>
      <w:r w:rsidRPr="006125ED">
        <w:rPr>
          <w:b/>
          <w:bCs/>
        </w:rPr>
        <w:t xml:space="preserve">To achieve a Distinction in the Professional Discussion in addition to the Pass </w:t>
      </w:r>
      <w:r w:rsidR="001144B9">
        <w:rPr>
          <w:b/>
          <w:bCs/>
        </w:rPr>
        <w:t>descriptors</w:t>
      </w:r>
      <w:r w:rsidRPr="006125ED">
        <w:rPr>
          <w:b/>
          <w:bCs/>
        </w:rPr>
        <w:t xml:space="preserve">, the </w:t>
      </w:r>
      <w:r>
        <w:rPr>
          <w:b/>
          <w:bCs/>
        </w:rPr>
        <w:t>A</w:t>
      </w:r>
      <w:r w:rsidRPr="006125ED">
        <w:rPr>
          <w:b/>
          <w:bCs/>
        </w:rPr>
        <w:t xml:space="preserve">pprentice must meet </w:t>
      </w:r>
      <w:r w:rsidR="004E60E9">
        <w:rPr>
          <w:b/>
          <w:bCs/>
        </w:rPr>
        <w:t>5</w:t>
      </w:r>
      <w:r w:rsidRPr="006125ED">
        <w:rPr>
          <w:b/>
          <w:bCs/>
          <w:u w:val="single"/>
        </w:rPr>
        <w:t xml:space="preserve"> of the </w:t>
      </w:r>
      <w:r w:rsidR="004E60E9">
        <w:rPr>
          <w:b/>
          <w:bCs/>
          <w:u w:val="single"/>
        </w:rPr>
        <w:t>13</w:t>
      </w:r>
      <w:r w:rsidRPr="006125ED">
        <w:rPr>
          <w:b/>
          <w:bCs/>
          <w:u w:val="single"/>
        </w:rPr>
        <w:t xml:space="preserve"> Distinction </w:t>
      </w:r>
      <w:r w:rsidR="001144B9">
        <w:rPr>
          <w:b/>
          <w:bCs/>
          <w:u w:val="single"/>
        </w:rPr>
        <w:t>descriptors</w:t>
      </w:r>
      <w:r w:rsidRPr="006125ED">
        <w:rPr>
          <w:b/>
          <w:bCs/>
        </w:rPr>
        <w:t xml:space="preserve"> which are mapped to this assessment method at Distinction level.</w:t>
      </w:r>
    </w:p>
    <w:bookmarkEnd w:id="7"/>
    <w:p w14:paraId="402B8331" w14:textId="77777777" w:rsidR="003073F7" w:rsidRPr="003073F7" w:rsidRDefault="003073F7" w:rsidP="003073F7">
      <w:pPr>
        <w:pStyle w:val="DSWNormal"/>
      </w:pPr>
    </w:p>
    <w:p w14:paraId="3556C148" w14:textId="5D0482D2" w:rsidR="00CC0FB1" w:rsidRPr="00CC0FB1" w:rsidRDefault="00513AE7" w:rsidP="00CC0FB1">
      <w:pPr>
        <w:pStyle w:val="Heading2"/>
      </w:pPr>
      <w:r w:rsidRPr="00513AE7">
        <w:t>Project</w:t>
      </w:r>
      <w:r w:rsidR="007E4ACE">
        <w:t xml:space="preserve"> Report </w:t>
      </w:r>
    </w:p>
    <w:p w14:paraId="7BD96367" w14:textId="6F0C2519" w:rsidR="0011007F" w:rsidRDefault="00513AE7" w:rsidP="00793953">
      <w:pPr>
        <w:pStyle w:val="DSWNormal"/>
      </w:pPr>
      <w:r w:rsidRPr="00513AE7">
        <w:t xml:space="preserve">The </w:t>
      </w:r>
      <w:r w:rsidR="00516842">
        <w:t xml:space="preserve">Apprentice must produce a </w:t>
      </w:r>
      <w:r w:rsidR="00067D13">
        <w:t xml:space="preserve">4000 word </w:t>
      </w:r>
      <w:r w:rsidR="001144B9">
        <w:t>P</w:t>
      </w:r>
      <w:r w:rsidR="007E4ACE">
        <w:t xml:space="preserve">roject </w:t>
      </w:r>
      <w:r w:rsidR="001144B9">
        <w:t>R</w:t>
      </w:r>
      <w:r w:rsidR="007E4ACE">
        <w:t xml:space="preserve">eport </w:t>
      </w:r>
      <w:r w:rsidR="00516842">
        <w:t xml:space="preserve">during the EPA </w:t>
      </w:r>
      <w:r w:rsidR="00F16765">
        <w:t>period,</w:t>
      </w:r>
      <w:r w:rsidR="00516842">
        <w:t xml:space="preserve"> this will be based on a project they were involved in during the </w:t>
      </w:r>
      <w:r w:rsidR="0011007F">
        <w:t>on-programme</w:t>
      </w:r>
      <w:r w:rsidR="00516842">
        <w:t xml:space="preserve"> phase of the </w:t>
      </w:r>
      <w:r w:rsidR="001144B9">
        <w:t>A</w:t>
      </w:r>
      <w:r w:rsidR="00516842">
        <w:t xml:space="preserve">pprenticeship. </w:t>
      </w:r>
      <w:r w:rsidR="0011007F">
        <w:t xml:space="preserve">The </w:t>
      </w:r>
      <w:r w:rsidR="001144B9">
        <w:t>P</w:t>
      </w:r>
      <w:r w:rsidR="0011007F">
        <w:t xml:space="preserve">roject </w:t>
      </w:r>
      <w:r w:rsidR="001144B9">
        <w:t>R</w:t>
      </w:r>
      <w:r w:rsidR="0011007F">
        <w:t>eport w</w:t>
      </w:r>
      <w:r w:rsidR="0011007F" w:rsidRPr="00513AE7">
        <w:t xml:space="preserve">ill allow the </w:t>
      </w:r>
      <w:r w:rsidR="0011007F">
        <w:t>A</w:t>
      </w:r>
      <w:r w:rsidR="0011007F" w:rsidRPr="00513AE7">
        <w:t>pprentice to reflect on a real example of work done in their role</w:t>
      </w:r>
      <w:r w:rsidR="0011007F">
        <w:t xml:space="preserve"> and to </w:t>
      </w:r>
      <w:r w:rsidR="007E4ACE">
        <w:t xml:space="preserve">demonstrate the application of </w:t>
      </w:r>
      <w:r w:rsidR="0011007F">
        <w:t xml:space="preserve">their </w:t>
      </w:r>
      <w:r w:rsidR="001144B9">
        <w:t>K</w:t>
      </w:r>
      <w:r w:rsidR="000A5E6E">
        <w:t>nowledge</w:t>
      </w:r>
      <w:r w:rsidR="00F16765">
        <w:t>,</w:t>
      </w:r>
      <w:r w:rsidR="0011007F">
        <w:t xml:space="preserve"> </w:t>
      </w:r>
      <w:r w:rsidR="001144B9">
        <w:t>S</w:t>
      </w:r>
      <w:r w:rsidR="000A5E6E">
        <w:t>kill</w:t>
      </w:r>
      <w:r w:rsidR="00F16765">
        <w:t>s</w:t>
      </w:r>
      <w:r w:rsidR="001144B9">
        <w:t xml:space="preserve"> and Behaviours</w:t>
      </w:r>
      <w:r w:rsidR="0011007F">
        <w:t>.</w:t>
      </w:r>
    </w:p>
    <w:p w14:paraId="41FB7EA6" w14:textId="77777777" w:rsidR="0011007F" w:rsidRDefault="0011007F" w:rsidP="00793953">
      <w:pPr>
        <w:pStyle w:val="DSWNormal"/>
      </w:pPr>
    </w:p>
    <w:p w14:paraId="25241F53" w14:textId="0C301B9C" w:rsidR="0081686D" w:rsidRDefault="00793953" w:rsidP="00513AE7">
      <w:pPr>
        <w:pStyle w:val="DSWNormal"/>
      </w:pPr>
      <w:r>
        <w:t xml:space="preserve">The </w:t>
      </w:r>
      <w:r w:rsidR="001144B9">
        <w:t>E</w:t>
      </w:r>
      <w:r w:rsidR="0081686D">
        <w:t xml:space="preserve">mployer </w:t>
      </w:r>
      <w:r>
        <w:t xml:space="preserve">will provide </w:t>
      </w:r>
      <w:r w:rsidR="0081686D">
        <w:t xml:space="preserve">the title and </w:t>
      </w:r>
      <w:r w:rsidR="00911937">
        <w:t>scope</w:t>
      </w:r>
      <w:r w:rsidR="0081686D">
        <w:t xml:space="preserve"> for the </w:t>
      </w:r>
      <w:r>
        <w:t xml:space="preserve">Project </w:t>
      </w:r>
      <w:r w:rsidR="0081686D">
        <w:t xml:space="preserve">Report to the </w:t>
      </w:r>
      <w:r w:rsidR="00911937">
        <w:t>apprentice</w:t>
      </w:r>
      <w:r w:rsidR="0081686D">
        <w:t xml:space="preserve"> prior to the EPA g</w:t>
      </w:r>
      <w:r>
        <w:t>ateway</w:t>
      </w:r>
      <w:r w:rsidR="0081686D">
        <w:t>.</w:t>
      </w:r>
      <w:r w:rsidR="00911937">
        <w:t xml:space="preserve"> Th</w:t>
      </w:r>
      <w:r w:rsidR="00DB727A">
        <w:t xml:space="preserve">e document below should be completed and </w:t>
      </w:r>
      <w:r w:rsidR="00911937">
        <w:t xml:space="preserve">be submitted to DSW at gateway, </w:t>
      </w:r>
      <w:r w:rsidR="006E1638">
        <w:t>DSW</w:t>
      </w:r>
      <w:r w:rsidR="00911937">
        <w:t xml:space="preserve"> will </w:t>
      </w:r>
      <w:r w:rsidR="008538D6">
        <w:t>confirm</w:t>
      </w:r>
      <w:r w:rsidR="00911937">
        <w:t xml:space="preserve"> that the title </w:t>
      </w:r>
      <w:r w:rsidR="008538D6">
        <w:t xml:space="preserve">and </w:t>
      </w:r>
      <w:r w:rsidR="00911937">
        <w:t>scope is appropriate</w:t>
      </w:r>
      <w:r w:rsidR="008538D6">
        <w:t xml:space="preserve">, or will make an alternative suggestion, within 1 week of the notification. </w:t>
      </w:r>
    </w:p>
    <w:p w14:paraId="668501AA" w14:textId="10007D2C" w:rsidR="00E503CE" w:rsidRDefault="00E503CE" w:rsidP="00513AE7">
      <w:pPr>
        <w:pStyle w:val="DSWNormal"/>
      </w:pPr>
    </w:p>
    <w:bookmarkStart w:id="8" w:name="_MON_1671870714"/>
    <w:bookmarkEnd w:id="8"/>
    <w:p w14:paraId="7FF5B3D2" w14:textId="145A598D" w:rsidR="00162379" w:rsidRDefault="005E67FD" w:rsidP="00513AE7">
      <w:pPr>
        <w:pStyle w:val="DSWNormal"/>
      </w:pPr>
      <w:r>
        <w:object w:dxaOrig="1520" w:dyaOrig="987" w14:anchorId="692A4532">
          <v:shape id="_x0000_i1030" type="#_x0000_t75" style="width:76.2pt;height:49.2pt" o:ole="">
            <v:imagedata r:id="rId26" o:title=""/>
          </v:shape>
          <o:OLEObject Type="Embed" ProgID="Word.Document.12" ShapeID="_x0000_i1030" DrawAspect="Icon" ObjectID="_1671870729" r:id="rId27">
            <o:FieldCodes>\s</o:FieldCodes>
          </o:OLEObject>
        </w:object>
      </w:r>
    </w:p>
    <w:p w14:paraId="5AE0B7EA" w14:textId="77777777" w:rsidR="004E760E" w:rsidRDefault="004E760E" w:rsidP="00513AE7">
      <w:pPr>
        <w:pStyle w:val="DSWNormal"/>
      </w:pPr>
    </w:p>
    <w:p w14:paraId="30DC8B3B" w14:textId="4AFC1F41" w:rsidR="00622DB2" w:rsidRDefault="00D130F9" w:rsidP="00622DB2">
      <w:pPr>
        <w:pStyle w:val="DSWNormal"/>
      </w:pPr>
      <w:r>
        <w:t xml:space="preserve">The start date </w:t>
      </w:r>
      <w:r w:rsidR="00622DB2">
        <w:t xml:space="preserve">for the project report </w:t>
      </w:r>
      <w:r>
        <w:t xml:space="preserve">will be </w:t>
      </w:r>
      <w:r w:rsidR="00622DB2">
        <w:t xml:space="preserve">the date that DSW </w:t>
      </w:r>
      <w:r>
        <w:t>agree</w:t>
      </w:r>
      <w:r w:rsidR="00622DB2">
        <w:t xml:space="preserve"> the project title and scope, the project report must </w:t>
      </w:r>
      <w:r>
        <w:t xml:space="preserve">be completed and submitted within </w:t>
      </w:r>
      <w:r w:rsidR="00622DB2">
        <w:t>3</w:t>
      </w:r>
      <w:r>
        <w:t xml:space="preserve"> weeks of the start date.</w:t>
      </w:r>
      <w:r w:rsidR="00513AE7" w:rsidRPr="00513AE7">
        <w:t xml:space="preserve"> </w:t>
      </w:r>
      <w:r w:rsidR="00622DB2">
        <w:t xml:space="preserve">If the deadline is missed, then the project will be graded as a </w:t>
      </w:r>
      <w:r w:rsidR="005E67FD">
        <w:t>F</w:t>
      </w:r>
      <w:r w:rsidR="00622DB2">
        <w:t xml:space="preserve">ail and a resit will be needed.  </w:t>
      </w:r>
    </w:p>
    <w:p w14:paraId="479850FD" w14:textId="3967C630" w:rsidR="00FE73D3" w:rsidRDefault="00FE73D3" w:rsidP="00622DB2">
      <w:pPr>
        <w:pStyle w:val="DSWNormal"/>
      </w:pPr>
    </w:p>
    <w:p w14:paraId="5D2AF5D4" w14:textId="09D987C1" w:rsidR="00FE73D3" w:rsidRDefault="00FE73D3" w:rsidP="00622DB2">
      <w:pPr>
        <w:pStyle w:val="DSWNormal"/>
      </w:pPr>
      <w:r>
        <w:t xml:space="preserve">Typical project subjects could be: </w:t>
      </w:r>
    </w:p>
    <w:p w14:paraId="7939B770" w14:textId="28F26973" w:rsidR="00FE73D3" w:rsidRDefault="00FE73D3" w:rsidP="00FE73D3">
      <w:pPr>
        <w:pStyle w:val="DSWNormal"/>
        <w:numPr>
          <w:ilvl w:val="0"/>
          <w:numId w:val="36"/>
        </w:numPr>
      </w:pPr>
      <w:r>
        <w:t>Process Improvement</w:t>
      </w:r>
    </w:p>
    <w:p w14:paraId="34BB9652" w14:textId="4520E1FA" w:rsidR="00FE73D3" w:rsidRDefault="00FE73D3" w:rsidP="00FE73D3">
      <w:pPr>
        <w:pStyle w:val="DSWNormal"/>
        <w:numPr>
          <w:ilvl w:val="0"/>
          <w:numId w:val="36"/>
        </w:numPr>
      </w:pPr>
      <w:r>
        <w:t xml:space="preserve">Efficiency Improvement </w:t>
      </w:r>
    </w:p>
    <w:p w14:paraId="78CEB4BC" w14:textId="5D56641B" w:rsidR="00FE73D3" w:rsidRDefault="00FE73D3" w:rsidP="00FE73D3">
      <w:pPr>
        <w:pStyle w:val="DSWNormal"/>
        <w:numPr>
          <w:ilvl w:val="0"/>
          <w:numId w:val="36"/>
        </w:numPr>
      </w:pPr>
      <w:r>
        <w:t>Cost Reduction</w:t>
      </w:r>
    </w:p>
    <w:p w14:paraId="564B5080" w14:textId="1E190814" w:rsidR="00FE73D3" w:rsidRDefault="00FE73D3" w:rsidP="00FE73D3">
      <w:pPr>
        <w:pStyle w:val="DSWNormal"/>
        <w:numPr>
          <w:ilvl w:val="0"/>
          <w:numId w:val="36"/>
        </w:numPr>
      </w:pPr>
      <w:r>
        <w:t xml:space="preserve">New Products; New Processes </w:t>
      </w:r>
    </w:p>
    <w:p w14:paraId="17D6227D" w14:textId="77777777" w:rsidR="00622DB2" w:rsidRDefault="00622DB2" w:rsidP="00622DB2">
      <w:pPr>
        <w:pStyle w:val="DSWNormal"/>
      </w:pPr>
    </w:p>
    <w:p w14:paraId="2D0C001C" w14:textId="77FD507E" w:rsidR="00793953" w:rsidRDefault="00CE4683" w:rsidP="00513AE7">
      <w:pPr>
        <w:pStyle w:val="DSWNormal"/>
      </w:pPr>
      <w:bookmarkStart w:id="9" w:name="_Hlk15642113"/>
      <w:bookmarkStart w:id="10" w:name="_Hlk15641829"/>
      <w:r>
        <w:t xml:space="preserve">The Project </w:t>
      </w:r>
      <w:r w:rsidR="008264CD">
        <w:t>R</w:t>
      </w:r>
      <w:r>
        <w:t xml:space="preserve">eport should be supplemented by product evidence which authenticates the Apprentice’s account. This may include things such as emails, reports, minutes from meetings or project documentation. Apprentices must comply with Data Protection legislation as well as redacting any commercially sensitive information where appropriate. </w:t>
      </w:r>
      <w:bookmarkEnd w:id="9"/>
      <w:bookmarkEnd w:id="10"/>
    </w:p>
    <w:p w14:paraId="6FF632B1" w14:textId="7B41C872" w:rsidR="00513AE7" w:rsidRDefault="00513AE7" w:rsidP="00793953">
      <w:pPr>
        <w:pStyle w:val="DSWNormal"/>
      </w:pPr>
    </w:p>
    <w:p w14:paraId="4C91D979" w14:textId="4A9FE538" w:rsidR="00D578E5" w:rsidRDefault="00513AE7" w:rsidP="0054217A">
      <w:pPr>
        <w:pStyle w:val="Heading2"/>
      </w:pPr>
      <w:r w:rsidRPr="00513AE7">
        <w:t xml:space="preserve">Completing the </w:t>
      </w:r>
      <w:r w:rsidR="002D3D83">
        <w:t>P</w:t>
      </w:r>
      <w:r w:rsidR="0054217A">
        <w:t xml:space="preserve">roject </w:t>
      </w:r>
      <w:r w:rsidR="002D3D83">
        <w:t>R</w:t>
      </w:r>
      <w:r w:rsidR="0054217A">
        <w:t xml:space="preserve">eport </w:t>
      </w:r>
    </w:p>
    <w:p w14:paraId="30F7CB2C" w14:textId="77777777" w:rsidR="00C04DF1" w:rsidRDefault="00C04DF1" w:rsidP="00C04DF1">
      <w:pPr>
        <w:pStyle w:val="DotBullet"/>
      </w:pPr>
      <w:r>
        <w:t>Work Based Projects with a word count below 4,000 words will be accepted and marked.</w:t>
      </w:r>
    </w:p>
    <w:p w14:paraId="2D3A280F" w14:textId="77777777" w:rsidR="00C04DF1" w:rsidRDefault="00C04DF1" w:rsidP="00C04DF1">
      <w:pPr>
        <w:pStyle w:val="DotBullet"/>
        <w:numPr>
          <w:ilvl w:val="0"/>
          <w:numId w:val="0"/>
        </w:numPr>
        <w:ind w:left="357"/>
      </w:pPr>
    </w:p>
    <w:p w14:paraId="2B1F8F75" w14:textId="77777777" w:rsidR="00C04DF1" w:rsidRDefault="00C04DF1" w:rsidP="00C04DF1">
      <w:pPr>
        <w:pStyle w:val="DotBullet"/>
      </w:pPr>
      <w:r>
        <w:t>Work Based Projects with a word count above 4,400 words will be accepted and marked based on the first 4,400 words.</w:t>
      </w:r>
    </w:p>
    <w:p w14:paraId="74CF4455" w14:textId="77777777" w:rsidR="00C04DF1" w:rsidRDefault="00C04DF1" w:rsidP="00C04DF1">
      <w:pPr>
        <w:pStyle w:val="DotBullet"/>
        <w:numPr>
          <w:ilvl w:val="0"/>
          <w:numId w:val="0"/>
        </w:numPr>
      </w:pPr>
    </w:p>
    <w:p w14:paraId="4E7D5FFF" w14:textId="77777777" w:rsidR="00C04DF1" w:rsidRDefault="00C04DF1" w:rsidP="00C04DF1">
      <w:pPr>
        <w:pStyle w:val="DotBullet"/>
      </w:pPr>
      <w:r w:rsidRPr="00513AE7">
        <w:t>The word count does not include headings used within the body of the text</w:t>
      </w:r>
      <w:r>
        <w:t xml:space="preserve">, annexes or references. </w:t>
      </w:r>
    </w:p>
    <w:p w14:paraId="5D94CFE1" w14:textId="77777777" w:rsidR="00C04DF1" w:rsidRDefault="00C04DF1" w:rsidP="002551CF">
      <w:pPr>
        <w:pStyle w:val="DotBullet"/>
        <w:numPr>
          <w:ilvl w:val="0"/>
          <w:numId w:val="0"/>
        </w:numPr>
      </w:pPr>
    </w:p>
    <w:p w14:paraId="67C8430F" w14:textId="77777777" w:rsidR="00C04DF1" w:rsidRPr="008B0A79" w:rsidRDefault="00C04DF1" w:rsidP="00C04DF1">
      <w:pPr>
        <w:pStyle w:val="DSWNormal"/>
      </w:pPr>
      <w:r w:rsidRPr="008B0A79">
        <w:t xml:space="preserve">The Project report should be supplemented by product evidence which authenticates the Apprentice’s account. This may include things such as emails, reports, minutes from meetings or project documentation. Apprentices must comply with Data Protection legislation as well as redacting any commercially sensitive information where appropriate. </w:t>
      </w:r>
    </w:p>
    <w:p w14:paraId="08C18CB1" w14:textId="77777777" w:rsidR="00C04DF1" w:rsidRPr="008B0A79" w:rsidRDefault="00C04DF1" w:rsidP="00C04DF1">
      <w:pPr>
        <w:pStyle w:val="DSWNormal"/>
      </w:pPr>
    </w:p>
    <w:p w14:paraId="5DF4BEF5" w14:textId="683645F9" w:rsidR="000C6BE7" w:rsidRDefault="000C6BE7" w:rsidP="000C6BE7">
      <w:pPr>
        <w:pStyle w:val="DotBullet"/>
        <w:numPr>
          <w:ilvl w:val="0"/>
          <w:numId w:val="0"/>
        </w:numPr>
      </w:pPr>
      <w:r>
        <w:t xml:space="preserve">The Referencing Table below must be completed to indicate which sections of the report and supporting evidence meet each of the required descriptors. </w:t>
      </w:r>
    </w:p>
    <w:p w14:paraId="271FB04D" w14:textId="114EAAED" w:rsidR="006139BE" w:rsidRDefault="006139BE" w:rsidP="002551CF">
      <w:pPr>
        <w:pStyle w:val="DotBullet"/>
        <w:numPr>
          <w:ilvl w:val="0"/>
          <w:numId w:val="0"/>
        </w:numPr>
      </w:pPr>
    </w:p>
    <w:p w14:paraId="7977DEB0" w14:textId="254C5A61" w:rsidR="006139BE" w:rsidRDefault="006139BE" w:rsidP="002551CF">
      <w:pPr>
        <w:pStyle w:val="DotBullet"/>
        <w:numPr>
          <w:ilvl w:val="0"/>
          <w:numId w:val="0"/>
        </w:numPr>
      </w:pPr>
      <w:r>
        <w:object w:dxaOrig="1520" w:dyaOrig="987" w14:anchorId="7D340B2F">
          <v:shape id="_x0000_i1028" type="#_x0000_t75" style="width:78pt;height:48pt" o:ole="">
            <v:imagedata r:id="rId28" o:title=""/>
          </v:shape>
          <o:OLEObject Type="Embed" ProgID="Excel.Sheet.12" ShapeID="_x0000_i1028" DrawAspect="Icon" ObjectID="_1671870730" r:id="rId29"/>
        </w:object>
      </w:r>
    </w:p>
    <w:p w14:paraId="5B91CB1C" w14:textId="77777777" w:rsidR="00180748" w:rsidRDefault="00180748" w:rsidP="00A52B3F">
      <w:pPr>
        <w:pStyle w:val="DSWNormal"/>
      </w:pPr>
    </w:p>
    <w:p w14:paraId="019BB11C" w14:textId="254AC3F3" w:rsidR="00513AE7" w:rsidRDefault="00513AE7" w:rsidP="00A52B3F">
      <w:pPr>
        <w:pStyle w:val="DSWNormal"/>
      </w:pPr>
      <w:r w:rsidRPr="00513AE7">
        <w:t xml:space="preserve">Once the </w:t>
      </w:r>
      <w:r w:rsidR="008264CD">
        <w:t>P</w:t>
      </w:r>
      <w:r w:rsidRPr="00513AE7">
        <w:t>roject has been completed</w:t>
      </w:r>
      <w:r w:rsidR="00A20788">
        <w:t xml:space="preserve"> </w:t>
      </w:r>
      <w:r w:rsidR="00F02157">
        <w:t xml:space="preserve">and signed off by the employer </w:t>
      </w:r>
      <w:r w:rsidR="00CC3AD0">
        <w:t xml:space="preserve">(by authenticating the Project in cell </w:t>
      </w:r>
      <w:r w:rsidR="00CC3AD0" w:rsidRPr="001B024B">
        <w:t>B</w:t>
      </w:r>
      <w:r w:rsidR="006D67C5">
        <w:t>4</w:t>
      </w:r>
      <w:r w:rsidR="00CC3AD0" w:rsidRPr="001B024B">
        <w:t xml:space="preserve"> selecting “</w:t>
      </w:r>
      <w:r w:rsidR="00CC3AD0">
        <w:t>Project</w:t>
      </w:r>
      <w:r w:rsidR="00CC3AD0" w:rsidRPr="001B024B">
        <w:t xml:space="preserve"> signed off” and adding their signature in cell B</w:t>
      </w:r>
      <w:r w:rsidR="00204148">
        <w:t xml:space="preserve">5) </w:t>
      </w:r>
      <w:r w:rsidR="00A20788">
        <w:t xml:space="preserve">it </w:t>
      </w:r>
      <w:r w:rsidRPr="00513AE7">
        <w:t xml:space="preserve">should be sent to </w:t>
      </w:r>
      <w:r w:rsidR="009C0F06">
        <w:t>DSW</w:t>
      </w:r>
      <w:r w:rsidR="009C0F06" w:rsidRPr="00513AE7">
        <w:t xml:space="preserve"> </w:t>
      </w:r>
      <w:r w:rsidRPr="00513AE7">
        <w:t xml:space="preserve">for assessment against the standard. </w:t>
      </w:r>
      <w:r w:rsidR="002D3D83">
        <w:t xml:space="preserve">The End Point Assessor will assess the report however no feedback </w:t>
      </w:r>
      <w:r w:rsidR="00D0260F">
        <w:t xml:space="preserve">can </w:t>
      </w:r>
      <w:r w:rsidR="002D3D83">
        <w:t xml:space="preserve">be given prior to the Presentation and Questioning taking place. </w:t>
      </w:r>
    </w:p>
    <w:p w14:paraId="5EF2773D" w14:textId="77777777" w:rsidR="00D130F9" w:rsidRDefault="00D130F9" w:rsidP="00A52B3F">
      <w:pPr>
        <w:pStyle w:val="DSWNormal"/>
      </w:pPr>
    </w:p>
    <w:p w14:paraId="6ACBEDBE" w14:textId="0D697567" w:rsidR="00D130F9" w:rsidRDefault="00D130F9" w:rsidP="00D130F9">
      <w:pPr>
        <w:pStyle w:val="DSWNormal"/>
        <w:numPr>
          <w:ilvl w:val="0"/>
          <w:numId w:val="31"/>
        </w:numPr>
      </w:pPr>
      <w:r>
        <w:t>If the Work</w:t>
      </w:r>
      <w:r w:rsidR="00DA251F">
        <w:t>-b</w:t>
      </w:r>
      <w:r>
        <w:t xml:space="preserve">ased Project is not submitted within </w:t>
      </w:r>
      <w:r w:rsidR="00180748">
        <w:t>3</w:t>
      </w:r>
      <w:r>
        <w:t xml:space="preserve"> weeks of the agreed project start date it will be marked as a Fail.</w:t>
      </w:r>
    </w:p>
    <w:p w14:paraId="2C6C8989" w14:textId="4D84F22D" w:rsidR="00D130F9" w:rsidRDefault="00D130F9" w:rsidP="00D130F9">
      <w:pPr>
        <w:pStyle w:val="DSWNormal"/>
        <w:numPr>
          <w:ilvl w:val="0"/>
          <w:numId w:val="31"/>
        </w:numPr>
      </w:pPr>
      <w:r>
        <w:t>Work</w:t>
      </w:r>
      <w:r w:rsidR="00DA251F">
        <w:t>-b</w:t>
      </w:r>
      <w:r>
        <w:t>ased Projects with a word count below 4,</w:t>
      </w:r>
      <w:r w:rsidR="00180748">
        <w:t>0</w:t>
      </w:r>
      <w:r>
        <w:t>00 words will be accepted and marked.</w:t>
      </w:r>
    </w:p>
    <w:p w14:paraId="5AE51BD1" w14:textId="72230572" w:rsidR="00D130F9" w:rsidRDefault="00D130F9" w:rsidP="00D130F9">
      <w:pPr>
        <w:pStyle w:val="DSWNormal"/>
        <w:numPr>
          <w:ilvl w:val="0"/>
          <w:numId w:val="31"/>
        </w:numPr>
      </w:pPr>
      <w:r>
        <w:lastRenderedPageBreak/>
        <w:t>Work</w:t>
      </w:r>
      <w:r w:rsidR="00DA251F">
        <w:t>-b</w:t>
      </w:r>
      <w:r>
        <w:t xml:space="preserve">ased Projects with a word count above </w:t>
      </w:r>
      <w:r w:rsidR="00180748">
        <w:t>4</w:t>
      </w:r>
      <w:r>
        <w:t>,</w:t>
      </w:r>
      <w:r w:rsidR="00180748">
        <w:t>4</w:t>
      </w:r>
      <w:r>
        <w:t xml:space="preserve">00 words will be accepted and marked </w:t>
      </w:r>
      <w:r w:rsidR="00B4528C">
        <w:t>based on</w:t>
      </w:r>
      <w:r>
        <w:t xml:space="preserve"> the first </w:t>
      </w:r>
      <w:r w:rsidR="00180748">
        <w:t>4</w:t>
      </w:r>
      <w:r>
        <w:t>,</w:t>
      </w:r>
      <w:r w:rsidR="00180748">
        <w:t>4</w:t>
      </w:r>
      <w:r>
        <w:t>00 words.</w:t>
      </w:r>
      <w:r w:rsidR="002D3D83">
        <w:t xml:space="preserve"> Anything in excess of this will not be assessed. </w:t>
      </w:r>
    </w:p>
    <w:p w14:paraId="7D0A9829" w14:textId="77777777" w:rsidR="00C85C74" w:rsidRDefault="00C85C74" w:rsidP="00C85C74">
      <w:pPr>
        <w:pStyle w:val="DSWNormal"/>
        <w:numPr>
          <w:ilvl w:val="0"/>
          <w:numId w:val="31"/>
        </w:numPr>
      </w:pPr>
      <w:r w:rsidRPr="00513AE7">
        <w:t>The word count does not include</w:t>
      </w:r>
      <w:r>
        <w:t xml:space="preserve"> tables, figures, references and annexes.  </w:t>
      </w:r>
    </w:p>
    <w:p w14:paraId="4494DB61" w14:textId="77777777" w:rsidR="00C85C74" w:rsidRDefault="00C85C74" w:rsidP="00C85C74">
      <w:pPr>
        <w:pStyle w:val="DSWNormal"/>
        <w:ind w:left="720"/>
      </w:pPr>
    </w:p>
    <w:p w14:paraId="041C1CF0" w14:textId="458ECB59" w:rsidR="0056521D" w:rsidRDefault="0056521D" w:rsidP="00A52B3F">
      <w:pPr>
        <w:pStyle w:val="DSWNormal"/>
      </w:pPr>
    </w:p>
    <w:p w14:paraId="704ED8D3" w14:textId="787E4815" w:rsidR="0065111B" w:rsidRDefault="005100F8" w:rsidP="00A52B3F">
      <w:pPr>
        <w:pStyle w:val="DSWNormal"/>
      </w:pPr>
      <w:r>
        <w:t>W</w:t>
      </w:r>
      <w:r w:rsidR="0056521D">
        <w:t>hen the Work</w:t>
      </w:r>
      <w:r w:rsidR="00DA251F">
        <w:t>-b</w:t>
      </w:r>
      <w:r w:rsidR="0056521D">
        <w:t xml:space="preserve">ased Project has been </w:t>
      </w:r>
      <w:r w:rsidR="00771EE4">
        <w:t xml:space="preserve">submitted </w:t>
      </w:r>
      <w:r w:rsidR="0056521D">
        <w:t xml:space="preserve">the </w:t>
      </w:r>
      <w:r w:rsidR="008264CD">
        <w:t>A</w:t>
      </w:r>
      <w:r w:rsidR="0056521D">
        <w:t xml:space="preserve">pprentice </w:t>
      </w:r>
      <w:r w:rsidR="00771EE4">
        <w:t xml:space="preserve">can </w:t>
      </w:r>
      <w:r w:rsidR="0056521D">
        <w:t>progress to the Presentation and Q&amp;A</w:t>
      </w:r>
      <w:r w:rsidR="0083431C">
        <w:t xml:space="preserve"> and Professional Discussion</w:t>
      </w:r>
      <w:r w:rsidR="0056521D">
        <w:t>.</w:t>
      </w:r>
    </w:p>
    <w:p w14:paraId="11A5E8B6" w14:textId="15868E3E" w:rsidR="00304841" w:rsidRPr="00FB74FD" w:rsidRDefault="00691EC5" w:rsidP="00FB74FD">
      <w:pPr>
        <w:pStyle w:val="Heading2"/>
      </w:pPr>
      <w:r>
        <w:t>Presentation and Q&amp;A</w:t>
      </w:r>
    </w:p>
    <w:p w14:paraId="0DF887B5" w14:textId="10285E4A" w:rsidR="0094168D" w:rsidRDefault="009C5540" w:rsidP="000D7C0C">
      <w:pPr>
        <w:pStyle w:val="DSWNormal"/>
      </w:pPr>
      <w:r>
        <w:t xml:space="preserve">Following the submission of the </w:t>
      </w:r>
      <w:r w:rsidR="002D3D83">
        <w:t>P</w:t>
      </w:r>
      <w:r>
        <w:t xml:space="preserve">roject </w:t>
      </w:r>
      <w:r w:rsidR="002D3D83">
        <w:t>R</w:t>
      </w:r>
      <w:r>
        <w:t xml:space="preserve">eport the Apprentice will have a further 2 weeks to complete and </w:t>
      </w:r>
      <w:r w:rsidR="007C59FA">
        <w:t xml:space="preserve">deliver a </w:t>
      </w:r>
      <w:r w:rsidR="00FF0FAA">
        <w:t>p</w:t>
      </w:r>
      <w:r>
        <w:t>resentation</w:t>
      </w:r>
      <w:r w:rsidR="00FF0FAA">
        <w:t xml:space="preserve"> based on their </w:t>
      </w:r>
      <w:r w:rsidR="002D3D83">
        <w:t>P</w:t>
      </w:r>
      <w:r w:rsidR="00FF0FAA">
        <w:t xml:space="preserve">roject </w:t>
      </w:r>
      <w:r w:rsidR="002D3D83">
        <w:t>R</w:t>
      </w:r>
      <w:r w:rsidR="00FF0FAA">
        <w:t>eport.</w:t>
      </w:r>
    </w:p>
    <w:p w14:paraId="0CE97143" w14:textId="77777777" w:rsidR="0094168D" w:rsidRDefault="0094168D" w:rsidP="000D7C0C">
      <w:pPr>
        <w:pStyle w:val="DSWNormal"/>
      </w:pPr>
    </w:p>
    <w:p w14:paraId="06CB3636" w14:textId="0F1D6D3E" w:rsidR="0094168D" w:rsidRDefault="0094168D" w:rsidP="000D7C0C">
      <w:pPr>
        <w:pStyle w:val="DSWNormal"/>
      </w:pPr>
      <w:r>
        <w:t xml:space="preserve">The </w:t>
      </w:r>
      <w:r w:rsidR="00940681">
        <w:t>P</w:t>
      </w:r>
      <w:r>
        <w:t xml:space="preserve">resentation will cover the following: </w:t>
      </w:r>
    </w:p>
    <w:p w14:paraId="46619473" w14:textId="77777777" w:rsidR="0094168D" w:rsidRDefault="0094168D" w:rsidP="0094168D">
      <w:pPr>
        <w:pStyle w:val="DSWNormal"/>
      </w:pPr>
    </w:p>
    <w:p w14:paraId="69FD75EA" w14:textId="77777777" w:rsidR="0094168D" w:rsidRPr="0094168D" w:rsidRDefault="0094168D" w:rsidP="0094168D">
      <w:pPr>
        <w:pStyle w:val="DSWNormal"/>
        <w:numPr>
          <w:ilvl w:val="0"/>
          <w:numId w:val="38"/>
        </w:numPr>
      </w:pPr>
      <w:r w:rsidRPr="0094168D">
        <w:t xml:space="preserve">a summary of the project report; </w:t>
      </w:r>
    </w:p>
    <w:p w14:paraId="25730FAD" w14:textId="6E997CD0" w:rsidR="0094168D" w:rsidRPr="0094168D" w:rsidRDefault="0094168D" w:rsidP="0094168D">
      <w:pPr>
        <w:pStyle w:val="DSWNormal"/>
        <w:numPr>
          <w:ilvl w:val="0"/>
          <w:numId w:val="38"/>
        </w:numPr>
      </w:pPr>
      <w:r w:rsidRPr="0094168D">
        <w:t xml:space="preserve">explanation of how and why specific techniques and criteria have been selected; </w:t>
      </w:r>
    </w:p>
    <w:p w14:paraId="4A2D2036" w14:textId="6F42BEAA" w:rsidR="0094168D" w:rsidRPr="0094168D" w:rsidRDefault="0094168D" w:rsidP="0094168D">
      <w:pPr>
        <w:pStyle w:val="DSWNormal"/>
        <w:numPr>
          <w:ilvl w:val="0"/>
          <w:numId w:val="38"/>
        </w:numPr>
      </w:pPr>
      <w:r w:rsidRPr="0094168D">
        <w:t xml:space="preserve">improvements moving forward; </w:t>
      </w:r>
    </w:p>
    <w:p w14:paraId="40399295" w14:textId="7D5ED7DC" w:rsidR="0094168D" w:rsidRPr="0094168D" w:rsidRDefault="0094168D" w:rsidP="0094168D">
      <w:pPr>
        <w:pStyle w:val="DSWNormal"/>
        <w:numPr>
          <w:ilvl w:val="0"/>
          <w:numId w:val="38"/>
        </w:numPr>
      </w:pPr>
      <w:r w:rsidRPr="0094168D">
        <w:t xml:space="preserve">recommendations; </w:t>
      </w:r>
    </w:p>
    <w:p w14:paraId="7BB9253C" w14:textId="16343212" w:rsidR="0094168D" w:rsidRDefault="0094168D" w:rsidP="0094168D">
      <w:pPr>
        <w:pStyle w:val="DSWNormal"/>
        <w:numPr>
          <w:ilvl w:val="0"/>
          <w:numId w:val="38"/>
        </w:numPr>
      </w:pPr>
      <w:r w:rsidRPr="0094168D">
        <w:t>critical evaluation of the project</w:t>
      </w:r>
      <w:r>
        <w:t xml:space="preserve">. </w:t>
      </w:r>
    </w:p>
    <w:p w14:paraId="6B718C57" w14:textId="7E21E175" w:rsidR="00866A9F" w:rsidRDefault="00866A9F" w:rsidP="00866A9F">
      <w:pPr>
        <w:pStyle w:val="DSWNormal"/>
      </w:pPr>
    </w:p>
    <w:p w14:paraId="7DE65372" w14:textId="131928F2" w:rsidR="000D7C0C" w:rsidRDefault="000D7C0C" w:rsidP="000D7C0C">
      <w:pPr>
        <w:pStyle w:val="DSWNormal"/>
      </w:pPr>
      <w:r w:rsidRPr="000D7C0C">
        <w:t xml:space="preserve">The </w:t>
      </w:r>
      <w:r w:rsidR="00FF0FAA">
        <w:t xml:space="preserve">Presentation </w:t>
      </w:r>
      <w:r w:rsidRPr="000D7C0C">
        <w:t>must be delivered verbally and will be conducted over video conferenc</w:t>
      </w:r>
      <w:r w:rsidR="00940681">
        <w:t>ing</w:t>
      </w:r>
      <w:r w:rsidRPr="000D7C0C">
        <w:t xml:space="preserve"> technology.</w:t>
      </w:r>
      <w:r w:rsidR="00866A9F" w:rsidRPr="00866A9F">
        <w:t xml:space="preserve"> </w:t>
      </w:r>
      <w:r w:rsidR="00866A9F">
        <w:t xml:space="preserve">A copy of the </w:t>
      </w:r>
      <w:r w:rsidR="00940681">
        <w:t>P</w:t>
      </w:r>
      <w:r w:rsidR="00866A9F">
        <w:t>resentation should be provided to the</w:t>
      </w:r>
      <w:r w:rsidR="00940681">
        <w:t xml:space="preserve"> End Point A</w:t>
      </w:r>
      <w:r w:rsidR="00866A9F">
        <w:t xml:space="preserve">ssessor ahead of the delivery. </w:t>
      </w:r>
    </w:p>
    <w:p w14:paraId="0E9B0BDA" w14:textId="77777777" w:rsidR="000D7C0C" w:rsidRDefault="000D7C0C" w:rsidP="000D7C0C">
      <w:pPr>
        <w:pStyle w:val="DSWNormal"/>
      </w:pPr>
    </w:p>
    <w:p w14:paraId="3C2089B1" w14:textId="3C9AAA00" w:rsidR="00A45664" w:rsidRDefault="00A45664" w:rsidP="00A45664">
      <w:pPr>
        <w:pStyle w:val="DSWNormal"/>
        <w:spacing w:line="276" w:lineRule="auto"/>
      </w:pPr>
      <w:r>
        <w:t xml:space="preserve">The </w:t>
      </w:r>
      <w:r w:rsidR="00DA251F">
        <w:t>P</w:t>
      </w:r>
      <w:r>
        <w:t>resentation will take the following format:</w:t>
      </w:r>
    </w:p>
    <w:p w14:paraId="135A1C56" w14:textId="77777777" w:rsidR="00A45664" w:rsidRDefault="00A45664" w:rsidP="00A45664">
      <w:pPr>
        <w:pStyle w:val="DSWNormal"/>
        <w:spacing w:line="276" w:lineRule="auto"/>
      </w:pPr>
    </w:p>
    <w:p w14:paraId="65AC316B" w14:textId="2887A022" w:rsidR="007C59FA" w:rsidRDefault="00A45664" w:rsidP="00A45664">
      <w:pPr>
        <w:pStyle w:val="DotBullet"/>
      </w:pPr>
      <w:r w:rsidRPr="00A45664">
        <w:t xml:space="preserve">A </w:t>
      </w:r>
      <w:r w:rsidR="007C59FA">
        <w:t>30</w:t>
      </w:r>
      <w:r w:rsidRPr="00A45664">
        <w:t xml:space="preserve">-minute </w:t>
      </w:r>
      <w:r w:rsidR="00940681">
        <w:t>P</w:t>
      </w:r>
      <w:r w:rsidR="007C59FA">
        <w:t>resentation</w:t>
      </w:r>
      <w:r w:rsidR="00866A9F">
        <w:t xml:space="preserve"> on the project report </w:t>
      </w:r>
      <w:r w:rsidR="007C59FA">
        <w:t xml:space="preserve"> </w:t>
      </w:r>
    </w:p>
    <w:p w14:paraId="732C07E1" w14:textId="1F8C69C9" w:rsidR="00866A9F" w:rsidRDefault="00A45664" w:rsidP="00A45664">
      <w:pPr>
        <w:pStyle w:val="DotBullet"/>
      </w:pPr>
      <w:r w:rsidRPr="00A45664">
        <w:t>A</w:t>
      </w:r>
      <w:r w:rsidR="00866A9F">
        <w:t xml:space="preserve"> 30</w:t>
      </w:r>
      <w:r w:rsidRPr="00A45664">
        <w:t xml:space="preserve">-minute </w:t>
      </w:r>
      <w:r w:rsidR="00DA251F">
        <w:t>Q</w:t>
      </w:r>
      <w:r w:rsidRPr="00A45664">
        <w:t xml:space="preserve">uestion and </w:t>
      </w:r>
      <w:r w:rsidR="00DA251F">
        <w:t>A</w:t>
      </w:r>
      <w:r w:rsidRPr="00A45664">
        <w:t xml:space="preserve">nswer session </w:t>
      </w:r>
      <w:r w:rsidR="00866A9F">
        <w:t xml:space="preserve">which will consist of 12 competency type questions based on the KSB’s assigned to this assessment method. </w:t>
      </w:r>
    </w:p>
    <w:p w14:paraId="40A88B45" w14:textId="68C30308" w:rsidR="00A45664" w:rsidRPr="00A45664" w:rsidRDefault="00A45664" w:rsidP="00866A9F">
      <w:pPr>
        <w:pStyle w:val="DotBullet"/>
        <w:numPr>
          <w:ilvl w:val="0"/>
          <w:numId w:val="0"/>
        </w:numPr>
      </w:pPr>
    </w:p>
    <w:p w14:paraId="0C5DA48B" w14:textId="2B32EC38" w:rsidR="00A45664" w:rsidRDefault="00866A9F" w:rsidP="00A45664">
      <w:pPr>
        <w:pStyle w:val="DSWNormal"/>
      </w:pPr>
      <w:r>
        <w:t>The Assessor may extend the timing allowed for both elements by up to 3 minutes each if necessary.</w:t>
      </w:r>
      <w:r w:rsidR="00940681">
        <w:t xml:space="preserve"> Anything outside of the maximum time will not be assessed. </w:t>
      </w:r>
    </w:p>
    <w:p w14:paraId="55A79568" w14:textId="77777777" w:rsidR="00866A9F" w:rsidRPr="00A45664" w:rsidRDefault="00866A9F" w:rsidP="00A45664">
      <w:pPr>
        <w:pStyle w:val="DSWNormal"/>
      </w:pPr>
    </w:p>
    <w:p w14:paraId="5680E89A" w14:textId="588D9153" w:rsidR="00A45664" w:rsidRPr="00A45664" w:rsidRDefault="00A45664">
      <w:pPr>
        <w:pStyle w:val="DSWNormal"/>
        <w:spacing w:line="276" w:lineRule="auto"/>
      </w:pPr>
      <w:r w:rsidRPr="00A45664">
        <w:t xml:space="preserve">Prior to the </w:t>
      </w:r>
      <w:r w:rsidR="00ED590C">
        <w:t>P</w:t>
      </w:r>
      <w:r w:rsidRPr="00A45664">
        <w:t xml:space="preserve">resentation and </w:t>
      </w:r>
      <w:r w:rsidR="00940681">
        <w:t>Q</w:t>
      </w:r>
      <w:r w:rsidRPr="00A45664">
        <w:t>uestioning, the</w:t>
      </w:r>
      <w:r w:rsidR="00940681">
        <w:t xml:space="preserve"> End Point </w:t>
      </w:r>
      <w:r w:rsidR="00D0260F">
        <w:t xml:space="preserve"> </w:t>
      </w:r>
      <w:r w:rsidR="00D0260F" w:rsidRPr="00A45664">
        <w:t>Assessor</w:t>
      </w:r>
      <w:r w:rsidRPr="00A45664">
        <w:t xml:space="preserve"> </w:t>
      </w:r>
      <w:r>
        <w:t>will</w:t>
      </w:r>
      <w:r w:rsidRPr="00A45664">
        <w:t xml:space="preserve"> have prepared </w:t>
      </w:r>
      <w:r w:rsidR="00E11F0F">
        <w:t>12</w:t>
      </w:r>
      <w:r w:rsidRPr="00A45664">
        <w:t xml:space="preserve"> questions for the questioning element based on the subject matter. However, the questions may be modified to take account of the </w:t>
      </w:r>
      <w:r w:rsidR="00DA251F">
        <w:t>P</w:t>
      </w:r>
      <w:r w:rsidRPr="00A45664">
        <w:t xml:space="preserve">resentation evidence. </w:t>
      </w:r>
      <w:r w:rsidR="007F109E">
        <w:t xml:space="preserve">The </w:t>
      </w:r>
      <w:r w:rsidR="00ED590C">
        <w:t>A</w:t>
      </w:r>
      <w:r w:rsidR="007F109E">
        <w:t xml:space="preserve">ssessor may ask up to two follow-up questions for each of the core questions to clarify their understanding but must not lead the </w:t>
      </w:r>
      <w:r w:rsidR="00DA251F">
        <w:t>A</w:t>
      </w:r>
      <w:r w:rsidR="007F109E">
        <w:t>pprentice.</w:t>
      </w:r>
    </w:p>
    <w:p w14:paraId="290B849C" w14:textId="77777777" w:rsidR="007E2A67" w:rsidRDefault="007E2A67" w:rsidP="00304841">
      <w:pPr>
        <w:pStyle w:val="DSWNormal"/>
      </w:pPr>
    </w:p>
    <w:p w14:paraId="29C3A149" w14:textId="61425C62" w:rsidR="007E2A67" w:rsidRPr="00723EE7" w:rsidRDefault="007E2A67" w:rsidP="007E2A67">
      <w:pPr>
        <w:pStyle w:val="DSWNormal"/>
        <w:rPr>
          <w:b/>
          <w:bCs/>
        </w:rPr>
      </w:pPr>
      <w:bookmarkStart w:id="11" w:name="_Hlk50538951"/>
      <w:r w:rsidRPr="00723EE7">
        <w:rPr>
          <w:b/>
          <w:bCs/>
        </w:rPr>
        <w:t xml:space="preserve">To achieve a Pass in the </w:t>
      </w:r>
      <w:r w:rsidR="007A4DC3">
        <w:rPr>
          <w:b/>
          <w:bCs/>
        </w:rPr>
        <w:t>Project Report, Presentation and Questioning</w:t>
      </w:r>
      <w:r w:rsidRPr="00723EE7">
        <w:rPr>
          <w:b/>
          <w:bCs/>
        </w:rPr>
        <w:t xml:space="preserve">, the </w:t>
      </w:r>
      <w:r w:rsidR="00DA251F">
        <w:rPr>
          <w:b/>
          <w:bCs/>
        </w:rPr>
        <w:t>A</w:t>
      </w:r>
      <w:r w:rsidRPr="00723EE7">
        <w:rPr>
          <w:b/>
          <w:bCs/>
        </w:rPr>
        <w:t xml:space="preserve">pprentice must meet </w:t>
      </w:r>
      <w:r w:rsidRPr="006125ED">
        <w:rPr>
          <w:b/>
          <w:bCs/>
          <w:u w:val="single"/>
        </w:rPr>
        <w:t xml:space="preserve">all </w:t>
      </w:r>
      <w:r w:rsidR="007A4DC3">
        <w:rPr>
          <w:b/>
          <w:bCs/>
          <w:u w:val="single"/>
        </w:rPr>
        <w:t>8</w:t>
      </w:r>
      <w:r w:rsidRPr="006125ED">
        <w:rPr>
          <w:b/>
          <w:bCs/>
          <w:u w:val="single"/>
        </w:rPr>
        <w:t xml:space="preserve"> Pass </w:t>
      </w:r>
      <w:r w:rsidR="00940681">
        <w:rPr>
          <w:b/>
          <w:bCs/>
          <w:u w:val="single"/>
        </w:rPr>
        <w:t>descriptors</w:t>
      </w:r>
      <w:r w:rsidRPr="00723EE7">
        <w:rPr>
          <w:b/>
          <w:bCs/>
        </w:rPr>
        <w:t xml:space="preserve"> which are mapped to this assessment method at Pass level.</w:t>
      </w:r>
    </w:p>
    <w:p w14:paraId="510F2A83" w14:textId="77777777" w:rsidR="007E2A67" w:rsidRPr="00723EE7" w:rsidRDefault="007E2A67" w:rsidP="007E2A67">
      <w:pPr>
        <w:pStyle w:val="DSWNormal"/>
        <w:rPr>
          <w:b/>
          <w:bCs/>
        </w:rPr>
      </w:pPr>
    </w:p>
    <w:p w14:paraId="6FFC08D5" w14:textId="321E722E" w:rsidR="00523DC8" w:rsidRDefault="007E2A67" w:rsidP="00B4528C">
      <w:pPr>
        <w:pStyle w:val="DSWNormal"/>
      </w:pPr>
      <w:r w:rsidRPr="00723EE7">
        <w:rPr>
          <w:b/>
          <w:bCs/>
        </w:rPr>
        <w:t xml:space="preserve">To achieve a Distinction in the </w:t>
      </w:r>
      <w:r w:rsidR="007A4DC3">
        <w:rPr>
          <w:b/>
          <w:bCs/>
        </w:rPr>
        <w:t>Project Report, Presentation and Questioning</w:t>
      </w:r>
      <w:r w:rsidR="007A4DC3" w:rsidRPr="00723EE7">
        <w:rPr>
          <w:b/>
          <w:bCs/>
        </w:rPr>
        <w:t xml:space="preserve"> </w:t>
      </w:r>
      <w:r w:rsidRPr="00723EE7">
        <w:rPr>
          <w:b/>
          <w:bCs/>
        </w:rPr>
        <w:t xml:space="preserve">in addition to the Pass </w:t>
      </w:r>
      <w:r w:rsidR="00940681">
        <w:rPr>
          <w:b/>
          <w:bCs/>
        </w:rPr>
        <w:t>descriptors</w:t>
      </w:r>
      <w:r w:rsidRPr="00723EE7">
        <w:rPr>
          <w:b/>
          <w:bCs/>
        </w:rPr>
        <w:t xml:space="preserve">, the </w:t>
      </w:r>
      <w:r w:rsidR="00DA251F">
        <w:rPr>
          <w:b/>
          <w:bCs/>
        </w:rPr>
        <w:t>A</w:t>
      </w:r>
      <w:r w:rsidRPr="00723EE7">
        <w:rPr>
          <w:b/>
          <w:bCs/>
        </w:rPr>
        <w:t xml:space="preserve">pprentice must meet </w:t>
      </w:r>
      <w:r w:rsidRPr="006125ED">
        <w:rPr>
          <w:b/>
          <w:bCs/>
          <w:u w:val="single"/>
        </w:rPr>
        <w:t xml:space="preserve">5 of the </w:t>
      </w:r>
      <w:r w:rsidR="007A4DC3">
        <w:rPr>
          <w:b/>
          <w:bCs/>
          <w:u w:val="single"/>
        </w:rPr>
        <w:t>8</w:t>
      </w:r>
      <w:r w:rsidRPr="006125ED">
        <w:rPr>
          <w:b/>
          <w:bCs/>
          <w:u w:val="single"/>
        </w:rPr>
        <w:t xml:space="preserve"> Distinction </w:t>
      </w:r>
      <w:r w:rsidR="00940681">
        <w:rPr>
          <w:b/>
          <w:bCs/>
          <w:u w:val="single"/>
        </w:rPr>
        <w:t>descriptors</w:t>
      </w:r>
      <w:r w:rsidRPr="00723EE7">
        <w:rPr>
          <w:b/>
          <w:bCs/>
        </w:rPr>
        <w:t xml:space="preserve"> which are mapped to this assessment method at Distinction level.</w:t>
      </w:r>
    </w:p>
    <w:bookmarkEnd w:id="11"/>
    <w:p w14:paraId="56D75E26" w14:textId="77777777" w:rsidR="00CC2314" w:rsidRDefault="00CC2314">
      <w:pPr>
        <w:rPr>
          <w:rFonts w:ascii="Avenir LT Std 45 Book" w:eastAsiaTheme="majorEastAsia" w:hAnsi="Avenir LT Std 45 Book" w:cstheme="majorBidi"/>
          <w:b/>
          <w:color w:val="E4007E"/>
          <w:sz w:val="24"/>
          <w:szCs w:val="26"/>
        </w:rPr>
      </w:pPr>
      <w:r>
        <w:br w:type="page"/>
      </w:r>
    </w:p>
    <w:p w14:paraId="43933505" w14:textId="660BA202" w:rsidR="00A715E0" w:rsidRDefault="00A715E0" w:rsidP="00A715E0">
      <w:pPr>
        <w:pStyle w:val="Heading1"/>
        <w:rPr>
          <w:bCs/>
        </w:rPr>
      </w:pPr>
      <w:bookmarkStart w:id="12" w:name="_Toc60905225"/>
      <w:r w:rsidRPr="00A715E0">
        <w:rPr>
          <w:bCs/>
        </w:rPr>
        <w:lastRenderedPageBreak/>
        <w:t>Grading</w:t>
      </w:r>
      <w:bookmarkEnd w:id="12"/>
    </w:p>
    <w:p w14:paraId="7AF71845" w14:textId="177C80D5" w:rsidR="00221D7D" w:rsidRDefault="005E09DB" w:rsidP="005E09DB">
      <w:pPr>
        <w:pStyle w:val="DSWNormal"/>
      </w:pPr>
      <w:r w:rsidRPr="005E09DB">
        <w:t>There are t</w:t>
      </w:r>
      <w:r w:rsidR="0095339C">
        <w:t xml:space="preserve">wo </w:t>
      </w:r>
      <w:r w:rsidRPr="005E09DB">
        <w:t>graded assessment methods</w:t>
      </w:r>
      <w:r w:rsidR="00221D7D">
        <w:t>:</w:t>
      </w:r>
    </w:p>
    <w:p w14:paraId="23774F56" w14:textId="77777777" w:rsidR="00A45664" w:rsidRDefault="00A45664" w:rsidP="005E09DB">
      <w:pPr>
        <w:pStyle w:val="DSWNormal"/>
      </w:pPr>
    </w:p>
    <w:p w14:paraId="1BC29CEC" w14:textId="454F69A9" w:rsidR="0095339C" w:rsidRDefault="00D0260F" w:rsidP="0095339C">
      <w:pPr>
        <w:pStyle w:val="DotSubBullet"/>
        <w:numPr>
          <w:ilvl w:val="0"/>
          <w:numId w:val="40"/>
        </w:numPr>
      </w:pPr>
      <w:r>
        <w:t>Project</w:t>
      </w:r>
      <w:r w:rsidRPr="00B373BE">
        <w:t xml:space="preserve"> </w:t>
      </w:r>
      <w:r>
        <w:t>Report</w:t>
      </w:r>
      <w:r w:rsidR="0095339C">
        <w:t xml:space="preserve">, Presentation and Questioning </w:t>
      </w:r>
    </w:p>
    <w:p w14:paraId="140AD172" w14:textId="77777777" w:rsidR="0095339C" w:rsidRPr="00B373BE" w:rsidRDefault="0095339C" w:rsidP="0095339C">
      <w:pPr>
        <w:pStyle w:val="DotSubBullet"/>
        <w:numPr>
          <w:ilvl w:val="0"/>
          <w:numId w:val="40"/>
        </w:numPr>
      </w:pPr>
      <w:r w:rsidRPr="00B373BE">
        <w:t>Professional Discussion</w:t>
      </w:r>
      <w:r>
        <w:t xml:space="preserve"> underpinned by portfolio of evidence </w:t>
      </w:r>
    </w:p>
    <w:p w14:paraId="394BEA2E" w14:textId="77777777" w:rsidR="005E09DB" w:rsidRDefault="005E09DB" w:rsidP="00B4528C">
      <w:pPr>
        <w:pStyle w:val="DotBullet"/>
        <w:numPr>
          <w:ilvl w:val="0"/>
          <w:numId w:val="0"/>
        </w:numPr>
        <w:ind w:left="357"/>
      </w:pPr>
    </w:p>
    <w:p w14:paraId="1496B470" w14:textId="686E756A" w:rsidR="007E2A67" w:rsidRPr="00C805C1" w:rsidRDefault="007E2A67" w:rsidP="00B4528C">
      <w:pPr>
        <w:pStyle w:val="DSWNormal"/>
      </w:pPr>
      <w:bookmarkStart w:id="13" w:name="_Hlk37083144"/>
      <w:r>
        <w:t xml:space="preserve">Apprentices must achieve a minimum of a Pass in </w:t>
      </w:r>
      <w:r w:rsidR="0095339C">
        <w:t xml:space="preserve">both </w:t>
      </w:r>
      <w:r>
        <w:t xml:space="preserve">assessment methods to achieve an overall Pass and a Distinction in </w:t>
      </w:r>
      <w:r w:rsidR="00180C4F">
        <w:t xml:space="preserve">both </w:t>
      </w:r>
      <w:r>
        <w:t xml:space="preserve">assessment methods to achieve an overall Distinction. </w:t>
      </w:r>
    </w:p>
    <w:p w14:paraId="25C2A8A5" w14:textId="77777777" w:rsidR="007E2A67" w:rsidRDefault="007E2A67" w:rsidP="007E2A67">
      <w:pPr>
        <w:pStyle w:val="DSWNormal"/>
      </w:pPr>
      <w:bookmarkStart w:id="14" w:name="_Hlk50042372"/>
      <w:bookmarkEnd w:id="13"/>
    </w:p>
    <w:bookmarkEnd w:id="14"/>
    <w:p w14:paraId="61972021" w14:textId="550F2DF2" w:rsidR="00A715E0" w:rsidRDefault="005E09DB" w:rsidP="00A715E0">
      <w:pPr>
        <w:pStyle w:val="DSWNormal"/>
      </w:pPr>
      <w:r w:rsidRPr="005E09DB">
        <w:t xml:space="preserve">Each Assessment method is graded either a Distinction, Pass or Fail </w:t>
      </w:r>
      <w:r w:rsidR="00246286">
        <w:t>as follows:</w:t>
      </w:r>
    </w:p>
    <w:p w14:paraId="276691AE" w14:textId="77777777" w:rsidR="005E09DB" w:rsidRDefault="005E09DB" w:rsidP="005E09DB">
      <w:pPr>
        <w:pStyle w:val="DSWNormal"/>
      </w:pPr>
    </w:p>
    <w:tbl>
      <w:tblPr>
        <w:tblStyle w:val="Style1"/>
        <w:tblW w:w="8647" w:type="dxa"/>
        <w:tblLayout w:type="fixed"/>
        <w:tblLook w:val="04A0" w:firstRow="1" w:lastRow="0" w:firstColumn="1" w:lastColumn="0" w:noHBand="0" w:noVBand="1"/>
      </w:tblPr>
      <w:tblGrid>
        <w:gridCol w:w="1560"/>
        <w:gridCol w:w="1275"/>
        <w:gridCol w:w="2268"/>
        <w:gridCol w:w="3544"/>
      </w:tblGrid>
      <w:tr w:rsidR="005E09DB" w14:paraId="2DB9EC42" w14:textId="77777777" w:rsidTr="00B4528C">
        <w:trPr>
          <w:cnfStyle w:val="100000000000" w:firstRow="1" w:lastRow="0" w:firstColumn="0" w:lastColumn="0" w:oddVBand="0" w:evenVBand="0" w:oddHBand="0" w:evenHBand="0" w:firstRowFirstColumn="0" w:firstRowLastColumn="0" w:lastRowFirstColumn="0" w:lastRowLastColumn="0"/>
          <w:trHeight w:val="454"/>
        </w:trPr>
        <w:tc>
          <w:tcPr>
            <w:tcW w:w="1560" w:type="dxa"/>
          </w:tcPr>
          <w:p w14:paraId="24EF8D04" w14:textId="77777777" w:rsidR="005E09DB" w:rsidRDefault="005E09DB" w:rsidP="00995CC1">
            <w:bookmarkStart w:id="15" w:name="_Hlk31200809"/>
            <w:r>
              <w:t>E</w:t>
            </w:r>
            <w:r w:rsidR="00246286">
              <w:t>PA Component</w:t>
            </w:r>
          </w:p>
        </w:tc>
        <w:tc>
          <w:tcPr>
            <w:tcW w:w="1275" w:type="dxa"/>
          </w:tcPr>
          <w:p w14:paraId="15018CE6" w14:textId="2C4A5892" w:rsidR="005E09DB" w:rsidRDefault="007E2A67" w:rsidP="00995CC1">
            <w:r>
              <w:t>Fail</w:t>
            </w:r>
          </w:p>
        </w:tc>
        <w:tc>
          <w:tcPr>
            <w:tcW w:w="2268" w:type="dxa"/>
          </w:tcPr>
          <w:p w14:paraId="7787211A" w14:textId="3B34A205" w:rsidR="005E09DB" w:rsidRDefault="007E2A67" w:rsidP="00995CC1">
            <w:r>
              <w:t>Pass</w:t>
            </w:r>
          </w:p>
        </w:tc>
        <w:tc>
          <w:tcPr>
            <w:tcW w:w="3544" w:type="dxa"/>
          </w:tcPr>
          <w:p w14:paraId="160DE293" w14:textId="6D387082" w:rsidR="005E09DB" w:rsidRDefault="007E2A67" w:rsidP="00995CC1">
            <w:r>
              <w:t>Distinction</w:t>
            </w:r>
          </w:p>
        </w:tc>
      </w:tr>
      <w:bookmarkEnd w:id="15"/>
      <w:tr w:rsidR="00826923" w14:paraId="52A5A96B" w14:textId="77777777" w:rsidTr="00940681">
        <w:trPr>
          <w:cnfStyle w:val="000000100000" w:firstRow="0" w:lastRow="0" w:firstColumn="0" w:lastColumn="0" w:oddVBand="0" w:evenVBand="0" w:oddHBand="1" w:evenHBand="0" w:firstRowFirstColumn="0" w:firstRowLastColumn="0" w:lastRowFirstColumn="0" w:lastRowLastColumn="0"/>
          <w:trHeight w:val="340"/>
        </w:trPr>
        <w:tc>
          <w:tcPr>
            <w:tcW w:w="1560" w:type="dxa"/>
          </w:tcPr>
          <w:p w14:paraId="7A005D9C" w14:textId="4F547248" w:rsidR="00600B8F" w:rsidRDefault="00D0260F" w:rsidP="00940681">
            <w:pPr>
              <w:pStyle w:val="DSWNormal"/>
              <w:jc w:val="center"/>
            </w:pPr>
            <w:r>
              <w:t>Project</w:t>
            </w:r>
            <w:r w:rsidRPr="00B373BE">
              <w:t xml:space="preserve"> </w:t>
            </w:r>
            <w:r>
              <w:t>Report</w:t>
            </w:r>
            <w:r w:rsidR="00600B8F">
              <w:t>, Presentation and Questioning</w:t>
            </w:r>
          </w:p>
          <w:p w14:paraId="0D96DC6D" w14:textId="51851841" w:rsidR="00826923" w:rsidRPr="007E3FE1" w:rsidRDefault="00826923" w:rsidP="00940681">
            <w:pPr>
              <w:pStyle w:val="DSWNormal"/>
              <w:jc w:val="center"/>
            </w:pPr>
          </w:p>
        </w:tc>
        <w:tc>
          <w:tcPr>
            <w:tcW w:w="1275" w:type="dxa"/>
          </w:tcPr>
          <w:p w14:paraId="7D7A3A6F" w14:textId="046DBD5D" w:rsidR="00826923" w:rsidRDefault="007E2A67" w:rsidP="00940681">
            <w:pPr>
              <w:pStyle w:val="DotBullet"/>
              <w:numPr>
                <w:ilvl w:val="0"/>
                <w:numId w:val="0"/>
              </w:numPr>
              <w:jc w:val="center"/>
            </w:pPr>
            <w:r>
              <w:t xml:space="preserve">Pass </w:t>
            </w:r>
            <w:r w:rsidR="00940681">
              <w:t>descriptors</w:t>
            </w:r>
            <w:r>
              <w:t xml:space="preserve"> not met</w:t>
            </w:r>
          </w:p>
        </w:tc>
        <w:tc>
          <w:tcPr>
            <w:tcW w:w="2268" w:type="dxa"/>
          </w:tcPr>
          <w:p w14:paraId="4F996DA7" w14:textId="10E019E3" w:rsidR="007E2A67" w:rsidRPr="00B4528C" w:rsidRDefault="00DA251F" w:rsidP="00940681">
            <w:pPr>
              <w:pStyle w:val="DSWNormal"/>
              <w:jc w:val="center"/>
            </w:pPr>
            <w:r>
              <w:t>T</w:t>
            </w:r>
            <w:r w:rsidR="007E2A67" w:rsidRPr="00B4528C">
              <w:t xml:space="preserve">he </w:t>
            </w:r>
            <w:r>
              <w:t>A</w:t>
            </w:r>
            <w:r w:rsidR="007E2A67" w:rsidRPr="00B4528C">
              <w:t xml:space="preserve">pprentice must meet all </w:t>
            </w:r>
            <w:r w:rsidR="00600B8F">
              <w:t>8</w:t>
            </w:r>
            <w:r w:rsidR="007E2A67" w:rsidRPr="00B4528C">
              <w:t xml:space="preserve"> Pass </w:t>
            </w:r>
            <w:r w:rsidR="00940681">
              <w:t>descriptors</w:t>
            </w:r>
            <w:r w:rsidR="00940681" w:rsidRPr="00B4528C">
              <w:t xml:space="preserve"> </w:t>
            </w:r>
            <w:r w:rsidR="007E2A67" w:rsidRPr="00B4528C">
              <w:t>which are mapped to this assessment method at Pass level.</w:t>
            </w:r>
          </w:p>
          <w:p w14:paraId="3EAB7FDE" w14:textId="77777777" w:rsidR="00826923" w:rsidRPr="007E3FE1" w:rsidRDefault="00826923" w:rsidP="00940681">
            <w:pPr>
              <w:pStyle w:val="DotBullet"/>
              <w:numPr>
                <w:ilvl w:val="0"/>
                <w:numId w:val="0"/>
              </w:numPr>
              <w:jc w:val="center"/>
            </w:pPr>
          </w:p>
        </w:tc>
        <w:tc>
          <w:tcPr>
            <w:tcW w:w="3544" w:type="dxa"/>
          </w:tcPr>
          <w:p w14:paraId="59388E8E" w14:textId="188EA2C2" w:rsidR="007E2A67" w:rsidRPr="00B4528C" w:rsidRDefault="00DA251F" w:rsidP="00940681">
            <w:pPr>
              <w:pStyle w:val="DSWNormal"/>
              <w:jc w:val="center"/>
            </w:pPr>
            <w:r>
              <w:t>I</w:t>
            </w:r>
            <w:r w:rsidR="007E2A67" w:rsidRPr="00B4528C">
              <w:t xml:space="preserve">n addition to the Pass </w:t>
            </w:r>
            <w:r w:rsidR="00940681">
              <w:t>descriptors</w:t>
            </w:r>
            <w:r w:rsidR="007E2A67" w:rsidRPr="00B4528C">
              <w:t xml:space="preserve">, the </w:t>
            </w:r>
            <w:r>
              <w:t>A</w:t>
            </w:r>
            <w:r w:rsidR="007E2A67" w:rsidRPr="00B4528C">
              <w:t xml:space="preserve">pprentice must meet </w:t>
            </w:r>
            <w:r w:rsidR="00600B8F">
              <w:t>5</w:t>
            </w:r>
            <w:r w:rsidR="007E2A67" w:rsidRPr="00B4528C">
              <w:t xml:space="preserve"> of the</w:t>
            </w:r>
            <w:r w:rsidR="00600B8F">
              <w:t xml:space="preserve"> 8</w:t>
            </w:r>
            <w:r w:rsidR="007E2A67" w:rsidRPr="00B4528C">
              <w:t xml:space="preserve"> Distinction </w:t>
            </w:r>
            <w:r w:rsidR="00940681">
              <w:t>descriptors</w:t>
            </w:r>
            <w:r w:rsidR="00940681" w:rsidRPr="00B4528C">
              <w:t xml:space="preserve"> </w:t>
            </w:r>
            <w:r w:rsidR="007E2A67" w:rsidRPr="00B4528C">
              <w:t>which are mapped to this assessment method at Distinction level.</w:t>
            </w:r>
          </w:p>
          <w:p w14:paraId="592DF1E4" w14:textId="0CBA8687" w:rsidR="00826923" w:rsidRDefault="00826923" w:rsidP="00940681">
            <w:pPr>
              <w:pStyle w:val="DotBullet"/>
              <w:numPr>
                <w:ilvl w:val="0"/>
                <w:numId w:val="0"/>
              </w:numPr>
              <w:jc w:val="center"/>
            </w:pPr>
          </w:p>
        </w:tc>
      </w:tr>
      <w:tr w:rsidR="007E2A67" w14:paraId="29DAEAB4" w14:textId="77777777" w:rsidTr="00940681">
        <w:trPr>
          <w:cnfStyle w:val="000000010000" w:firstRow="0" w:lastRow="0" w:firstColumn="0" w:lastColumn="0" w:oddVBand="0" w:evenVBand="0" w:oddHBand="0" w:evenHBand="1" w:firstRowFirstColumn="0" w:firstRowLastColumn="0" w:lastRowFirstColumn="0" w:lastRowLastColumn="0"/>
          <w:trHeight w:val="340"/>
        </w:trPr>
        <w:tc>
          <w:tcPr>
            <w:tcW w:w="1560" w:type="dxa"/>
          </w:tcPr>
          <w:p w14:paraId="73AE2231" w14:textId="55AC44B5" w:rsidR="00600B8F" w:rsidRPr="00B373BE" w:rsidRDefault="00600B8F" w:rsidP="00940681">
            <w:pPr>
              <w:pStyle w:val="DSWNormal"/>
              <w:jc w:val="center"/>
            </w:pPr>
            <w:r w:rsidRPr="00B373BE">
              <w:t>Professional Discussion</w:t>
            </w:r>
            <w:r>
              <w:t xml:space="preserve"> underpinned by portfolio of evidence</w:t>
            </w:r>
          </w:p>
          <w:p w14:paraId="577C5119" w14:textId="7C8CDCD0" w:rsidR="007E2A67" w:rsidRPr="007E3FE1" w:rsidRDefault="007E2A67" w:rsidP="00940681">
            <w:pPr>
              <w:pStyle w:val="DSWNormal"/>
              <w:jc w:val="center"/>
            </w:pPr>
          </w:p>
        </w:tc>
        <w:tc>
          <w:tcPr>
            <w:tcW w:w="1275" w:type="dxa"/>
          </w:tcPr>
          <w:p w14:paraId="57401E1F" w14:textId="6D222CE9" w:rsidR="007E2A67" w:rsidRDefault="007E2A67" w:rsidP="00940681">
            <w:pPr>
              <w:pStyle w:val="DotBullet"/>
              <w:numPr>
                <w:ilvl w:val="0"/>
                <w:numId w:val="0"/>
              </w:numPr>
              <w:jc w:val="center"/>
            </w:pPr>
            <w:r>
              <w:t xml:space="preserve">Pass </w:t>
            </w:r>
            <w:r w:rsidR="00940681">
              <w:t xml:space="preserve">descriptors </w:t>
            </w:r>
            <w:r>
              <w:t>not met</w:t>
            </w:r>
          </w:p>
        </w:tc>
        <w:tc>
          <w:tcPr>
            <w:tcW w:w="2268" w:type="dxa"/>
          </w:tcPr>
          <w:p w14:paraId="271079FC" w14:textId="34D8490C" w:rsidR="007E2A67" w:rsidRPr="00B4528C" w:rsidRDefault="00DA251F" w:rsidP="00940681">
            <w:pPr>
              <w:pStyle w:val="DSWNormal"/>
              <w:jc w:val="center"/>
            </w:pPr>
            <w:r>
              <w:t>T</w:t>
            </w:r>
            <w:r w:rsidR="007E2A67" w:rsidRPr="00B4528C">
              <w:t xml:space="preserve">he </w:t>
            </w:r>
            <w:r>
              <w:t>A</w:t>
            </w:r>
            <w:r w:rsidR="007E2A67" w:rsidRPr="00B4528C">
              <w:t>pprentice must meet all 1</w:t>
            </w:r>
            <w:r w:rsidR="00600B8F">
              <w:t>3</w:t>
            </w:r>
            <w:r w:rsidR="007E2A67" w:rsidRPr="00B4528C">
              <w:t xml:space="preserve"> Pass </w:t>
            </w:r>
            <w:r w:rsidR="00940681">
              <w:t>descriptors</w:t>
            </w:r>
            <w:r w:rsidR="00940681" w:rsidRPr="00B4528C">
              <w:t xml:space="preserve"> </w:t>
            </w:r>
            <w:r w:rsidR="007E2A67" w:rsidRPr="00B4528C">
              <w:t>which are mapped to this assessment method at Pass level.</w:t>
            </w:r>
          </w:p>
          <w:p w14:paraId="51D076A2" w14:textId="77777777" w:rsidR="007E2A67" w:rsidRPr="007E3FE1" w:rsidRDefault="007E2A67" w:rsidP="00940681">
            <w:pPr>
              <w:pStyle w:val="DotBullet"/>
              <w:numPr>
                <w:ilvl w:val="0"/>
                <w:numId w:val="0"/>
              </w:numPr>
              <w:jc w:val="center"/>
            </w:pPr>
          </w:p>
        </w:tc>
        <w:tc>
          <w:tcPr>
            <w:tcW w:w="3544" w:type="dxa"/>
          </w:tcPr>
          <w:p w14:paraId="29CB7493" w14:textId="2D18A078" w:rsidR="007E2A67" w:rsidRDefault="00DA251F" w:rsidP="00940681">
            <w:pPr>
              <w:pStyle w:val="DSWNormal"/>
              <w:jc w:val="center"/>
            </w:pPr>
            <w:r>
              <w:t>I</w:t>
            </w:r>
            <w:r w:rsidR="007E2A67" w:rsidRPr="00B4528C">
              <w:t xml:space="preserve">n addition to the Pass </w:t>
            </w:r>
            <w:r w:rsidR="00940681">
              <w:t>descriptors</w:t>
            </w:r>
            <w:r w:rsidR="007E2A67" w:rsidRPr="00B4528C">
              <w:t xml:space="preserve">, the </w:t>
            </w:r>
            <w:r>
              <w:t>A</w:t>
            </w:r>
            <w:r w:rsidR="007E2A67" w:rsidRPr="00B4528C">
              <w:t xml:space="preserve">pprentice must meet 5 of the </w:t>
            </w:r>
            <w:r w:rsidR="00600B8F">
              <w:t>13</w:t>
            </w:r>
            <w:r w:rsidR="007E2A67" w:rsidRPr="00B4528C">
              <w:t xml:space="preserve"> Distinction </w:t>
            </w:r>
            <w:r w:rsidR="00940681">
              <w:t>descriptors</w:t>
            </w:r>
            <w:r w:rsidR="00940681" w:rsidRPr="00B4528C">
              <w:t xml:space="preserve"> </w:t>
            </w:r>
            <w:r w:rsidR="007E2A67" w:rsidRPr="00B4528C">
              <w:t>which are mapped to this assessment method at Distinction level.</w:t>
            </w:r>
          </w:p>
          <w:p w14:paraId="456409DB" w14:textId="0EA9F93E" w:rsidR="00C82695" w:rsidRPr="007E2A67" w:rsidRDefault="00C82695" w:rsidP="00940681">
            <w:pPr>
              <w:pStyle w:val="DSWNormal"/>
              <w:jc w:val="center"/>
            </w:pPr>
          </w:p>
        </w:tc>
      </w:tr>
    </w:tbl>
    <w:p w14:paraId="386155CC" w14:textId="77777777" w:rsidR="007E5C14" w:rsidRDefault="007E5C14">
      <w:r>
        <w:br w:type="page"/>
      </w:r>
    </w:p>
    <w:p w14:paraId="1B0DE02F" w14:textId="77777777" w:rsidR="005E09DB" w:rsidRPr="005E09DB" w:rsidRDefault="005E09DB" w:rsidP="005E09DB">
      <w:pPr>
        <w:pStyle w:val="Heading1"/>
      </w:pPr>
      <w:bookmarkStart w:id="16" w:name="_Toc26862538"/>
      <w:bookmarkStart w:id="17" w:name="_Toc60905226"/>
      <w:r>
        <w:lastRenderedPageBreak/>
        <w:t>Resits</w:t>
      </w:r>
      <w:bookmarkEnd w:id="16"/>
      <w:bookmarkEnd w:id="17"/>
    </w:p>
    <w:p w14:paraId="222B51D9" w14:textId="315F3963" w:rsidR="002A16D9" w:rsidRDefault="005E09DB" w:rsidP="005E09DB">
      <w:pPr>
        <w:pStyle w:val="DSWNormal"/>
      </w:pPr>
      <w:r>
        <w:t xml:space="preserve">Apprentices that fail the EPA will have the opportunity to resit. </w:t>
      </w:r>
      <w:r w:rsidR="002A16D9">
        <w:t xml:space="preserve">A resit should be discussed between the ATP, Employer and Apprentice and DSW should be notified. </w:t>
      </w:r>
    </w:p>
    <w:p w14:paraId="2C491F31" w14:textId="2C997A23" w:rsidR="007E2A67" w:rsidRDefault="007E2A67" w:rsidP="005E09DB">
      <w:pPr>
        <w:pStyle w:val="DSWNormal"/>
      </w:pPr>
    </w:p>
    <w:p w14:paraId="768840A4" w14:textId="77777777" w:rsidR="00424741" w:rsidRDefault="00424741" w:rsidP="005E09DB">
      <w:pPr>
        <w:pStyle w:val="DSWNormal"/>
      </w:pPr>
    </w:p>
    <w:p w14:paraId="4ACC8080" w14:textId="226A935B" w:rsidR="00826923" w:rsidRDefault="00826923" w:rsidP="005E09DB">
      <w:pPr>
        <w:pStyle w:val="DSWNormal"/>
      </w:pPr>
    </w:p>
    <w:p w14:paraId="6DA3D044" w14:textId="7C1B7B38" w:rsidR="00826923" w:rsidRDefault="00826923" w:rsidP="005E09DB">
      <w:pPr>
        <w:pStyle w:val="DSWNormal"/>
      </w:pPr>
    </w:p>
    <w:p w14:paraId="7E397CB3" w14:textId="70736C43" w:rsidR="005E09DB" w:rsidRDefault="005E09DB"/>
    <w:p w14:paraId="486B4B62" w14:textId="77777777" w:rsidR="007E2A67" w:rsidRDefault="007E2A67">
      <w:pPr>
        <w:rPr>
          <w:rFonts w:ascii="Avenir LT Std 45 Book" w:eastAsiaTheme="majorEastAsia" w:hAnsi="Avenir LT Std 45 Book" w:cstheme="majorBidi"/>
          <w:b/>
          <w:color w:val="E4007E"/>
          <w:sz w:val="24"/>
          <w:szCs w:val="32"/>
        </w:rPr>
      </w:pPr>
      <w:bookmarkStart w:id="18" w:name="_Toc35862364"/>
      <w:r>
        <w:br w:type="page"/>
      </w:r>
    </w:p>
    <w:p w14:paraId="4597D276" w14:textId="21927D3B" w:rsidR="008E03DA" w:rsidRDefault="008E03DA" w:rsidP="008E03DA">
      <w:pPr>
        <w:pStyle w:val="Heading1"/>
      </w:pPr>
      <w:bookmarkStart w:id="19" w:name="_Toc60905227"/>
      <w:r>
        <w:lastRenderedPageBreak/>
        <w:t xml:space="preserve">Appendix I – </w:t>
      </w:r>
      <w:r w:rsidR="00140CA4">
        <w:t xml:space="preserve">Guidance on </w:t>
      </w:r>
      <w:r>
        <w:t>Evidence</w:t>
      </w:r>
      <w:bookmarkEnd w:id="18"/>
      <w:bookmarkEnd w:id="19"/>
    </w:p>
    <w:p w14:paraId="6C71CAE9" w14:textId="1AA9FD16" w:rsidR="008E03DA" w:rsidRDefault="008E03DA" w:rsidP="008E03DA">
      <w:pPr>
        <w:pStyle w:val="DSWNormal"/>
      </w:pPr>
      <w:r>
        <w:t xml:space="preserve">All evidence must be clearly labelled and dated then referenced in the Portfolio </w:t>
      </w:r>
      <w:r w:rsidR="00BC0E62">
        <w:t xml:space="preserve">and Project </w:t>
      </w:r>
      <w:r>
        <w:t>Referencing Table</w:t>
      </w:r>
      <w:r w:rsidR="00BC0E62">
        <w:t>s</w:t>
      </w:r>
      <w:r w:rsidR="00BC0E62">
        <w:rPr>
          <w:rStyle w:val="CommentReference"/>
          <w:rFonts w:asciiTheme="minorHAnsi" w:hAnsiTheme="minorHAnsi"/>
          <w:color w:val="auto"/>
        </w:rPr>
        <w:t xml:space="preserve"> </w:t>
      </w:r>
      <w:r w:rsidR="00BC0E62">
        <w:rPr>
          <w:rStyle w:val="CommentReference"/>
          <w:color w:val="auto"/>
          <w:sz w:val="20"/>
          <w:szCs w:val="20"/>
        </w:rPr>
        <w:t>a</w:t>
      </w:r>
      <w:r>
        <w:t>ttached in End Point Assessment Overview section of this document.</w:t>
      </w:r>
      <w:r w:rsidR="0047015E">
        <w:t xml:space="preserve"> </w:t>
      </w:r>
      <w:r>
        <w:t>All documents should be amended appropriately to ensure confidentiality and Data Protection are adhered to.  DSW will supply a set of Evidence Templates.</w:t>
      </w:r>
    </w:p>
    <w:p w14:paraId="648248E0" w14:textId="77777777" w:rsidR="008E03DA" w:rsidRDefault="008E03DA" w:rsidP="008E03DA">
      <w:pPr>
        <w:pStyle w:val="DSWNormal"/>
      </w:pPr>
    </w:p>
    <w:p w14:paraId="75329981" w14:textId="77777777" w:rsidR="008E03DA" w:rsidRDefault="008E03DA" w:rsidP="008E03DA">
      <w:pPr>
        <w:pStyle w:val="DSWNormal"/>
      </w:pPr>
      <w:r>
        <w:t>Evidence must be:</w:t>
      </w:r>
    </w:p>
    <w:p w14:paraId="3137EBCA" w14:textId="77777777" w:rsidR="008E03DA" w:rsidRPr="00AF70A1" w:rsidRDefault="008E03DA" w:rsidP="008E03DA">
      <w:pPr>
        <w:pStyle w:val="DotBullet"/>
      </w:pPr>
      <w:r w:rsidRPr="00AF70A1">
        <w:t>Sufficient</w:t>
      </w:r>
    </w:p>
    <w:p w14:paraId="495D7D06" w14:textId="77777777" w:rsidR="008E03DA" w:rsidRPr="00AF70A1" w:rsidRDefault="008E03DA" w:rsidP="008E03DA">
      <w:pPr>
        <w:pStyle w:val="DotBullet"/>
      </w:pPr>
      <w:r w:rsidRPr="00AF70A1">
        <w:t>Authentic</w:t>
      </w:r>
    </w:p>
    <w:p w14:paraId="22922473" w14:textId="77777777" w:rsidR="008E03DA" w:rsidRPr="00AF70A1" w:rsidRDefault="008E03DA" w:rsidP="008E03DA">
      <w:pPr>
        <w:pStyle w:val="DotBullet"/>
      </w:pPr>
      <w:r w:rsidRPr="00AF70A1">
        <w:t>Relevant</w:t>
      </w:r>
    </w:p>
    <w:p w14:paraId="5B8D1E60" w14:textId="77777777" w:rsidR="008E03DA" w:rsidRDefault="008E03DA" w:rsidP="008E03DA">
      <w:pPr>
        <w:pStyle w:val="DotBullet"/>
      </w:pPr>
      <w:r w:rsidRPr="00AF70A1">
        <w:t>Current</w:t>
      </w:r>
    </w:p>
    <w:p w14:paraId="4FD33778" w14:textId="77777777" w:rsidR="008E03DA" w:rsidRDefault="008E03DA" w:rsidP="008E03DA">
      <w:pPr>
        <w:pStyle w:val="DotBullet"/>
        <w:numPr>
          <w:ilvl w:val="0"/>
          <w:numId w:val="0"/>
        </w:numPr>
        <w:ind w:left="357" w:hanging="357"/>
      </w:pPr>
    </w:p>
    <w:tbl>
      <w:tblPr>
        <w:tblStyle w:val="LeftHeader"/>
        <w:tblW w:w="8906" w:type="dxa"/>
        <w:tblLook w:val="04A0" w:firstRow="1" w:lastRow="0" w:firstColumn="1" w:lastColumn="0" w:noHBand="0" w:noVBand="1"/>
      </w:tblPr>
      <w:tblGrid>
        <w:gridCol w:w="2268"/>
        <w:gridCol w:w="6638"/>
      </w:tblGrid>
      <w:tr w:rsidR="008E03DA" w14:paraId="1AD3A97E" w14:textId="77777777" w:rsidTr="00995CC1">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268" w:type="dxa"/>
          </w:tcPr>
          <w:p w14:paraId="7503D453" w14:textId="77777777" w:rsidR="008E03DA" w:rsidRDefault="008E03DA" w:rsidP="00995CC1">
            <w:r w:rsidRPr="00AF70A1">
              <w:t>What is Sufficient?</w:t>
            </w:r>
          </w:p>
        </w:tc>
        <w:tc>
          <w:tcPr>
            <w:tcW w:w="6638" w:type="dxa"/>
          </w:tcPr>
          <w:p w14:paraId="2EF57D46" w14:textId="54317D47" w:rsidR="008E03DA" w:rsidRDefault="008E03DA" w:rsidP="00995CC1">
            <w:pPr>
              <w:cnfStyle w:val="000000100000" w:firstRow="0" w:lastRow="0" w:firstColumn="0" w:lastColumn="0" w:oddVBand="0" w:evenVBand="0" w:oddHBand="1" w:evenHBand="0" w:firstRowFirstColumn="0" w:firstRowLastColumn="0" w:lastRowFirstColumn="0" w:lastRowLastColumn="0"/>
            </w:pPr>
            <w:r w:rsidRPr="00AF70A1">
              <w:t xml:space="preserve">Enough evidence must be produced to clearly meet all of the relevant </w:t>
            </w:r>
            <w:r w:rsidR="00940681">
              <w:t>descriptors</w:t>
            </w:r>
            <w:r w:rsidRPr="00AF70A1">
              <w:t xml:space="preserve"> </w:t>
            </w:r>
            <w:r w:rsidR="00BC5A81">
              <w:t>attached to the</w:t>
            </w:r>
            <w:r w:rsidR="00615E69">
              <w:t xml:space="preserve"> assessment method</w:t>
            </w:r>
            <w:r w:rsidRPr="00AF70A1">
              <w:t>. Sufficient does not mean a mass of evidence. It simply means collecting enough quality evidence to demonstrate competence.</w:t>
            </w:r>
          </w:p>
        </w:tc>
      </w:tr>
      <w:tr w:rsidR="008E03DA" w14:paraId="14C5A74F" w14:textId="77777777" w:rsidTr="00995CC1">
        <w:trPr>
          <w:cnfStyle w:val="000000010000" w:firstRow="0" w:lastRow="0" w:firstColumn="0" w:lastColumn="0" w:oddVBand="0" w:evenVBand="0" w:oddHBand="0" w:evenHBand="1"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268" w:type="dxa"/>
          </w:tcPr>
          <w:p w14:paraId="451A100E" w14:textId="77777777" w:rsidR="008E03DA" w:rsidRDefault="008E03DA" w:rsidP="00995CC1">
            <w:r w:rsidRPr="00AF70A1">
              <w:t>What is Authentic?</w:t>
            </w:r>
          </w:p>
        </w:tc>
        <w:tc>
          <w:tcPr>
            <w:tcW w:w="6638" w:type="dxa"/>
          </w:tcPr>
          <w:p w14:paraId="13E6B54B" w14:textId="77777777" w:rsidR="008E03DA" w:rsidRDefault="008E03DA" w:rsidP="00995CC1">
            <w:pPr>
              <w:cnfStyle w:val="000000010000" w:firstRow="0" w:lastRow="0" w:firstColumn="0" w:lastColumn="0" w:oddVBand="0" w:evenVBand="0" w:oddHBand="0" w:evenHBand="1" w:firstRowFirstColumn="0" w:firstRowLastColumn="0" w:lastRowFirstColumn="0" w:lastRowLastColumn="0"/>
            </w:pPr>
            <w:r w:rsidRPr="00AF70A1">
              <w:t xml:space="preserve">The </w:t>
            </w:r>
            <w:r>
              <w:t>Apprentice</w:t>
            </w:r>
            <w:r w:rsidRPr="00AF70A1">
              <w:t xml:space="preserve"> must be able to explain and substantiate the evidence put forward. It is important to ensure that only evidence that relates to their performance is submitted. There is a declaration to be completed at Gateway to confirm that evidence will be authentic.</w:t>
            </w:r>
          </w:p>
        </w:tc>
      </w:tr>
      <w:tr w:rsidR="008E03DA" w14:paraId="0DEDB02F" w14:textId="77777777" w:rsidTr="00995CC1">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268" w:type="dxa"/>
          </w:tcPr>
          <w:p w14:paraId="7DB049DA" w14:textId="77777777" w:rsidR="008E03DA" w:rsidRDefault="008E03DA" w:rsidP="00995CC1">
            <w:r w:rsidRPr="00AF70A1">
              <w:t>What is Relevant?</w:t>
            </w:r>
          </w:p>
        </w:tc>
        <w:tc>
          <w:tcPr>
            <w:tcW w:w="6638" w:type="dxa"/>
          </w:tcPr>
          <w:p w14:paraId="6F0E2D53" w14:textId="3F0D2450" w:rsidR="008E03DA" w:rsidRDefault="008E03DA" w:rsidP="00995CC1">
            <w:pPr>
              <w:cnfStyle w:val="000000100000" w:firstRow="0" w:lastRow="0" w:firstColumn="0" w:lastColumn="0" w:oddVBand="0" w:evenVBand="0" w:oddHBand="1" w:evenHBand="0" w:firstRowFirstColumn="0" w:firstRowLastColumn="0" w:lastRowFirstColumn="0" w:lastRowLastColumn="0"/>
            </w:pPr>
            <w:r w:rsidRPr="00AF70A1">
              <w:t xml:space="preserve">Any evidence must relate clearly to the </w:t>
            </w:r>
            <w:r w:rsidR="00BC5A81">
              <w:t xml:space="preserve">Professional Discussion </w:t>
            </w:r>
            <w:r w:rsidR="00940681">
              <w:t>Descriptors</w:t>
            </w:r>
            <w:r w:rsidRPr="00AF70A1">
              <w:t xml:space="preserve">, the job role and the </w:t>
            </w:r>
            <w:r>
              <w:t>Apprentice</w:t>
            </w:r>
            <w:r w:rsidRPr="00AF70A1">
              <w:t>’s performance. Avoid the inclusion of reference documents, training materials and other evidence that simply ‘bulks out’ the portfolio.</w:t>
            </w:r>
          </w:p>
        </w:tc>
      </w:tr>
      <w:tr w:rsidR="008E03DA" w14:paraId="353F684A" w14:textId="77777777" w:rsidTr="00995CC1">
        <w:trPr>
          <w:cnfStyle w:val="000000010000" w:firstRow="0" w:lastRow="0" w:firstColumn="0" w:lastColumn="0" w:oddVBand="0" w:evenVBand="0" w:oddHBand="0" w:evenHBand="1"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268" w:type="dxa"/>
          </w:tcPr>
          <w:p w14:paraId="728CA542" w14:textId="77777777" w:rsidR="008E03DA" w:rsidRDefault="008E03DA" w:rsidP="00995CC1">
            <w:r w:rsidRPr="00AF70A1">
              <w:t>What is Current?</w:t>
            </w:r>
          </w:p>
        </w:tc>
        <w:tc>
          <w:tcPr>
            <w:tcW w:w="6638" w:type="dxa"/>
          </w:tcPr>
          <w:p w14:paraId="18ACB8EF" w14:textId="64A4014E" w:rsidR="008E03DA" w:rsidRDefault="008E03DA" w:rsidP="00995CC1">
            <w:pPr>
              <w:cnfStyle w:val="000000010000" w:firstRow="0" w:lastRow="0" w:firstColumn="0" w:lastColumn="0" w:oddVBand="0" w:evenVBand="0" w:oddHBand="0" w:evenHBand="1" w:firstRowFirstColumn="0" w:firstRowLastColumn="0" w:lastRowFirstColumn="0" w:lastRowLastColumn="0"/>
            </w:pPr>
            <w:r w:rsidRPr="00AF70A1">
              <w:t xml:space="preserve">‘Current’ means evidence relating to </w:t>
            </w:r>
            <w:r w:rsidR="00940681">
              <w:t xml:space="preserve">knowledge, </w:t>
            </w:r>
            <w:r w:rsidRPr="00AF70A1">
              <w:t xml:space="preserve">skills and behaviours that the </w:t>
            </w:r>
            <w:r>
              <w:t>Apprentice</w:t>
            </w:r>
            <w:r w:rsidRPr="00AF70A1">
              <w:t xml:space="preserve"> currently demonstrates – these will tend to be the </w:t>
            </w:r>
            <w:r>
              <w:t>Apprentice</w:t>
            </w:r>
            <w:r w:rsidRPr="00AF70A1">
              <w:t xml:space="preserve">s best work. Evidence should be gathered and collated in line with the timeframe specified by the </w:t>
            </w:r>
            <w:r>
              <w:t>Standard</w:t>
            </w:r>
            <w:r w:rsidRPr="00AF70A1">
              <w:t>.</w:t>
            </w:r>
          </w:p>
        </w:tc>
      </w:tr>
    </w:tbl>
    <w:p w14:paraId="5C90B2F3" w14:textId="77777777" w:rsidR="008E03DA" w:rsidRDefault="008E03DA" w:rsidP="008E03DA">
      <w:pPr>
        <w:pStyle w:val="DotBullet"/>
        <w:numPr>
          <w:ilvl w:val="0"/>
          <w:numId w:val="0"/>
        </w:numPr>
        <w:ind w:left="357" w:hanging="357"/>
      </w:pPr>
    </w:p>
    <w:p w14:paraId="362E0CD6" w14:textId="77777777" w:rsidR="008E03DA" w:rsidRDefault="008E03DA" w:rsidP="008E03DA">
      <w:pPr>
        <w:pStyle w:val="DotBullet"/>
        <w:numPr>
          <w:ilvl w:val="0"/>
          <w:numId w:val="0"/>
        </w:numPr>
      </w:pPr>
      <w:r>
        <w:t>The portfolio must be a combination of evidence that is:</w:t>
      </w:r>
    </w:p>
    <w:p w14:paraId="1FAF518D" w14:textId="77777777" w:rsidR="008E03DA" w:rsidRPr="00AF70A1" w:rsidRDefault="008E03DA" w:rsidP="008E03DA">
      <w:pPr>
        <w:pStyle w:val="DotBullet"/>
      </w:pPr>
      <w:r w:rsidRPr="00AF70A1">
        <w:t>Anecdotal</w:t>
      </w:r>
    </w:p>
    <w:p w14:paraId="23D83F9A" w14:textId="77777777" w:rsidR="008E03DA" w:rsidRPr="00AF70A1" w:rsidRDefault="008E03DA" w:rsidP="008E03DA">
      <w:pPr>
        <w:pStyle w:val="DotBullet"/>
      </w:pPr>
      <w:r w:rsidRPr="00AF70A1">
        <w:t>Performance</w:t>
      </w:r>
    </w:p>
    <w:p w14:paraId="3A0CC552" w14:textId="77777777" w:rsidR="008E03DA" w:rsidRDefault="008E03DA" w:rsidP="008E03DA">
      <w:pPr>
        <w:pStyle w:val="DotBullet"/>
      </w:pPr>
      <w:r w:rsidRPr="00AF70A1">
        <w:t>Product</w:t>
      </w:r>
    </w:p>
    <w:p w14:paraId="16FAB47B" w14:textId="77777777" w:rsidR="008E03DA" w:rsidRDefault="008E03DA" w:rsidP="008E03DA">
      <w:pPr>
        <w:pStyle w:val="Heading2"/>
      </w:pPr>
      <w:bookmarkStart w:id="20" w:name="_Toc35862365"/>
      <w:r>
        <w:t>Anecdotal evidence</w:t>
      </w:r>
      <w:bookmarkEnd w:id="20"/>
    </w:p>
    <w:p w14:paraId="2AEA966C" w14:textId="77777777" w:rsidR="008E03DA" w:rsidRDefault="008E03DA" w:rsidP="008E03DA">
      <w:pPr>
        <w:pStyle w:val="DSWNormal"/>
      </w:pPr>
      <w:r>
        <w:t xml:space="preserve">This is the explanations and descriptions written by the Apprentice that tell their story about what happened whilst performing a specific task or activity. It relies entirely on personal testimony so therefore should be backed up with performance and product evidence.  </w:t>
      </w:r>
    </w:p>
    <w:p w14:paraId="04996882" w14:textId="77777777" w:rsidR="008E03DA" w:rsidRDefault="008E03DA" w:rsidP="008E03DA">
      <w:pPr>
        <w:pStyle w:val="DSWNormal"/>
      </w:pPr>
    </w:p>
    <w:p w14:paraId="0C4AEA58" w14:textId="77777777" w:rsidR="008E03DA" w:rsidRDefault="008E03DA" w:rsidP="008E03DA">
      <w:pPr>
        <w:pStyle w:val="DSWNormal"/>
      </w:pPr>
      <w:r>
        <w:t>It will involve honesty, critical analysis of performance and a chance to demonstrate integrity in approach and attitude to work. It is designed to allow honest appraisal of performance and look at the impact the whole experience has had.</w:t>
      </w:r>
    </w:p>
    <w:p w14:paraId="310CDE67" w14:textId="77777777" w:rsidR="008E03DA" w:rsidRDefault="008E03DA" w:rsidP="008E03DA">
      <w:pPr>
        <w:pStyle w:val="DSWNormal"/>
      </w:pPr>
    </w:p>
    <w:p w14:paraId="55BCE43E" w14:textId="6B12E2E5" w:rsidR="008E03DA" w:rsidRDefault="008E03DA" w:rsidP="008E03DA">
      <w:pPr>
        <w:pStyle w:val="DSWNormal"/>
      </w:pPr>
      <w:r>
        <w:t>This can be recorded as a Personal Statement which may help with the structure of the Portfolio; however, this is optional.  Each Personal Statement should be supported by blend of evidence.</w:t>
      </w:r>
    </w:p>
    <w:p w14:paraId="4A8CFBA9" w14:textId="77777777" w:rsidR="008E03DA" w:rsidRDefault="008E03DA" w:rsidP="008E03DA">
      <w:pPr>
        <w:pStyle w:val="DSWNormal"/>
      </w:pPr>
    </w:p>
    <w:p w14:paraId="1D9F53C5" w14:textId="77777777" w:rsidR="008E03DA" w:rsidRDefault="008E03DA" w:rsidP="008E03DA">
      <w:pPr>
        <w:pStyle w:val="DSWNormal"/>
      </w:pPr>
      <w:r>
        <w:t>The following questions and tips will the Apprentice get started:</w:t>
      </w:r>
    </w:p>
    <w:p w14:paraId="045D6A16" w14:textId="77777777" w:rsidR="008E03DA" w:rsidRDefault="008E03DA" w:rsidP="008E03DA">
      <w:pPr>
        <w:pStyle w:val="DotBullet"/>
      </w:pPr>
      <w:r>
        <w:t>What was your starting point at the beginning of the task/activity?</w:t>
      </w:r>
    </w:p>
    <w:p w14:paraId="0EBB8657" w14:textId="77777777" w:rsidR="008E03DA" w:rsidRDefault="008E03DA" w:rsidP="008E03DA">
      <w:pPr>
        <w:pStyle w:val="DotBullet"/>
      </w:pPr>
      <w:r>
        <w:t>What specifically did you do to perform the activity?</w:t>
      </w:r>
    </w:p>
    <w:p w14:paraId="4B1D81DC" w14:textId="77777777" w:rsidR="008E03DA" w:rsidRDefault="008E03DA" w:rsidP="008E03DA">
      <w:pPr>
        <w:pStyle w:val="DotBullet"/>
      </w:pPr>
      <w:r>
        <w:t>Who was involved, what systems did you use, policies and procedures did you follow?</w:t>
      </w:r>
    </w:p>
    <w:p w14:paraId="460BAEFC" w14:textId="77777777" w:rsidR="008E03DA" w:rsidRDefault="008E03DA" w:rsidP="008E03DA">
      <w:pPr>
        <w:pStyle w:val="DotBullet"/>
      </w:pPr>
      <w:r>
        <w:t>What challenges did you face and how did you overcome them?</w:t>
      </w:r>
    </w:p>
    <w:p w14:paraId="4944E020" w14:textId="77777777" w:rsidR="008E03DA" w:rsidRDefault="008E03DA" w:rsidP="008E03DA">
      <w:pPr>
        <w:pStyle w:val="DotBullet"/>
      </w:pPr>
      <w:r>
        <w:t>What was the outcome and output of the activity – what did you achieve?</w:t>
      </w:r>
    </w:p>
    <w:p w14:paraId="7256F8A6" w14:textId="77777777" w:rsidR="008E03DA" w:rsidRDefault="008E03DA" w:rsidP="008E03DA">
      <w:pPr>
        <w:pStyle w:val="DotBullet"/>
      </w:pPr>
      <w:r>
        <w:t>What knowledge, skills and behaviours did you demonstrate?</w:t>
      </w:r>
    </w:p>
    <w:p w14:paraId="0D8DEE05" w14:textId="77777777" w:rsidR="008E03DA" w:rsidRDefault="008E03DA" w:rsidP="008E03DA">
      <w:pPr>
        <w:pStyle w:val="DotBullet"/>
      </w:pPr>
      <w:r>
        <w:t>What did you learn and what might you do differently next time?</w:t>
      </w:r>
    </w:p>
    <w:p w14:paraId="18F0F715" w14:textId="77777777" w:rsidR="008E03DA" w:rsidRDefault="008E03DA" w:rsidP="008E03DA">
      <w:pPr>
        <w:pStyle w:val="Heading2"/>
      </w:pPr>
      <w:bookmarkStart w:id="21" w:name="_Toc35862366"/>
      <w:r>
        <w:lastRenderedPageBreak/>
        <w:t>Performance Evidence</w:t>
      </w:r>
      <w:bookmarkEnd w:id="21"/>
    </w:p>
    <w:p w14:paraId="6F439C1F" w14:textId="77777777" w:rsidR="008E03DA" w:rsidRDefault="008E03DA" w:rsidP="008E03DA">
      <w:pPr>
        <w:pStyle w:val="DSWNormal"/>
      </w:pPr>
      <w:r>
        <w:t xml:space="preserve">Performance evidence can be statements and observations from credible people, such as a Line Manager, that confirm that the story told in the anecdotal evidence is true and reflects the Apprentice’s performance in that situation. </w:t>
      </w:r>
    </w:p>
    <w:p w14:paraId="0FC933A5" w14:textId="77777777" w:rsidR="008E03DA" w:rsidRDefault="008E03DA" w:rsidP="008E03DA">
      <w:pPr>
        <w:pStyle w:val="Heading2"/>
      </w:pPr>
      <w:bookmarkStart w:id="22" w:name="_Toc35862367"/>
      <w:r>
        <w:t>Observation Record</w:t>
      </w:r>
      <w:bookmarkEnd w:id="22"/>
    </w:p>
    <w:p w14:paraId="34CF0773" w14:textId="77777777" w:rsidR="008E03DA" w:rsidRDefault="008E03DA" w:rsidP="008E03DA">
      <w:pPr>
        <w:pStyle w:val="DSWNormal"/>
      </w:pPr>
      <w:r>
        <w:t xml:space="preserve">An observation record should be used when the ATP, Coach or appropriate colleague observes the Apprentice undertaking a task in the workplace as part of their normal duties.  During the observation the observer will see evidence of the application of Skills and Knowledge and demonstration of the Behaviours identified in the Assessment Plan. </w:t>
      </w:r>
    </w:p>
    <w:p w14:paraId="055D9DB3" w14:textId="77777777" w:rsidR="008E03DA" w:rsidRDefault="008E03DA" w:rsidP="008E03DA">
      <w:pPr>
        <w:pStyle w:val="Heading2"/>
      </w:pPr>
      <w:bookmarkStart w:id="23" w:name="_Toc35862368"/>
      <w:r>
        <w:t>Witness Statement</w:t>
      </w:r>
      <w:bookmarkEnd w:id="23"/>
    </w:p>
    <w:p w14:paraId="7377841C" w14:textId="77777777" w:rsidR="008E03DA" w:rsidRDefault="008E03DA" w:rsidP="008E03DA">
      <w:pPr>
        <w:pStyle w:val="DSWNormal"/>
      </w:pPr>
      <w:r>
        <w:t xml:space="preserve">A Witness Statement is evidence given by an appropriate person such as a Line Manger.  This is their recollection of various situations they have seen the Apprentice deal with and an overview of the Skills, Knowledge and Behaviours that the Apprentice consistently displays.  The Witness Statement must be signed by the person who provides the evidence.  </w:t>
      </w:r>
    </w:p>
    <w:p w14:paraId="4B142D31" w14:textId="77777777" w:rsidR="008E03DA" w:rsidRDefault="008E03DA" w:rsidP="008E03DA">
      <w:pPr>
        <w:pStyle w:val="Heading2"/>
      </w:pPr>
      <w:bookmarkStart w:id="24" w:name="_Toc35862369"/>
      <w:r>
        <w:t>Product Evidence</w:t>
      </w:r>
      <w:bookmarkEnd w:id="24"/>
    </w:p>
    <w:p w14:paraId="601696ED" w14:textId="77777777" w:rsidR="008E03DA" w:rsidRPr="002F7B53" w:rsidRDefault="008E03DA" w:rsidP="008E03DA">
      <w:pPr>
        <w:pStyle w:val="DSWNormal"/>
      </w:pPr>
      <w:r w:rsidRPr="002F7B53">
        <w:t>This is the additional documentation that supports the anecdotal and performance evidence and ‘proves’ that what is described in the ‘story’ actually took place.</w:t>
      </w:r>
    </w:p>
    <w:p w14:paraId="5DA8F20A" w14:textId="77777777" w:rsidR="008E03DA" w:rsidRPr="002F7B53" w:rsidRDefault="008E03DA" w:rsidP="008E03DA">
      <w:pPr>
        <w:pStyle w:val="BodyText"/>
        <w:spacing w:before="7" w:line="276" w:lineRule="auto"/>
        <w:ind w:left="709"/>
        <w:rPr>
          <w:rFonts w:ascii="Avenir LT Std 45 Book" w:hAnsi="Avenir LT Std 45 Book"/>
        </w:rPr>
      </w:pPr>
    </w:p>
    <w:p w14:paraId="355A51B6" w14:textId="77777777" w:rsidR="008E03DA" w:rsidRPr="00F374A5" w:rsidRDefault="008E03DA" w:rsidP="008E03DA">
      <w:pPr>
        <w:pStyle w:val="DSWNormal"/>
      </w:pPr>
      <w:r w:rsidRPr="002F7B53">
        <w:t xml:space="preserve">This documentation might include a </w:t>
      </w:r>
      <w:r w:rsidRPr="002F7B53">
        <w:rPr>
          <w:spacing w:val="2"/>
        </w:rPr>
        <w:t>selection</w:t>
      </w:r>
      <w:r>
        <w:rPr>
          <w:spacing w:val="2"/>
        </w:rPr>
        <w:t xml:space="preserve"> </w:t>
      </w:r>
      <w:r w:rsidRPr="002F7B53">
        <w:t xml:space="preserve">of: </w:t>
      </w:r>
    </w:p>
    <w:p w14:paraId="64FD720E" w14:textId="7BF23CDC" w:rsidR="008E03DA" w:rsidRDefault="008E03DA" w:rsidP="008E03DA">
      <w:pPr>
        <w:pStyle w:val="DotBullet"/>
      </w:pPr>
      <w:r w:rsidRPr="0016637B">
        <w:t>Customer records/files/notes</w:t>
      </w:r>
    </w:p>
    <w:p w14:paraId="1715BEF5" w14:textId="6A22CC11" w:rsidR="00BC5A81" w:rsidRDefault="00BC5A81" w:rsidP="008E03DA">
      <w:pPr>
        <w:pStyle w:val="DotBullet"/>
      </w:pPr>
      <w:r>
        <w:t>Sales pitches</w:t>
      </w:r>
    </w:p>
    <w:p w14:paraId="53FB97AB" w14:textId="2136973C" w:rsidR="00BC5A81" w:rsidRPr="0016637B" w:rsidRDefault="00BC5A81" w:rsidP="008E03DA">
      <w:pPr>
        <w:pStyle w:val="DotBullet"/>
      </w:pPr>
      <w:r>
        <w:t>Written reports</w:t>
      </w:r>
    </w:p>
    <w:p w14:paraId="6A0D731A" w14:textId="7D24AF7F" w:rsidR="008E03DA" w:rsidRPr="0016637B" w:rsidRDefault="008E03DA" w:rsidP="008E03DA">
      <w:pPr>
        <w:pStyle w:val="DotBullet"/>
      </w:pPr>
      <w:r w:rsidRPr="0016637B">
        <w:t>Feedback/recognition</w:t>
      </w:r>
      <w:r w:rsidR="00BC5A81">
        <w:t xml:space="preserve"> from clients and colleagues</w:t>
      </w:r>
    </w:p>
    <w:p w14:paraId="21059B7E" w14:textId="77777777" w:rsidR="008E03DA" w:rsidRPr="0016637B" w:rsidRDefault="008E03DA" w:rsidP="008E03DA">
      <w:pPr>
        <w:pStyle w:val="DotBullet"/>
      </w:pPr>
      <w:r w:rsidRPr="0016637B">
        <w:t>Email</w:t>
      </w:r>
      <w:r w:rsidRPr="0016637B">
        <w:rPr>
          <w:spacing w:val="-1"/>
        </w:rPr>
        <w:t xml:space="preserve"> </w:t>
      </w:r>
      <w:r w:rsidRPr="0016637B">
        <w:t>trails</w:t>
      </w:r>
    </w:p>
    <w:p w14:paraId="6F2AEB97" w14:textId="37721961" w:rsidR="008E03DA" w:rsidRPr="0016637B" w:rsidRDefault="00A13F9F" w:rsidP="008E03DA">
      <w:pPr>
        <w:pStyle w:val="DotBullet"/>
      </w:pPr>
      <w:r>
        <w:t>Personal Statements</w:t>
      </w:r>
    </w:p>
    <w:p w14:paraId="5C9CF03F" w14:textId="77777777" w:rsidR="008E03DA" w:rsidRPr="0016637B" w:rsidRDefault="008E03DA" w:rsidP="008E03DA">
      <w:pPr>
        <w:pStyle w:val="DotBullet"/>
      </w:pPr>
      <w:r w:rsidRPr="0016637B">
        <w:t>Small Project documentation</w:t>
      </w:r>
    </w:p>
    <w:p w14:paraId="0BB98C6A" w14:textId="77777777" w:rsidR="008E03DA" w:rsidRPr="0016637B" w:rsidRDefault="008E03DA" w:rsidP="008E03DA">
      <w:pPr>
        <w:pStyle w:val="DotBullet"/>
      </w:pPr>
      <w:r w:rsidRPr="0016637B">
        <w:t>Performance review information</w:t>
      </w:r>
    </w:p>
    <w:p w14:paraId="684C64B8" w14:textId="77777777" w:rsidR="008E03DA" w:rsidRPr="0016637B" w:rsidRDefault="008E03DA" w:rsidP="008E03DA">
      <w:pPr>
        <w:pStyle w:val="DotBullet"/>
      </w:pPr>
      <w:r w:rsidRPr="0016637B">
        <w:t>Learning record entries/development plan</w:t>
      </w:r>
    </w:p>
    <w:p w14:paraId="55C0D91C" w14:textId="0C34F576" w:rsidR="008E03DA" w:rsidRDefault="008E03DA" w:rsidP="008E03DA">
      <w:pPr>
        <w:pStyle w:val="DotBullet"/>
      </w:pPr>
      <w:r w:rsidRPr="0074547B">
        <w:t xml:space="preserve">Videos, photos, blogs entries – there should be a maximum of </w:t>
      </w:r>
      <w:r w:rsidR="00BC5A81">
        <w:t>2</w:t>
      </w:r>
      <w:r w:rsidRPr="0074547B">
        <w:t xml:space="preserve"> hour’s recordings within the Portfolio </w:t>
      </w:r>
    </w:p>
    <w:p w14:paraId="6255E116" w14:textId="77777777" w:rsidR="008E03DA" w:rsidRDefault="008E03DA" w:rsidP="008E03DA">
      <w:pPr>
        <w:pStyle w:val="Heading2"/>
      </w:pPr>
      <w:bookmarkStart w:id="25" w:name="_Toc35862370"/>
      <w:r>
        <w:t>Labelling of evidence</w:t>
      </w:r>
      <w:bookmarkEnd w:id="25"/>
      <w:r>
        <w:t xml:space="preserve">         </w:t>
      </w:r>
    </w:p>
    <w:p w14:paraId="13A8E1A3" w14:textId="77777777" w:rsidR="008E03DA" w:rsidRPr="0074547B" w:rsidRDefault="008E03DA" w:rsidP="008E03DA">
      <w:pPr>
        <w:pStyle w:val="DSWNormal"/>
      </w:pPr>
      <w:r w:rsidRPr="0074547B">
        <w:t>All evidence needs to be labelled with the following information:</w:t>
      </w:r>
    </w:p>
    <w:p w14:paraId="50E4D91F" w14:textId="77777777" w:rsidR="008E03DA" w:rsidRPr="0074547B" w:rsidRDefault="008E03DA" w:rsidP="008E03DA">
      <w:pPr>
        <w:pStyle w:val="DotBullet"/>
      </w:pPr>
      <w:r w:rsidRPr="0074547B">
        <w:t xml:space="preserve">Title of evidence </w:t>
      </w:r>
    </w:p>
    <w:p w14:paraId="766A48DC" w14:textId="77777777" w:rsidR="008E03DA" w:rsidRPr="0074547B" w:rsidRDefault="008E03DA" w:rsidP="008E03DA">
      <w:pPr>
        <w:pStyle w:val="DotBullet"/>
      </w:pPr>
      <w:r w:rsidRPr="0074547B">
        <w:t xml:space="preserve">Date that the task took place/evidence was generated </w:t>
      </w:r>
    </w:p>
    <w:p w14:paraId="667A0E84" w14:textId="77777777" w:rsidR="008E03DA" w:rsidRPr="0074547B" w:rsidRDefault="008E03DA" w:rsidP="008E03DA">
      <w:pPr>
        <w:pStyle w:val="DotBullet"/>
      </w:pPr>
      <w:r w:rsidRPr="0074547B">
        <w:t xml:space="preserve">Evidence does not need to be signed as a declaration covering this will be submitted at </w:t>
      </w:r>
      <w:r>
        <w:t>G</w:t>
      </w:r>
      <w:r w:rsidRPr="0074547B">
        <w:t xml:space="preserve">ateway. </w:t>
      </w:r>
      <w:r>
        <w:t xml:space="preserve"> </w:t>
      </w:r>
      <w:r w:rsidRPr="0074547B">
        <w:t>Exceptions to this are witness testimonies and observations which must be signed by the person completing this.</w:t>
      </w:r>
    </w:p>
    <w:p w14:paraId="738BBBB0" w14:textId="77777777" w:rsidR="008E03DA" w:rsidRDefault="008E03DA" w:rsidP="008E03DA">
      <w:pPr>
        <w:pStyle w:val="Heading2"/>
      </w:pPr>
      <w:bookmarkStart w:id="26" w:name="_Toc35862371"/>
      <w:r>
        <w:t>In Summary</w:t>
      </w:r>
      <w:bookmarkEnd w:id="26"/>
    </w:p>
    <w:p w14:paraId="52AC31B1" w14:textId="77777777" w:rsidR="008E03DA" w:rsidRDefault="008E03DA" w:rsidP="008E03DA">
      <w:pPr>
        <w:pStyle w:val="NumberBullet"/>
      </w:pPr>
      <w:r>
        <w:t>Anecdotal evidence shows what should happen</w:t>
      </w:r>
    </w:p>
    <w:p w14:paraId="32FB3CBA" w14:textId="77777777" w:rsidR="008E03DA" w:rsidRDefault="008E03DA" w:rsidP="008E03DA">
      <w:pPr>
        <w:pStyle w:val="NumberBullet"/>
      </w:pPr>
      <w:r>
        <w:t>Performance evidence shows that what should happen, did happen</w:t>
      </w:r>
    </w:p>
    <w:p w14:paraId="6B5574D9" w14:textId="1A113037" w:rsidR="008E03DA" w:rsidRDefault="008E03DA" w:rsidP="008E03DA">
      <w:pPr>
        <w:pStyle w:val="NumberBullet"/>
      </w:pPr>
      <w:r>
        <w:t>Product evidence is the proof</w:t>
      </w:r>
    </w:p>
    <w:p w14:paraId="20737A69" w14:textId="092BCC1D" w:rsidR="007464B3" w:rsidRDefault="007464B3" w:rsidP="007464B3">
      <w:pPr>
        <w:pStyle w:val="NumberBullet"/>
        <w:numPr>
          <w:ilvl w:val="0"/>
          <w:numId w:val="0"/>
        </w:numPr>
        <w:ind w:left="357" w:hanging="357"/>
      </w:pPr>
    </w:p>
    <w:p w14:paraId="70423053" w14:textId="3644DE68" w:rsidR="007464B3" w:rsidRDefault="007464B3" w:rsidP="007464B3">
      <w:pPr>
        <w:pStyle w:val="NumberBullet"/>
        <w:numPr>
          <w:ilvl w:val="0"/>
          <w:numId w:val="0"/>
        </w:numPr>
        <w:ind w:left="357" w:hanging="357"/>
      </w:pPr>
    </w:p>
    <w:p w14:paraId="0B15182C" w14:textId="434D0209" w:rsidR="007464B3" w:rsidRDefault="007464B3" w:rsidP="007464B3">
      <w:pPr>
        <w:pStyle w:val="NumberBullet"/>
        <w:numPr>
          <w:ilvl w:val="0"/>
          <w:numId w:val="0"/>
        </w:numPr>
        <w:ind w:left="357" w:hanging="357"/>
      </w:pPr>
    </w:p>
    <w:p w14:paraId="7C53F9FE" w14:textId="098A5BFC" w:rsidR="007464B3" w:rsidRDefault="007464B3" w:rsidP="007464B3">
      <w:pPr>
        <w:pStyle w:val="NumberBullet"/>
        <w:numPr>
          <w:ilvl w:val="0"/>
          <w:numId w:val="0"/>
        </w:numPr>
        <w:ind w:left="357" w:hanging="357"/>
      </w:pPr>
    </w:p>
    <w:p w14:paraId="2374174F" w14:textId="38F34E7F" w:rsidR="007464B3" w:rsidRDefault="007464B3" w:rsidP="007464B3">
      <w:pPr>
        <w:pStyle w:val="Heading1"/>
      </w:pPr>
      <w:bookmarkStart w:id="27" w:name="_Toc60905228"/>
      <w:r>
        <w:lastRenderedPageBreak/>
        <w:t>Appendix II – Toolkit Amendments</w:t>
      </w:r>
      <w:bookmarkEnd w:id="27"/>
      <w:r>
        <w:t xml:space="preserve"> </w:t>
      </w:r>
    </w:p>
    <w:p w14:paraId="4F244F49" w14:textId="70FE84BC" w:rsidR="007464B3" w:rsidRDefault="007A7057" w:rsidP="007464B3">
      <w:pPr>
        <w:pStyle w:val="NumberBullet"/>
        <w:numPr>
          <w:ilvl w:val="0"/>
          <w:numId w:val="0"/>
        </w:numPr>
        <w:ind w:left="357" w:hanging="357"/>
      </w:pPr>
      <w:r>
        <w:t xml:space="preserve">Version 2 – 07/01/2020 </w:t>
      </w:r>
    </w:p>
    <w:p w14:paraId="6F370B97" w14:textId="2DC4A441" w:rsidR="007A7057" w:rsidRDefault="007A7057" w:rsidP="007464B3">
      <w:pPr>
        <w:pStyle w:val="NumberBullet"/>
        <w:numPr>
          <w:ilvl w:val="0"/>
          <w:numId w:val="0"/>
        </w:numPr>
        <w:ind w:left="357" w:hanging="357"/>
      </w:pPr>
    </w:p>
    <w:p w14:paraId="6BDE29F4" w14:textId="6D89EB9E" w:rsidR="007A7057" w:rsidRDefault="007A7057" w:rsidP="007A7057">
      <w:pPr>
        <w:pStyle w:val="NumberBullet"/>
        <w:numPr>
          <w:ilvl w:val="0"/>
          <w:numId w:val="41"/>
        </w:numPr>
      </w:pPr>
      <w:r>
        <w:t xml:space="preserve">Project scope template replaced with project proposal template </w:t>
      </w:r>
    </w:p>
    <w:p w14:paraId="3B24124D" w14:textId="03B2B85C" w:rsidR="007A7057" w:rsidRDefault="007A7057" w:rsidP="007A7057">
      <w:pPr>
        <w:pStyle w:val="NumberBullet"/>
        <w:numPr>
          <w:ilvl w:val="0"/>
          <w:numId w:val="41"/>
        </w:numPr>
      </w:pPr>
      <w:r>
        <w:t xml:space="preserve">Removal of project template </w:t>
      </w:r>
    </w:p>
    <w:p w14:paraId="5D1189C8" w14:textId="04DFB2EC" w:rsidR="007464B3" w:rsidRDefault="007464B3" w:rsidP="007464B3">
      <w:pPr>
        <w:pStyle w:val="NumberBullet"/>
        <w:numPr>
          <w:ilvl w:val="0"/>
          <w:numId w:val="0"/>
        </w:numPr>
        <w:ind w:left="357" w:hanging="357"/>
      </w:pPr>
    </w:p>
    <w:p w14:paraId="14DFC57A" w14:textId="67A7A692" w:rsidR="007464B3" w:rsidRDefault="007464B3" w:rsidP="007464B3">
      <w:pPr>
        <w:pStyle w:val="NumberBullet"/>
        <w:numPr>
          <w:ilvl w:val="0"/>
          <w:numId w:val="0"/>
        </w:numPr>
        <w:ind w:left="357" w:hanging="357"/>
      </w:pPr>
    </w:p>
    <w:p w14:paraId="25AE134C" w14:textId="2226FF70" w:rsidR="007464B3" w:rsidRDefault="007464B3" w:rsidP="007464B3">
      <w:pPr>
        <w:pStyle w:val="NumberBullet"/>
        <w:numPr>
          <w:ilvl w:val="0"/>
          <w:numId w:val="0"/>
        </w:numPr>
        <w:ind w:left="357" w:hanging="357"/>
      </w:pPr>
    </w:p>
    <w:p w14:paraId="4D222156" w14:textId="3165BC2E" w:rsidR="007464B3" w:rsidRDefault="007464B3" w:rsidP="007464B3">
      <w:pPr>
        <w:pStyle w:val="NumberBullet"/>
        <w:numPr>
          <w:ilvl w:val="0"/>
          <w:numId w:val="0"/>
        </w:numPr>
        <w:ind w:left="357" w:hanging="357"/>
      </w:pPr>
    </w:p>
    <w:p w14:paraId="26F105AE" w14:textId="0773BD4E" w:rsidR="007464B3" w:rsidRDefault="007464B3" w:rsidP="007464B3">
      <w:pPr>
        <w:pStyle w:val="NumberBullet"/>
        <w:numPr>
          <w:ilvl w:val="0"/>
          <w:numId w:val="0"/>
        </w:numPr>
        <w:ind w:left="357" w:hanging="357"/>
      </w:pPr>
    </w:p>
    <w:p w14:paraId="7E320BAF" w14:textId="60F73B2C" w:rsidR="007464B3" w:rsidRDefault="007464B3" w:rsidP="007464B3">
      <w:pPr>
        <w:pStyle w:val="NumberBullet"/>
        <w:numPr>
          <w:ilvl w:val="0"/>
          <w:numId w:val="0"/>
        </w:numPr>
        <w:ind w:left="357" w:hanging="357"/>
      </w:pPr>
    </w:p>
    <w:p w14:paraId="07A5F7E8" w14:textId="0524287F" w:rsidR="007464B3" w:rsidRDefault="007464B3" w:rsidP="007464B3">
      <w:pPr>
        <w:pStyle w:val="NumberBullet"/>
        <w:numPr>
          <w:ilvl w:val="0"/>
          <w:numId w:val="0"/>
        </w:numPr>
        <w:ind w:left="357" w:hanging="357"/>
      </w:pPr>
    </w:p>
    <w:p w14:paraId="57323FDD" w14:textId="3DC8F62C" w:rsidR="007464B3" w:rsidRDefault="007464B3" w:rsidP="007464B3">
      <w:pPr>
        <w:pStyle w:val="NumberBullet"/>
        <w:numPr>
          <w:ilvl w:val="0"/>
          <w:numId w:val="0"/>
        </w:numPr>
        <w:ind w:left="357" w:hanging="357"/>
      </w:pPr>
    </w:p>
    <w:p w14:paraId="6198DD9C" w14:textId="407A8B87" w:rsidR="007464B3" w:rsidRDefault="007464B3" w:rsidP="007464B3">
      <w:pPr>
        <w:pStyle w:val="NumberBullet"/>
        <w:numPr>
          <w:ilvl w:val="0"/>
          <w:numId w:val="0"/>
        </w:numPr>
        <w:ind w:left="357" w:hanging="357"/>
      </w:pPr>
    </w:p>
    <w:p w14:paraId="38479C6D" w14:textId="2E48C808" w:rsidR="007464B3" w:rsidRDefault="007464B3" w:rsidP="007464B3">
      <w:pPr>
        <w:pStyle w:val="NumberBullet"/>
        <w:numPr>
          <w:ilvl w:val="0"/>
          <w:numId w:val="0"/>
        </w:numPr>
        <w:ind w:left="357" w:hanging="357"/>
      </w:pPr>
    </w:p>
    <w:p w14:paraId="392EAADB" w14:textId="4E5D6621" w:rsidR="007464B3" w:rsidRDefault="007464B3" w:rsidP="007464B3">
      <w:pPr>
        <w:pStyle w:val="NumberBullet"/>
        <w:numPr>
          <w:ilvl w:val="0"/>
          <w:numId w:val="0"/>
        </w:numPr>
        <w:ind w:left="357" w:hanging="357"/>
      </w:pPr>
    </w:p>
    <w:p w14:paraId="7023E045" w14:textId="2B5FA091" w:rsidR="007464B3" w:rsidRDefault="007464B3" w:rsidP="007464B3">
      <w:pPr>
        <w:pStyle w:val="NumberBullet"/>
        <w:numPr>
          <w:ilvl w:val="0"/>
          <w:numId w:val="0"/>
        </w:numPr>
        <w:ind w:left="357" w:hanging="357"/>
      </w:pPr>
    </w:p>
    <w:p w14:paraId="0E9FAAED" w14:textId="1E6D0E2E" w:rsidR="007464B3" w:rsidRDefault="007464B3" w:rsidP="007464B3">
      <w:pPr>
        <w:pStyle w:val="NumberBullet"/>
        <w:numPr>
          <w:ilvl w:val="0"/>
          <w:numId w:val="0"/>
        </w:numPr>
        <w:ind w:left="357" w:hanging="357"/>
      </w:pPr>
    </w:p>
    <w:p w14:paraId="58C5CA82" w14:textId="36F6C83A" w:rsidR="007464B3" w:rsidRDefault="007464B3" w:rsidP="007464B3">
      <w:pPr>
        <w:pStyle w:val="NumberBullet"/>
        <w:numPr>
          <w:ilvl w:val="0"/>
          <w:numId w:val="0"/>
        </w:numPr>
        <w:ind w:left="357" w:hanging="357"/>
      </w:pPr>
    </w:p>
    <w:p w14:paraId="346C1B3C" w14:textId="325D8F2F" w:rsidR="007464B3" w:rsidRDefault="007464B3" w:rsidP="007464B3">
      <w:pPr>
        <w:pStyle w:val="NumberBullet"/>
        <w:numPr>
          <w:ilvl w:val="0"/>
          <w:numId w:val="0"/>
        </w:numPr>
        <w:ind w:left="357" w:hanging="357"/>
      </w:pPr>
    </w:p>
    <w:p w14:paraId="4A4AD55E" w14:textId="33E84214" w:rsidR="007464B3" w:rsidRDefault="007464B3" w:rsidP="007464B3">
      <w:pPr>
        <w:pStyle w:val="NumberBullet"/>
        <w:numPr>
          <w:ilvl w:val="0"/>
          <w:numId w:val="0"/>
        </w:numPr>
        <w:ind w:left="357" w:hanging="357"/>
      </w:pPr>
    </w:p>
    <w:p w14:paraId="703BC551" w14:textId="400D9C47" w:rsidR="007464B3" w:rsidRDefault="007464B3" w:rsidP="007464B3">
      <w:pPr>
        <w:pStyle w:val="NumberBullet"/>
        <w:numPr>
          <w:ilvl w:val="0"/>
          <w:numId w:val="0"/>
        </w:numPr>
        <w:ind w:left="357" w:hanging="357"/>
      </w:pPr>
    </w:p>
    <w:p w14:paraId="65312057" w14:textId="28B28D90" w:rsidR="007464B3" w:rsidRDefault="007464B3" w:rsidP="007464B3">
      <w:pPr>
        <w:pStyle w:val="NumberBullet"/>
        <w:numPr>
          <w:ilvl w:val="0"/>
          <w:numId w:val="0"/>
        </w:numPr>
        <w:ind w:left="357" w:hanging="357"/>
      </w:pPr>
    </w:p>
    <w:p w14:paraId="64ED8CA0" w14:textId="0838C2A0" w:rsidR="007464B3" w:rsidRDefault="007464B3" w:rsidP="007464B3">
      <w:pPr>
        <w:pStyle w:val="NumberBullet"/>
        <w:numPr>
          <w:ilvl w:val="0"/>
          <w:numId w:val="0"/>
        </w:numPr>
        <w:ind w:left="357" w:hanging="357"/>
      </w:pPr>
    </w:p>
    <w:p w14:paraId="048F2834" w14:textId="03060F96" w:rsidR="007464B3" w:rsidRDefault="007464B3" w:rsidP="007464B3">
      <w:pPr>
        <w:pStyle w:val="NumberBullet"/>
        <w:numPr>
          <w:ilvl w:val="0"/>
          <w:numId w:val="0"/>
        </w:numPr>
        <w:ind w:left="357" w:hanging="357"/>
      </w:pPr>
    </w:p>
    <w:p w14:paraId="1A90A5EA" w14:textId="3A39D33C" w:rsidR="007464B3" w:rsidRDefault="007464B3" w:rsidP="007464B3">
      <w:pPr>
        <w:pStyle w:val="NumberBullet"/>
        <w:numPr>
          <w:ilvl w:val="0"/>
          <w:numId w:val="0"/>
        </w:numPr>
        <w:ind w:left="357" w:hanging="357"/>
      </w:pPr>
    </w:p>
    <w:p w14:paraId="57696B61" w14:textId="02494621" w:rsidR="007464B3" w:rsidRDefault="007464B3" w:rsidP="007464B3">
      <w:pPr>
        <w:pStyle w:val="NumberBullet"/>
        <w:numPr>
          <w:ilvl w:val="0"/>
          <w:numId w:val="0"/>
        </w:numPr>
        <w:ind w:left="357" w:hanging="357"/>
      </w:pPr>
    </w:p>
    <w:p w14:paraId="501403F4" w14:textId="2AE888AD" w:rsidR="007464B3" w:rsidRDefault="007464B3" w:rsidP="007464B3">
      <w:pPr>
        <w:pStyle w:val="NumberBullet"/>
        <w:numPr>
          <w:ilvl w:val="0"/>
          <w:numId w:val="0"/>
        </w:numPr>
        <w:ind w:left="357" w:hanging="357"/>
      </w:pPr>
    </w:p>
    <w:p w14:paraId="35D027F2" w14:textId="0D993341" w:rsidR="007464B3" w:rsidRDefault="007464B3" w:rsidP="007464B3">
      <w:pPr>
        <w:pStyle w:val="NumberBullet"/>
        <w:numPr>
          <w:ilvl w:val="0"/>
          <w:numId w:val="0"/>
        </w:numPr>
        <w:ind w:left="357" w:hanging="357"/>
      </w:pPr>
    </w:p>
    <w:p w14:paraId="494FEAE7" w14:textId="19F372CB" w:rsidR="007464B3" w:rsidRDefault="007464B3" w:rsidP="007464B3">
      <w:pPr>
        <w:pStyle w:val="NumberBullet"/>
        <w:numPr>
          <w:ilvl w:val="0"/>
          <w:numId w:val="0"/>
        </w:numPr>
        <w:ind w:left="357" w:hanging="357"/>
      </w:pPr>
    </w:p>
    <w:p w14:paraId="2B87852D" w14:textId="090CE85E" w:rsidR="007464B3" w:rsidRDefault="007464B3" w:rsidP="007464B3">
      <w:pPr>
        <w:pStyle w:val="NumberBullet"/>
        <w:numPr>
          <w:ilvl w:val="0"/>
          <w:numId w:val="0"/>
        </w:numPr>
        <w:ind w:left="357" w:hanging="357"/>
      </w:pPr>
    </w:p>
    <w:p w14:paraId="4F3B0988" w14:textId="26E986C4" w:rsidR="007464B3" w:rsidRDefault="007464B3" w:rsidP="007464B3">
      <w:pPr>
        <w:pStyle w:val="NumberBullet"/>
        <w:numPr>
          <w:ilvl w:val="0"/>
          <w:numId w:val="0"/>
        </w:numPr>
        <w:ind w:left="357" w:hanging="357"/>
      </w:pPr>
    </w:p>
    <w:p w14:paraId="67E3D74E" w14:textId="2AC7BDD4" w:rsidR="007464B3" w:rsidRDefault="007464B3" w:rsidP="007464B3">
      <w:pPr>
        <w:pStyle w:val="NumberBullet"/>
        <w:numPr>
          <w:ilvl w:val="0"/>
          <w:numId w:val="0"/>
        </w:numPr>
        <w:ind w:left="357" w:hanging="357"/>
      </w:pPr>
    </w:p>
    <w:p w14:paraId="4BCA3679" w14:textId="27988C3C" w:rsidR="007464B3" w:rsidRDefault="007464B3" w:rsidP="007464B3">
      <w:pPr>
        <w:pStyle w:val="NumberBullet"/>
        <w:numPr>
          <w:ilvl w:val="0"/>
          <w:numId w:val="0"/>
        </w:numPr>
        <w:ind w:left="357" w:hanging="357"/>
      </w:pPr>
    </w:p>
    <w:p w14:paraId="2248B031" w14:textId="599C0BD6" w:rsidR="007464B3" w:rsidRDefault="007464B3" w:rsidP="007464B3">
      <w:pPr>
        <w:pStyle w:val="NumberBullet"/>
        <w:numPr>
          <w:ilvl w:val="0"/>
          <w:numId w:val="0"/>
        </w:numPr>
        <w:ind w:left="357" w:hanging="357"/>
      </w:pPr>
    </w:p>
    <w:p w14:paraId="527EE7E2" w14:textId="6992AC74" w:rsidR="007464B3" w:rsidRDefault="007464B3" w:rsidP="007464B3">
      <w:pPr>
        <w:pStyle w:val="NumberBullet"/>
        <w:numPr>
          <w:ilvl w:val="0"/>
          <w:numId w:val="0"/>
        </w:numPr>
        <w:ind w:left="357" w:hanging="357"/>
      </w:pPr>
    </w:p>
    <w:p w14:paraId="3AEED8CD" w14:textId="77FFF135" w:rsidR="007464B3" w:rsidRDefault="007464B3" w:rsidP="007464B3">
      <w:pPr>
        <w:pStyle w:val="NumberBullet"/>
        <w:numPr>
          <w:ilvl w:val="0"/>
          <w:numId w:val="0"/>
        </w:numPr>
        <w:ind w:left="357" w:hanging="357"/>
      </w:pPr>
    </w:p>
    <w:p w14:paraId="30D57C0F" w14:textId="09052465" w:rsidR="007464B3" w:rsidRDefault="007464B3" w:rsidP="007464B3">
      <w:pPr>
        <w:pStyle w:val="NumberBullet"/>
        <w:numPr>
          <w:ilvl w:val="0"/>
          <w:numId w:val="0"/>
        </w:numPr>
        <w:ind w:left="357" w:hanging="357"/>
      </w:pPr>
    </w:p>
    <w:p w14:paraId="2551DB1C" w14:textId="504F7F49" w:rsidR="007464B3" w:rsidRDefault="007464B3" w:rsidP="007464B3">
      <w:pPr>
        <w:pStyle w:val="NumberBullet"/>
        <w:numPr>
          <w:ilvl w:val="0"/>
          <w:numId w:val="0"/>
        </w:numPr>
        <w:ind w:left="357" w:hanging="357"/>
      </w:pPr>
    </w:p>
    <w:p w14:paraId="14D3039D" w14:textId="7E3E6DAE" w:rsidR="007464B3" w:rsidRDefault="007464B3" w:rsidP="007464B3">
      <w:pPr>
        <w:pStyle w:val="NumberBullet"/>
        <w:numPr>
          <w:ilvl w:val="0"/>
          <w:numId w:val="0"/>
        </w:numPr>
        <w:ind w:left="357" w:hanging="357"/>
      </w:pPr>
    </w:p>
    <w:p w14:paraId="3C02AFA3" w14:textId="4E18CAC5" w:rsidR="007464B3" w:rsidRDefault="007464B3" w:rsidP="007464B3">
      <w:pPr>
        <w:pStyle w:val="NumberBullet"/>
        <w:numPr>
          <w:ilvl w:val="0"/>
          <w:numId w:val="0"/>
        </w:numPr>
        <w:ind w:left="357" w:hanging="357"/>
      </w:pPr>
    </w:p>
    <w:p w14:paraId="2827B724" w14:textId="16A9B62C" w:rsidR="007464B3" w:rsidRDefault="007464B3" w:rsidP="007464B3">
      <w:pPr>
        <w:pStyle w:val="NumberBullet"/>
        <w:numPr>
          <w:ilvl w:val="0"/>
          <w:numId w:val="0"/>
        </w:numPr>
        <w:ind w:left="357" w:hanging="357"/>
      </w:pPr>
    </w:p>
    <w:p w14:paraId="07BE8483" w14:textId="32EE56DA" w:rsidR="007464B3" w:rsidRDefault="007464B3" w:rsidP="007464B3">
      <w:pPr>
        <w:pStyle w:val="NumberBullet"/>
        <w:numPr>
          <w:ilvl w:val="0"/>
          <w:numId w:val="0"/>
        </w:numPr>
        <w:ind w:left="357" w:hanging="357"/>
      </w:pPr>
    </w:p>
    <w:p w14:paraId="7C86CB0C" w14:textId="5A28941A" w:rsidR="007464B3" w:rsidRDefault="007464B3" w:rsidP="007464B3">
      <w:pPr>
        <w:pStyle w:val="NumberBullet"/>
        <w:numPr>
          <w:ilvl w:val="0"/>
          <w:numId w:val="0"/>
        </w:numPr>
        <w:ind w:left="357" w:hanging="357"/>
      </w:pPr>
    </w:p>
    <w:p w14:paraId="61C69650" w14:textId="1A817858" w:rsidR="007464B3" w:rsidRDefault="007464B3" w:rsidP="007464B3">
      <w:pPr>
        <w:pStyle w:val="NumberBullet"/>
        <w:numPr>
          <w:ilvl w:val="0"/>
          <w:numId w:val="0"/>
        </w:numPr>
        <w:ind w:left="357" w:hanging="357"/>
      </w:pPr>
    </w:p>
    <w:p w14:paraId="73F2966A" w14:textId="3C816787" w:rsidR="007464B3" w:rsidRDefault="007464B3" w:rsidP="007464B3">
      <w:pPr>
        <w:pStyle w:val="NumberBullet"/>
        <w:numPr>
          <w:ilvl w:val="0"/>
          <w:numId w:val="0"/>
        </w:numPr>
        <w:ind w:left="357" w:hanging="357"/>
      </w:pPr>
    </w:p>
    <w:p w14:paraId="4B6D8C2B" w14:textId="44A73D90" w:rsidR="007464B3" w:rsidRDefault="007464B3" w:rsidP="007464B3">
      <w:pPr>
        <w:pStyle w:val="NumberBullet"/>
        <w:numPr>
          <w:ilvl w:val="0"/>
          <w:numId w:val="0"/>
        </w:numPr>
        <w:ind w:left="357" w:hanging="357"/>
      </w:pPr>
    </w:p>
    <w:p w14:paraId="5EF1A563" w14:textId="7762AC44" w:rsidR="007464B3" w:rsidRDefault="007464B3" w:rsidP="007464B3">
      <w:pPr>
        <w:pStyle w:val="NumberBullet"/>
        <w:numPr>
          <w:ilvl w:val="0"/>
          <w:numId w:val="0"/>
        </w:numPr>
        <w:ind w:left="357" w:hanging="357"/>
      </w:pPr>
    </w:p>
    <w:p w14:paraId="1F779CB9" w14:textId="4AC42DF6" w:rsidR="007464B3" w:rsidRDefault="007464B3" w:rsidP="007464B3">
      <w:pPr>
        <w:pStyle w:val="NumberBullet"/>
        <w:numPr>
          <w:ilvl w:val="0"/>
          <w:numId w:val="0"/>
        </w:numPr>
        <w:ind w:left="357" w:hanging="357"/>
      </w:pPr>
    </w:p>
    <w:p w14:paraId="63241E84" w14:textId="7BB39A39" w:rsidR="007464B3" w:rsidRDefault="007464B3" w:rsidP="007464B3">
      <w:pPr>
        <w:pStyle w:val="NumberBullet"/>
        <w:numPr>
          <w:ilvl w:val="0"/>
          <w:numId w:val="0"/>
        </w:numPr>
        <w:ind w:left="357" w:hanging="357"/>
      </w:pPr>
    </w:p>
    <w:p w14:paraId="3430689B" w14:textId="4029CB5D" w:rsidR="007464B3" w:rsidRDefault="007464B3" w:rsidP="007464B3">
      <w:pPr>
        <w:pStyle w:val="NumberBullet"/>
        <w:numPr>
          <w:ilvl w:val="0"/>
          <w:numId w:val="0"/>
        </w:numPr>
        <w:ind w:left="357" w:hanging="357"/>
      </w:pPr>
    </w:p>
    <w:p w14:paraId="1E6B8C73" w14:textId="1EF7CD34" w:rsidR="007464B3" w:rsidRDefault="007464B3" w:rsidP="007464B3">
      <w:pPr>
        <w:pStyle w:val="NumberBullet"/>
        <w:numPr>
          <w:ilvl w:val="0"/>
          <w:numId w:val="0"/>
        </w:numPr>
        <w:ind w:left="357" w:hanging="357"/>
      </w:pPr>
    </w:p>
    <w:p w14:paraId="23880AED" w14:textId="3517E111" w:rsidR="007464B3" w:rsidRDefault="007464B3" w:rsidP="007464B3">
      <w:pPr>
        <w:pStyle w:val="NumberBullet"/>
        <w:numPr>
          <w:ilvl w:val="0"/>
          <w:numId w:val="0"/>
        </w:numPr>
        <w:ind w:left="357" w:hanging="357"/>
      </w:pPr>
    </w:p>
    <w:p w14:paraId="70222124" w14:textId="685E455B" w:rsidR="007464B3" w:rsidRDefault="007464B3" w:rsidP="007464B3">
      <w:pPr>
        <w:pStyle w:val="NumberBullet"/>
        <w:numPr>
          <w:ilvl w:val="0"/>
          <w:numId w:val="0"/>
        </w:numPr>
        <w:ind w:left="357" w:hanging="357"/>
      </w:pPr>
    </w:p>
    <w:p w14:paraId="0397A7D4" w14:textId="6C0E157A" w:rsidR="007464B3" w:rsidRDefault="007464B3" w:rsidP="007464B3">
      <w:pPr>
        <w:pStyle w:val="NumberBullet"/>
        <w:numPr>
          <w:ilvl w:val="0"/>
          <w:numId w:val="0"/>
        </w:numPr>
        <w:ind w:left="357" w:hanging="357"/>
      </w:pPr>
    </w:p>
    <w:p w14:paraId="735AE2A0" w14:textId="00B51754" w:rsidR="007464B3" w:rsidRDefault="007464B3" w:rsidP="007464B3">
      <w:pPr>
        <w:pStyle w:val="NumberBullet"/>
        <w:numPr>
          <w:ilvl w:val="0"/>
          <w:numId w:val="0"/>
        </w:numPr>
        <w:ind w:left="357" w:hanging="357"/>
      </w:pPr>
    </w:p>
    <w:p w14:paraId="3E4CA717" w14:textId="77777777" w:rsidR="007464B3" w:rsidRDefault="007464B3" w:rsidP="007464B3">
      <w:pPr>
        <w:pStyle w:val="NumberBullet"/>
        <w:numPr>
          <w:ilvl w:val="0"/>
          <w:numId w:val="0"/>
        </w:numPr>
        <w:ind w:left="357" w:hanging="357"/>
      </w:pPr>
    </w:p>
    <w:p w14:paraId="74FA8933" w14:textId="4A6E5FC4" w:rsidR="007464B3" w:rsidRDefault="007464B3" w:rsidP="007464B3">
      <w:pPr>
        <w:pStyle w:val="NumberBullet"/>
        <w:numPr>
          <w:ilvl w:val="0"/>
          <w:numId w:val="0"/>
        </w:numPr>
        <w:ind w:left="357" w:hanging="357"/>
      </w:pPr>
    </w:p>
    <w:p w14:paraId="075CADF6" w14:textId="77777777" w:rsidR="007464B3" w:rsidRDefault="007464B3" w:rsidP="007464B3">
      <w:pPr>
        <w:pStyle w:val="NumberBullet"/>
        <w:numPr>
          <w:ilvl w:val="0"/>
          <w:numId w:val="0"/>
        </w:numPr>
        <w:ind w:left="357" w:hanging="357"/>
      </w:pPr>
    </w:p>
    <w:p w14:paraId="4696401F" w14:textId="77777777" w:rsidR="00BD3EF8" w:rsidRDefault="00BD3EF8">
      <w:pPr>
        <w:rPr>
          <w:rFonts w:ascii="Avenir LT Std 45 Book" w:hAnsi="Avenir LT Std 45 Book"/>
          <w:color w:val="4C4D4F"/>
          <w:sz w:val="20"/>
        </w:rPr>
      </w:pPr>
    </w:p>
    <w:p w14:paraId="7E71CEBE" w14:textId="77777777" w:rsidR="00D914CA" w:rsidRDefault="00D914CA" w:rsidP="005E09DB">
      <w:pPr>
        <w:pStyle w:val="DSWNormal"/>
      </w:pPr>
    </w:p>
    <w:sdt>
      <w:sdtPr>
        <w:rPr>
          <w:rFonts w:asciiTheme="minorHAnsi" w:hAnsiTheme="minorHAnsi"/>
          <w:color w:val="auto"/>
          <w:sz w:val="22"/>
        </w:rPr>
        <w:id w:val="1623190017"/>
        <w:docPartObj>
          <w:docPartGallery w:val="Custom Cover Pages"/>
        </w:docPartObj>
      </w:sdtPr>
      <w:sdtEndPr/>
      <w:sdtContent>
        <w:p w14:paraId="6F1548A1" w14:textId="69700E43" w:rsidR="00D914CA" w:rsidRPr="008B61A1" w:rsidRDefault="00D914CA" w:rsidP="008B61A1">
          <w:pPr>
            <w:pStyle w:val="DSWNormal"/>
          </w:pPr>
          <w:r>
            <w:rPr>
              <w:noProof/>
              <w:lang w:eastAsia="en-GB"/>
            </w:rPr>
            <mc:AlternateContent>
              <mc:Choice Requires="wps">
                <w:drawing>
                  <wp:anchor distT="0" distB="0" distL="114300" distR="114300" simplePos="0" relativeHeight="251681792" behindDoc="1" locked="0" layoutInCell="1" allowOverlap="1" wp14:anchorId="21A9A1B9" wp14:editId="03AE01AA">
                    <wp:simplePos x="0" y="0"/>
                    <wp:positionH relativeFrom="page">
                      <wp:align>left</wp:align>
                    </wp:positionH>
                    <wp:positionV relativeFrom="paragraph">
                      <wp:posOffset>-859790</wp:posOffset>
                    </wp:positionV>
                    <wp:extent cx="7543800" cy="10487025"/>
                    <wp:effectExtent l="0" t="0" r="19050" b="28575"/>
                    <wp:wrapNone/>
                    <wp:docPr id="29" name="Rectangle 29"/>
                    <wp:cNvGraphicFramePr/>
                    <a:graphic xmlns:a="http://schemas.openxmlformats.org/drawingml/2006/main">
                      <a:graphicData uri="http://schemas.microsoft.com/office/word/2010/wordprocessingShape">
                        <wps:wsp>
                          <wps:cNvSpPr/>
                          <wps:spPr>
                            <a:xfrm>
                              <a:off x="0" y="0"/>
                              <a:ext cx="7543800" cy="104870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0FE93D" id="Rectangle 29" o:spid="_x0000_s1026" style="position:absolute;margin-left:0;margin-top:-67.7pt;width:594pt;height:825.75pt;z-index:-251634688;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" fillcolor="white [3212]" strokecolor="white [3212]" strokeweight="1pt">
                    <w10:wrap anchorx="page"/>
                  </v:rect>
                </w:pict>
              </mc:Fallback>
            </mc:AlternateContent>
          </w:r>
          <w:r>
            <w:rPr>
              <w:noProof/>
              <w:lang w:eastAsia="en-GB"/>
            </w:rPr>
            <w:drawing>
              <wp:anchor distT="0" distB="0" distL="114300" distR="114300" simplePos="0" relativeHeight="251680768" behindDoc="0" locked="0" layoutInCell="1" allowOverlap="1" wp14:anchorId="458286DD" wp14:editId="3B7C974A">
                <wp:simplePos x="0" y="0"/>
                <wp:positionH relativeFrom="column">
                  <wp:posOffset>-300355</wp:posOffset>
                </wp:positionH>
                <wp:positionV relativeFrom="paragraph">
                  <wp:posOffset>654685</wp:posOffset>
                </wp:positionV>
                <wp:extent cx="2571750" cy="339090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571750" cy="3390900"/>
                        </a:xfrm>
                        <a:prstGeom prst="rect">
                          <a:avLst/>
                        </a:prstGeom>
                      </pic:spPr>
                    </pic:pic>
                  </a:graphicData>
                </a:graphic>
              </wp:anchor>
            </w:drawing>
          </w:r>
          <w:r>
            <w:rPr>
              <w:noProof/>
              <w:lang w:eastAsia="en-GB"/>
            </w:rPr>
            <mc:AlternateContent>
              <mc:Choice Requires="wps">
                <w:drawing>
                  <wp:anchor distT="45720" distB="45720" distL="114300" distR="114300" simplePos="0" relativeHeight="251677696" behindDoc="0" locked="0" layoutInCell="1" allowOverlap="1" wp14:anchorId="35C4C4E8" wp14:editId="58C2B5A5">
                    <wp:simplePos x="0" y="0"/>
                    <wp:positionH relativeFrom="page">
                      <wp:align>center</wp:align>
                    </wp:positionH>
                    <wp:positionV relativeFrom="paragraph">
                      <wp:posOffset>8227060</wp:posOffset>
                    </wp:positionV>
                    <wp:extent cx="6983730" cy="628650"/>
                    <wp:effectExtent l="0" t="0" r="0" b="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3730" cy="628650"/>
                            </a:xfrm>
                            <a:prstGeom prst="rect">
                              <a:avLst/>
                            </a:prstGeom>
                            <a:noFill/>
                            <a:ln w="9525">
                              <a:noFill/>
                              <a:miter lim="800000"/>
                              <a:headEnd/>
                              <a:tailEnd/>
                            </a:ln>
                          </wps:spPr>
                          <wps:txbx>
                            <w:txbxContent>
                              <w:p w14:paraId="4133D038" w14:textId="77777777" w:rsidR="00995CC1" w:rsidRPr="00287B2E" w:rsidRDefault="00995CC1" w:rsidP="009555BD">
                                <w:pPr>
                                  <w:spacing w:before="1" w:after="0"/>
                                  <w:ind w:left="850" w:right="1089"/>
                                  <w:jc w:val="center"/>
                                  <w:rPr>
                                    <w:rFonts w:ascii="Avenir LT Std 45 Book" w:hAnsi="Avenir LT Std 45 Book"/>
                                    <w:sz w:val="12"/>
                                  </w:rPr>
                                </w:pPr>
                                <w:r w:rsidRPr="00287B2E">
                                  <w:rPr>
                                    <w:rFonts w:ascii="Avenir LT Std 45 Book" w:hAnsi="Avenir LT Std 45 Book"/>
                                    <w:color w:val="FFFFFF"/>
                                    <w:sz w:val="12"/>
                                  </w:rPr>
                                  <w:t>©DSW 2018</w:t>
                                </w:r>
                              </w:p>
                              <w:p w14:paraId="7BC7CF87" w14:textId="77777777" w:rsidR="00995CC1" w:rsidRPr="00287B2E" w:rsidRDefault="00995CC1" w:rsidP="009555BD">
                                <w:pPr>
                                  <w:spacing w:before="15" w:after="0" w:line="264" w:lineRule="auto"/>
                                  <w:ind w:left="853" w:right="1089"/>
                                  <w:jc w:val="center"/>
                                  <w:rPr>
                                    <w:rFonts w:ascii="Avenir LT Std 45 Book" w:hAnsi="Avenir LT Std 45 Book"/>
                                    <w:sz w:val="12"/>
                                  </w:rPr>
                                </w:pPr>
                                <w:r w:rsidRPr="00287B2E">
                                  <w:rPr>
                                    <w:rFonts w:ascii="Avenir LT Std 45 Book" w:hAnsi="Avenir LT Std 45 Book"/>
                                    <w:color w:val="FFFFFF"/>
                                    <w:sz w:val="12"/>
                                  </w:rPr>
                                  <w:t>All rights reserved. No part of this publication may be reproduced, stored in a retrieval system or transmitted in any form or by any means, electronic, mechanical, photocopying, recording or otherwise without the prior written permission of the publisher, DSW. This brochure may not be lent, resold, hired out or otherwise disposed of by trade in any binding or cover than that in which it is published, without prior consent from DSW. The law of copyright and its related rights in the UK applies and can be found in the copyrights sections in the Copyrights, Designs and Patents Act 1998 (as amended). Company Registered in England No 03803848</w:t>
                                </w:r>
                              </w:p>
                              <w:p w14:paraId="3B71706B" w14:textId="77777777" w:rsidR="00995CC1" w:rsidRDefault="00995CC1" w:rsidP="009555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C4C4E8" id="_x0000_s1027" type="#_x0000_t202" style="position:absolute;left:0;text-align:left;margin-left:0;margin-top:647.8pt;width:549.9pt;height:49.5pt;z-index:25167769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" filled="f" stroked="f">
                    <v:textbox>
                      <w:txbxContent>
                        <w:p w14:paraId="4133D038" w14:textId="77777777" w:rsidR="00995CC1" w:rsidRPr="00287B2E" w:rsidRDefault="00995CC1" w:rsidP="009555BD">
                          <w:pPr>
                            <w:spacing w:before="1" w:after="0"/>
                            <w:ind w:left="850" w:right="1089"/>
                            <w:jc w:val="center"/>
                            <w:rPr>
                              <w:rFonts w:ascii="Avenir LT Std 45 Book" w:hAnsi="Avenir LT Std 45 Book"/>
                              <w:sz w:val="12"/>
                            </w:rPr>
                          </w:pPr>
                          <w:r w:rsidRPr="00287B2E">
                            <w:rPr>
                              <w:rFonts w:ascii="Avenir LT Std 45 Book" w:hAnsi="Avenir LT Std 45 Book"/>
                              <w:color w:val="FFFFFF"/>
                              <w:sz w:val="12"/>
                            </w:rPr>
                            <w:t>©DSW 2018</w:t>
                          </w:r>
                        </w:p>
                        <w:p w14:paraId="7BC7CF87" w14:textId="77777777" w:rsidR="00995CC1" w:rsidRPr="00287B2E" w:rsidRDefault="00995CC1" w:rsidP="009555BD">
                          <w:pPr>
                            <w:spacing w:before="15" w:after="0" w:line="264" w:lineRule="auto"/>
                            <w:ind w:left="853" w:right="1089"/>
                            <w:jc w:val="center"/>
                            <w:rPr>
                              <w:rFonts w:ascii="Avenir LT Std 45 Book" w:hAnsi="Avenir LT Std 45 Book"/>
                              <w:sz w:val="12"/>
                            </w:rPr>
                          </w:pPr>
                          <w:r w:rsidRPr="00287B2E">
                            <w:rPr>
                              <w:rFonts w:ascii="Avenir LT Std 45 Book" w:hAnsi="Avenir LT Std 45 Book"/>
                              <w:color w:val="FFFFFF"/>
                              <w:sz w:val="12"/>
                            </w:rPr>
                            <w:t xml:space="preserve">All rights reserved. No part of this publication may be reproduced, stored in a retrieval </w:t>
                          </w:r>
                          <w:proofErr w:type="gramStart"/>
                          <w:r w:rsidRPr="00287B2E">
                            <w:rPr>
                              <w:rFonts w:ascii="Avenir LT Std 45 Book" w:hAnsi="Avenir LT Std 45 Book"/>
                              <w:color w:val="FFFFFF"/>
                              <w:sz w:val="12"/>
                            </w:rPr>
                            <w:t>system</w:t>
                          </w:r>
                          <w:proofErr w:type="gramEnd"/>
                          <w:r w:rsidRPr="00287B2E">
                            <w:rPr>
                              <w:rFonts w:ascii="Avenir LT Std 45 Book" w:hAnsi="Avenir LT Std 45 Book"/>
                              <w:color w:val="FFFFFF"/>
                              <w:sz w:val="12"/>
                            </w:rPr>
                            <w:t xml:space="preserve"> or transmitted in any form or by any means, electronic, mechanical, photocopying, recording or otherwise without the prior written permission of the publisher, DSW. This brochure may not be lent, resold, hired out or otherwise disposed of by trade in any binding or cover than that in which it is published, without prior consent from DSW. The law of copyright and its related rights in the UK applies and can be found in the </w:t>
                          </w:r>
                          <w:proofErr w:type="gramStart"/>
                          <w:r w:rsidRPr="00287B2E">
                            <w:rPr>
                              <w:rFonts w:ascii="Avenir LT Std 45 Book" w:hAnsi="Avenir LT Std 45 Book"/>
                              <w:color w:val="FFFFFF"/>
                              <w:sz w:val="12"/>
                            </w:rPr>
                            <w:t>copyrights</w:t>
                          </w:r>
                          <w:proofErr w:type="gramEnd"/>
                          <w:r w:rsidRPr="00287B2E">
                            <w:rPr>
                              <w:rFonts w:ascii="Avenir LT Std 45 Book" w:hAnsi="Avenir LT Std 45 Book"/>
                              <w:color w:val="FFFFFF"/>
                              <w:sz w:val="12"/>
                            </w:rPr>
                            <w:t xml:space="preserve"> sections in the Copyrights, Designs and Patents Act 1998 (as amended). Company Registered in England No 03803848</w:t>
                          </w:r>
                        </w:p>
                        <w:p w14:paraId="3B71706B" w14:textId="77777777" w:rsidR="00995CC1" w:rsidRDefault="00995CC1" w:rsidP="009555BD"/>
                      </w:txbxContent>
                    </v:textbox>
                    <w10:wrap type="square" anchorx="page"/>
                  </v:shape>
                </w:pict>
              </mc:Fallback>
            </mc:AlternateContent>
          </w:r>
          <w:r>
            <w:rPr>
              <w:noProof/>
              <w:lang w:eastAsia="en-GB"/>
            </w:rPr>
            <mc:AlternateContent>
              <mc:Choice Requires="wps">
                <w:drawing>
                  <wp:anchor distT="0" distB="0" distL="114300" distR="114300" simplePos="0" relativeHeight="251678720" behindDoc="0" locked="0" layoutInCell="1" allowOverlap="1" wp14:anchorId="04698129" wp14:editId="6AC0DBBC">
                    <wp:simplePos x="0" y="0"/>
                    <wp:positionH relativeFrom="column">
                      <wp:posOffset>-147955</wp:posOffset>
                    </wp:positionH>
                    <wp:positionV relativeFrom="paragraph">
                      <wp:posOffset>9131935</wp:posOffset>
                    </wp:positionV>
                    <wp:extent cx="5981700" cy="28575"/>
                    <wp:effectExtent l="0" t="0" r="19050" b="28575"/>
                    <wp:wrapNone/>
                    <wp:docPr id="18" name="Straight Connector 18"/>
                    <wp:cNvGraphicFramePr/>
                    <a:graphic xmlns:a="http://schemas.openxmlformats.org/drawingml/2006/main">
                      <a:graphicData uri="http://schemas.microsoft.com/office/word/2010/wordprocessingShape">
                        <wps:wsp>
                          <wps:cNvCnPr/>
                          <wps:spPr>
                            <a:xfrm flipV="1">
                              <a:off x="0" y="0"/>
                              <a:ext cx="5981700" cy="28575"/>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9F77AA" id="Straight Connector 18" o:spid="_x0000_s1026" style="position:absolute;flip:y;z-index:251678720;visibility:visible;mso-wrap-style:square;mso-wrap-distance-left:9pt;mso-wrap-distance-top:0;mso-wrap-distance-right:9pt;mso-wrap-distance-bottom:0;mso-position-horizontal:absolute;mso-position-horizontal-relative:text;mso-position-vertical:absolute;mso-position-vertical-relative:text" from="-11.65pt,719.05pt" to="459.35pt,7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" strokecolor="white [3212]" strokeweight=".5pt">
                    <v:stroke joinstyle="miter"/>
                  </v:line>
                </w:pict>
              </mc:Fallback>
            </mc:AlternateContent>
          </w:r>
          <w:r>
            <w:rPr>
              <w:noProof/>
              <w:lang w:eastAsia="en-GB"/>
            </w:rPr>
            <w:drawing>
              <wp:anchor distT="0" distB="0" distL="114300" distR="114300" simplePos="0" relativeHeight="251676672" behindDoc="0" locked="0" layoutInCell="1" allowOverlap="1" wp14:anchorId="544DEF41" wp14:editId="4CE08294">
                <wp:simplePos x="0" y="0"/>
                <wp:positionH relativeFrom="column">
                  <wp:posOffset>-300355</wp:posOffset>
                </wp:positionH>
                <wp:positionV relativeFrom="paragraph">
                  <wp:posOffset>4112260</wp:posOffset>
                </wp:positionV>
                <wp:extent cx="3457575" cy="2676525"/>
                <wp:effectExtent l="0" t="0" r="952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clrChange>
                            <a:clrFrom>
                              <a:srgbClr val="09072A"/>
                            </a:clrFrom>
                            <a:clrTo>
                              <a:srgbClr val="09072A">
                                <a:alpha val="0"/>
                              </a:srgbClr>
                            </a:clrTo>
                          </a:clrChange>
                          <a:extLst>
                            <a:ext uri="{28A0092B-C50C-407E-A947-70E740481C1C}">
                              <a14:useLocalDpi xmlns:a14="http://schemas.microsoft.com/office/drawing/2010/main" val="0"/>
                            </a:ext>
                          </a:extLst>
                        </a:blip>
                        <a:stretch>
                          <a:fillRect/>
                        </a:stretch>
                      </pic:blipFill>
                      <pic:spPr>
                        <a:xfrm>
                          <a:off x="0" y="0"/>
                          <a:ext cx="3457575" cy="2676525"/>
                        </a:xfrm>
                        <a:prstGeom prst="rect">
                          <a:avLst/>
                        </a:prstGeom>
                      </pic:spPr>
                    </pic:pic>
                  </a:graphicData>
                </a:graphic>
              </wp:anchor>
            </w:drawing>
          </w:r>
          <w:r>
            <w:rPr>
              <w:noProof/>
              <w:lang w:eastAsia="en-GB"/>
            </w:rPr>
            <mc:AlternateContent>
              <mc:Choice Requires="wpg">
                <w:drawing>
                  <wp:anchor distT="0" distB="0" distL="114300" distR="114300" simplePos="0" relativeHeight="251674624" behindDoc="0" locked="0" layoutInCell="1" allowOverlap="1" wp14:anchorId="5BFE4C2B" wp14:editId="45BCF6BF">
                    <wp:simplePos x="0" y="0"/>
                    <wp:positionH relativeFrom="page">
                      <wp:posOffset>4714240</wp:posOffset>
                    </wp:positionH>
                    <wp:positionV relativeFrom="paragraph">
                      <wp:posOffset>63500</wp:posOffset>
                    </wp:positionV>
                    <wp:extent cx="2558415" cy="3747770"/>
                    <wp:effectExtent l="0" t="0" r="0" b="5080"/>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58415" cy="3747770"/>
                              <a:chOff x="7426" y="-718"/>
                              <a:chExt cx="4029" cy="5902"/>
                            </a:xfrm>
                          </wpg:grpSpPr>
                          <pic:pic xmlns:pic="http://schemas.openxmlformats.org/drawingml/2006/picture">
                            <pic:nvPicPr>
                              <pic:cNvPr id="14"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7426" y="1147"/>
                                <a:ext cx="4029" cy="4037"/>
                              </a:xfrm>
                              <a:prstGeom prst="rect">
                                <a:avLst/>
                              </a:prstGeom>
                              <a:noFill/>
                              <a:extLst>
                                <a:ext uri="{909E8E84-426E-40DD-AFC4-6F175D3DCCD1}">
                                  <a14:hiddenFill xmlns:a14="http://schemas.microsoft.com/office/drawing/2010/main">
                                    <a:solidFill>
                                      <a:srgbClr val="FFFFFF"/>
                                    </a:solidFill>
                                  </a14:hiddenFill>
                                </a:ext>
                              </a:extLst>
                            </pic:spPr>
                          </pic:pic>
                          <wps:wsp>
                            <wps:cNvPr id="15" name="Freeform 4"/>
                            <wps:cNvSpPr>
                              <a:spLocks/>
                            </wps:cNvSpPr>
                            <wps:spPr bwMode="auto">
                              <a:xfrm>
                                <a:off x="7918" y="-718"/>
                                <a:ext cx="3308" cy="3300"/>
                              </a:xfrm>
                              <a:custGeom>
                                <a:avLst/>
                                <a:gdLst>
                                  <a:gd name="T0" fmla="+- 0 9421 7918"/>
                                  <a:gd name="T1" fmla="*/ T0 w 3308"/>
                                  <a:gd name="T2" fmla="+- 0 -710 -717"/>
                                  <a:gd name="T3" fmla="*/ -710 h 3300"/>
                                  <a:gd name="T4" fmla="+- 0 9203 7918"/>
                                  <a:gd name="T5" fmla="*/ T4 w 3308"/>
                                  <a:gd name="T6" fmla="+- 0 -676 -717"/>
                                  <a:gd name="T7" fmla="*/ -676 h 3300"/>
                                  <a:gd name="T8" fmla="+- 0 8995 7918"/>
                                  <a:gd name="T9" fmla="*/ T8 w 3308"/>
                                  <a:gd name="T10" fmla="+- 0 -614 -717"/>
                                  <a:gd name="T11" fmla="*/ -614 h 3300"/>
                                  <a:gd name="T12" fmla="+- 0 8799 7918"/>
                                  <a:gd name="T13" fmla="*/ T12 w 3308"/>
                                  <a:gd name="T14" fmla="+- 0 -526 -717"/>
                                  <a:gd name="T15" fmla="*/ -526 h 3300"/>
                                  <a:gd name="T16" fmla="+- 0 8618 7918"/>
                                  <a:gd name="T17" fmla="*/ T16 w 3308"/>
                                  <a:gd name="T18" fmla="+- 0 -415 -717"/>
                                  <a:gd name="T19" fmla="*/ -415 h 3300"/>
                                  <a:gd name="T20" fmla="+- 0 8453 7918"/>
                                  <a:gd name="T21" fmla="*/ T20 w 3308"/>
                                  <a:gd name="T22" fmla="+- 0 -283 -717"/>
                                  <a:gd name="T23" fmla="*/ -283 h 3300"/>
                                  <a:gd name="T24" fmla="+- 0 8307 7918"/>
                                  <a:gd name="T25" fmla="*/ T24 w 3308"/>
                                  <a:gd name="T26" fmla="+- 0 -130 -717"/>
                                  <a:gd name="T27" fmla="*/ -130 h 3300"/>
                                  <a:gd name="T28" fmla="+- 0 8181 7918"/>
                                  <a:gd name="T29" fmla="*/ T28 w 3308"/>
                                  <a:gd name="T30" fmla="+- 0 40 -717"/>
                                  <a:gd name="T31" fmla="*/ 40 h 3300"/>
                                  <a:gd name="T32" fmla="+- 0 8077 7918"/>
                                  <a:gd name="T33" fmla="*/ T32 w 3308"/>
                                  <a:gd name="T34" fmla="+- 0 226 -717"/>
                                  <a:gd name="T35" fmla="*/ 226 h 3300"/>
                                  <a:gd name="T36" fmla="+- 0 7998 7918"/>
                                  <a:gd name="T37" fmla="*/ T36 w 3308"/>
                                  <a:gd name="T38" fmla="+- 0 425 -717"/>
                                  <a:gd name="T39" fmla="*/ 425 h 3300"/>
                                  <a:gd name="T40" fmla="+- 0 7945 7918"/>
                                  <a:gd name="T41" fmla="*/ T40 w 3308"/>
                                  <a:gd name="T42" fmla="+- 0 636 -717"/>
                                  <a:gd name="T43" fmla="*/ 636 h 3300"/>
                                  <a:gd name="T44" fmla="+- 0 7920 7918"/>
                                  <a:gd name="T45" fmla="*/ T44 w 3308"/>
                                  <a:gd name="T46" fmla="+- 0 857 -717"/>
                                  <a:gd name="T47" fmla="*/ 857 h 3300"/>
                                  <a:gd name="T48" fmla="+- 0 7925 7918"/>
                                  <a:gd name="T49" fmla="*/ T48 w 3308"/>
                                  <a:gd name="T50" fmla="+- 0 1083 -717"/>
                                  <a:gd name="T51" fmla="*/ 1083 h 3300"/>
                                  <a:gd name="T52" fmla="+- 0 7959 7918"/>
                                  <a:gd name="T53" fmla="*/ T52 w 3308"/>
                                  <a:gd name="T54" fmla="+- 0 1301 -717"/>
                                  <a:gd name="T55" fmla="*/ 1301 h 3300"/>
                                  <a:gd name="T56" fmla="+- 0 8021 7918"/>
                                  <a:gd name="T57" fmla="*/ T56 w 3308"/>
                                  <a:gd name="T58" fmla="+- 0 1509 -717"/>
                                  <a:gd name="T59" fmla="*/ 1509 h 3300"/>
                                  <a:gd name="T60" fmla="+- 0 8109 7918"/>
                                  <a:gd name="T61" fmla="*/ T60 w 3308"/>
                                  <a:gd name="T62" fmla="+- 0 1704 -717"/>
                                  <a:gd name="T63" fmla="*/ 1704 h 3300"/>
                                  <a:gd name="T64" fmla="+- 0 8221 7918"/>
                                  <a:gd name="T65" fmla="*/ T64 w 3308"/>
                                  <a:gd name="T66" fmla="+- 0 1884 -717"/>
                                  <a:gd name="T67" fmla="*/ 1884 h 3300"/>
                                  <a:gd name="T68" fmla="+- 0 8354 7918"/>
                                  <a:gd name="T69" fmla="*/ T68 w 3308"/>
                                  <a:gd name="T70" fmla="+- 0 2049 -717"/>
                                  <a:gd name="T71" fmla="*/ 2049 h 3300"/>
                                  <a:gd name="T72" fmla="+- 0 8506 7918"/>
                                  <a:gd name="T73" fmla="*/ T72 w 3308"/>
                                  <a:gd name="T74" fmla="+- 0 2195 -717"/>
                                  <a:gd name="T75" fmla="*/ 2195 h 3300"/>
                                  <a:gd name="T76" fmla="+- 0 8677 7918"/>
                                  <a:gd name="T77" fmla="*/ T76 w 3308"/>
                                  <a:gd name="T78" fmla="+- 0 2321 -717"/>
                                  <a:gd name="T79" fmla="*/ 2321 h 3300"/>
                                  <a:gd name="T80" fmla="+- 0 8863 7918"/>
                                  <a:gd name="T81" fmla="*/ T80 w 3308"/>
                                  <a:gd name="T82" fmla="+- 0 2424 -717"/>
                                  <a:gd name="T83" fmla="*/ 2424 h 3300"/>
                                  <a:gd name="T84" fmla="+- 0 9063 7918"/>
                                  <a:gd name="T85" fmla="*/ T84 w 3308"/>
                                  <a:gd name="T86" fmla="+- 0 2503 -717"/>
                                  <a:gd name="T87" fmla="*/ 2503 h 3300"/>
                                  <a:gd name="T88" fmla="+- 0 9274 7918"/>
                                  <a:gd name="T89" fmla="*/ T88 w 3308"/>
                                  <a:gd name="T90" fmla="+- 0 2556 -717"/>
                                  <a:gd name="T91" fmla="*/ 2556 h 3300"/>
                                  <a:gd name="T92" fmla="+- 0 9496 7918"/>
                                  <a:gd name="T93" fmla="*/ T92 w 3308"/>
                                  <a:gd name="T94" fmla="+- 0 2581 -717"/>
                                  <a:gd name="T95" fmla="*/ 2581 h 3300"/>
                                  <a:gd name="T96" fmla="+- 0 9722 7918"/>
                                  <a:gd name="T97" fmla="*/ T96 w 3308"/>
                                  <a:gd name="T98" fmla="+- 0 2576 -717"/>
                                  <a:gd name="T99" fmla="*/ 2576 h 3300"/>
                                  <a:gd name="T100" fmla="+- 0 9941 7918"/>
                                  <a:gd name="T101" fmla="*/ T100 w 3308"/>
                                  <a:gd name="T102" fmla="+- 0 2542 -717"/>
                                  <a:gd name="T103" fmla="*/ 2542 h 3300"/>
                                  <a:gd name="T104" fmla="+- 0 10149 7918"/>
                                  <a:gd name="T105" fmla="*/ T104 w 3308"/>
                                  <a:gd name="T106" fmla="+- 0 2480 -717"/>
                                  <a:gd name="T107" fmla="*/ 2480 h 3300"/>
                                  <a:gd name="T108" fmla="+- 0 10344 7918"/>
                                  <a:gd name="T109" fmla="*/ T108 w 3308"/>
                                  <a:gd name="T110" fmla="+- 0 2392 -717"/>
                                  <a:gd name="T111" fmla="*/ 2392 h 3300"/>
                                  <a:gd name="T112" fmla="+- 0 10525 7918"/>
                                  <a:gd name="T113" fmla="*/ T112 w 3308"/>
                                  <a:gd name="T114" fmla="+- 0 2281 -717"/>
                                  <a:gd name="T115" fmla="*/ 2281 h 3300"/>
                                  <a:gd name="T116" fmla="+- 0 10690 7918"/>
                                  <a:gd name="T117" fmla="*/ T116 w 3308"/>
                                  <a:gd name="T118" fmla="+- 0 2148 -717"/>
                                  <a:gd name="T119" fmla="*/ 2148 h 3300"/>
                                  <a:gd name="T120" fmla="+- 0 10836 7918"/>
                                  <a:gd name="T121" fmla="*/ T120 w 3308"/>
                                  <a:gd name="T122" fmla="+- 0 1996 -717"/>
                                  <a:gd name="T123" fmla="*/ 1996 h 3300"/>
                                  <a:gd name="T124" fmla="+- 0 10962 7918"/>
                                  <a:gd name="T125" fmla="*/ T124 w 3308"/>
                                  <a:gd name="T126" fmla="+- 0 1826 -717"/>
                                  <a:gd name="T127" fmla="*/ 1826 h 3300"/>
                                  <a:gd name="T128" fmla="+- 0 11066 7918"/>
                                  <a:gd name="T129" fmla="*/ T128 w 3308"/>
                                  <a:gd name="T130" fmla="+- 0 1640 -717"/>
                                  <a:gd name="T131" fmla="*/ 1640 h 3300"/>
                                  <a:gd name="T132" fmla="+- 0 11145 7918"/>
                                  <a:gd name="T133" fmla="*/ T132 w 3308"/>
                                  <a:gd name="T134" fmla="+- 0 1441 -717"/>
                                  <a:gd name="T135" fmla="*/ 1441 h 3300"/>
                                  <a:gd name="T136" fmla="+- 0 11199 7918"/>
                                  <a:gd name="T137" fmla="*/ T136 w 3308"/>
                                  <a:gd name="T138" fmla="+- 0 1229 -717"/>
                                  <a:gd name="T139" fmla="*/ 1229 h 3300"/>
                                  <a:gd name="T140" fmla="+- 0 11223 7918"/>
                                  <a:gd name="T141" fmla="*/ T140 w 3308"/>
                                  <a:gd name="T142" fmla="+- 0 1008 -717"/>
                                  <a:gd name="T143" fmla="*/ 1008 h 3300"/>
                                  <a:gd name="T144" fmla="+- 0 11218 7918"/>
                                  <a:gd name="T145" fmla="*/ T144 w 3308"/>
                                  <a:gd name="T146" fmla="+- 0 783 -717"/>
                                  <a:gd name="T147" fmla="*/ 783 h 3300"/>
                                  <a:gd name="T148" fmla="+- 0 11184 7918"/>
                                  <a:gd name="T149" fmla="*/ T148 w 3308"/>
                                  <a:gd name="T150" fmla="+- 0 565 -717"/>
                                  <a:gd name="T151" fmla="*/ 565 h 3300"/>
                                  <a:gd name="T152" fmla="+- 0 11122 7918"/>
                                  <a:gd name="T153" fmla="*/ T152 w 3308"/>
                                  <a:gd name="T154" fmla="+- 0 357 -717"/>
                                  <a:gd name="T155" fmla="*/ 357 h 3300"/>
                                  <a:gd name="T156" fmla="+- 0 11034 7918"/>
                                  <a:gd name="T157" fmla="*/ T156 w 3308"/>
                                  <a:gd name="T158" fmla="+- 0 162 -717"/>
                                  <a:gd name="T159" fmla="*/ 162 h 3300"/>
                                  <a:gd name="T160" fmla="+- 0 10923 7918"/>
                                  <a:gd name="T161" fmla="*/ T160 w 3308"/>
                                  <a:gd name="T162" fmla="+- 0 -19 -717"/>
                                  <a:gd name="T163" fmla="*/ -19 h 3300"/>
                                  <a:gd name="T164" fmla="+- 0 10790 7918"/>
                                  <a:gd name="T165" fmla="*/ T164 w 3308"/>
                                  <a:gd name="T166" fmla="+- 0 -183 -717"/>
                                  <a:gd name="T167" fmla="*/ -183 h 3300"/>
                                  <a:gd name="T168" fmla="+- 0 10637 7918"/>
                                  <a:gd name="T169" fmla="*/ T168 w 3308"/>
                                  <a:gd name="T170" fmla="+- 0 -329 -717"/>
                                  <a:gd name="T171" fmla="*/ -329 h 3300"/>
                                  <a:gd name="T172" fmla="+- 0 10467 7918"/>
                                  <a:gd name="T173" fmla="*/ T172 w 3308"/>
                                  <a:gd name="T174" fmla="+- 0 -455 -717"/>
                                  <a:gd name="T175" fmla="*/ -455 h 3300"/>
                                  <a:gd name="T176" fmla="+- 0 10280 7918"/>
                                  <a:gd name="T177" fmla="*/ T176 w 3308"/>
                                  <a:gd name="T178" fmla="+- 0 -558 -717"/>
                                  <a:gd name="T179" fmla="*/ -558 h 3300"/>
                                  <a:gd name="T180" fmla="+- 0 10081 7918"/>
                                  <a:gd name="T181" fmla="*/ T180 w 3308"/>
                                  <a:gd name="T182" fmla="+- 0 -638 -717"/>
                                  <a:gd name="T183" fmla="*/ -638 h 3300"/>
                                  <a:gd name="T184" fmla="+- 0 9869 7918"/>
                                  <a:gd name="T185" fmla="*/ T184 w 3308"/>
                                  <a:gd name="T186" fmla="+- 0 -691 -717"/>
                                  <a:gd name="T187" fmla="*/ -691 h 3300"/>
                                  <a:gd name="T188" fmla="+- 0 9647 7918"/>
                                  <a:gd name="T189" fmla="*/ T188 w 3308"/>
                                  <a:gd name="T190" fmla="+- 0 -715 -717"/>
                                  <a:gd name="T191" fmla="*/ -715 h 33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3308" h="3300">
                                    <a:moveTo>
                                      <a:pt x="1654" y="0"/>
                                    </a:moveTo>
                                    <a:lnTo>
                                      <a:pt x="1578" y="2"/>
                                    </a:lnTo>
                                    <a:lnTo>
                                      <a:pt x="1503" y="7"/>
                                    </a:lnTo>
                                    <a:lnTo>
                                      <a:pt x="1429" y="15"/>
                                    </a:lnTo>
                                    <a:lnTo>
                                      <a:pt x="1356" y="26"/>
                                    </a:lnTo>
                                    <a:lnTo>
                                      <a:pt x="1285" y="41"/>
                                    </a:lnTo>
                                    <a:lnTo>
                                      <a:pt x="1214" y="59"/>
                                    </a:lnTo>
                                    <a:lnTo>
                                      <a:pt x="1145" y="79"/>
                                    </a:lnTo>
                                    <a:lnTo>
                                      <a:pt x="1077" y="103"/>
                                    </a:lnTo>
                                    <a:lnTo>
                                      <a:pt x="1010" y="130"/>
                                    </a:lnTo>
                                    <a:lnTo>
                                      <a:pt x="945" y="159"/>
                                    </a:lnTo>
                                    <a:lnTo>
                                      <a:pt x="881" y="191"/>
                                    </a:lnTo>
                                    <a:lnTo>
                                      <a:pt x="819" y="225"/>
                                    </a:lnTo>
                                    <a:lnTo>
                                      <a:pt x="759" y="262"/>
                                    </a:lnTo>
                                    <a:lnTo>
                                      <a:pt x="700" y="302"/>
                                    </a:lnTo>
                                    <a:lnTo>
                                      <a:pt x="643" y="344"/>
                                    </a:lnTo>
                                    <a:lnTo>
                                      <a:pt x="588" y="388"/>
                                    </a:lnTo>
                                    <a:lnTo>
                                      <a:pt x="535" y="434"/>
                                    </a:lnTo>
                                    <a:lnTo>
                                      <a:pt x="484" y="483"/>
                                    </a:lnTo>
                                    <a:lnTo>
                                      <a:pt x="436" y="534"/>
                                    </a:lnTo>
                                    <a:lnTo>
                                      <a:pt x="389" y="587"/>
                                    </a:lnTo>
                                    <a:lnTo>
                                      <a:pt x="345" y="642"/>
                                    </a:lnTo>
                                    <a:lnTo>
                                      <a:pt x="303" y="698"/>
                                    </a:lnTo>
                                    <a:lnTo>
                                      <a:pt x="263" y="757"/>
                                    </a:lnTo>
                                    <a:lnTo>
                                      <a:pt x="226" y="817"/>
                                    </a:lnTo>
                                    <a:lnTo>
                                      <a:pt x="191" y="879"/>
                                    </a:lnTo>
                                    <a:lnTo>
                                      <a:pt x="159" y="943"/>
                                    </a:lnTo>
                                    <a:lnTo>
                                      <a:pt x="130" y="1008"/>
                                    </a:lnTo>
                                    <a:lnTo>
                                      <a:pt x="103" y="1074"/>
                                    </a:lnTo>
                                    <a:lnTo>
                                      <a:pt x="80" y="1142"/>
                                    </a:lnTo>
                                    <a:lnTo>
                                      <a:pt x="59" y="1211"/>
                                    </a:lnTo>
                                    <a:lnTo>
                                      <a:pt x="41" y="1282"/>
                                    </a:lnTo>
                                    <a:lnTo>
                                      <a:pt x="27" y="1353"/>
                                    </a:lnTo>
                                    <a:lnTo>
                                      <a:pt x="15" y="1426"/>
                                    </a:lnTo>
                                    <a:lnTo>
                                      <a:pt x="7" y="1500"/>
                                    </a:lnTo>
                                    <a:lnTo>
                                      <a:pt x="2" y="1574"/>
                                    </a:lnTo>
                                    <a:lnTo>
                                      <a:pt x="0" y="1650"/>
                                    </a:lnTo>
                                    <a:lnTo>
                                      <a:pt x="2" y="1725"/>
                                    </a:lnTo>
                                    <a:lnTo>
                                      <a:pt x="7" y="1800"/>
                                    </a:lnTo>
                                    <a:lnTo>
                                      <a:pt x="15" y="1874"/>
                                    </a:lnTo>
                                    <a:lnTo>
                                      <a:pt x="27" y="1946"/>
                                    </a:lnTo>
                                    <a:lnTo>
                                      <a:pt x="41" y="2018"/>
                                    </a:lnTo>
                                    <a:lnTo>
                                      <a:pt x="59" y="2088"/>
                                    </a:lnTo>
                                    <a:lnTo>
                                      <a:pt x="80" y="2158"/>
                                    </a:lnTo>
                                    <a:lnTo>
                                      <a:pt x="103" y="2226"/>
                                    </a:lnTo>
                                    <a:lnTo>
                                      <a:pt x="130" y="2292"/>
                                    </a:lnTo>
                                    <a:lnTo>
                                      <a:pt x="159" y="2357"/>
                                    </a:lnTo>
                                    <a:lnTo>
                                      <a:pt x="191" y="2421"/>
                                    </a:lnTo>
                                    <a:lnTo>
                                      <a:pt x="226" y="2483"/>
                                    </a:lnTo>
                                    <a:lnTo>
                                      <a:pt x="263" y="2543"/>
                                    </a:lnTo>
                                    <a:lnTo>
                                      <a:pt x="303" y="2601"/>
                                    </a:lnTo>
                                    <a:lnTo>
                                      <a:pt x="345" y="2658"/>
                                    </a:lnTo>
                                    <a:lnTo>
                                      <a:pt x="389" y="2713"/>
                                    </a:lnTo>
                                    <a:lnTo>
                                      <a:pt x="436" y="2766"/>
                                    </a:lnTo>
                                    <a:lnTo>
                                      <a:pt x="484" y="2817"/>
                                    </a:lnTo>
                                    <a:lnTo>
                                      <a:pt x="535" y="2865"/>
                                    </a:lnTo>
                                    <a:lnTo>
                                      <a:pt x="588" y="2912"/>
                                    </a:lnTo>
                                    <a:lnTo>
                                      <a:pt x="643" y="2956"/>
                                    </a:lnTo>
                                    <a:lnTo>
                                      <a:pt x="700" y="2998"/>
                                    </a:lnTo>
                                    <a:lnTo>
                                      <a:pt x="759" y="3038"/>
                                    </a:lnTo>
                                    <a:lnTo>
                                      <a:pt x="819" y="3075"/>
                                    </a:lnTo>
                                    <a:lnTo>
                                      <a:pt x="881" y="3109"/>
                                    </a:lnTo>
                                    <a:lnTo>
                                      <a:pt x="945" y="3141"/>
                                    </a:lnTo>
                                    <a:lnTo>
                                      <a:pt x="1010" y="3170"/>
                                    </a:lnTo>
                                    <a:lnTo>
                                      <a:pt x="1077" y="3197"/>
                                    </a:lnTo>
                                    <a:lnTo>
                                      <a:pt x="1145" y="3220"/>
                                    </a:lnTo>
                                    <a:lnTo>
                                      <a:pt x="1214" y="3241"/>
                                    </a:lnTo>
                                    <a:lnTo>
                                      <a:pt x="1285" y="3259"/>
                                    </a:lnTo>
                                    <a:lnTo>
                                      <a:pt x="1356" y="3273"/>
                                    </a:lnTo>
                                    <a:lnTo>
                                      <a:pt x="1429" y="3285"/>
                                    </a:lnTo>
                                    <a:lnTo>
                                      <a:pt x="1503" y="3293"/>
                                    </a:lnTo>
                                    <a:lnTo>
                                      <a:pt x="1578" y="3298"/>
                                    </a:lnTo>
                                    <a:lnTo>
                                      <a:pt x="1654" y="3300"/>
                                    </a:lnTo>
                                    <a:lnTo>
                                      <a:pt x="1729" y="3298"/>
                                    </a:lnTo>
                                    <a:lnTo>
                                      <a:pt x="1804" y="3293"/>
                                    </a:lnTo>
                                    <a:lnTo>
                                      <a:pt x="1878" y="3285"/>
                                    </a:lnTo>
                                    <a:lnTo>
                                      <a:pt x="1951" y="3273"/>
                                    </a:lnTo>
                                    <a:lnTo>
                                      <a:pt x="2023" y="3259"/>
                                    </a:lnTo>
                                    <a:lnTo>
                                      <a:pt x="2093" y="3241"/>
                                    </a:lnTo>
                                    <a:lnTo>
                                      <a:pt x="2163" y="3220"/>
                                    </a:lnTo>
                                    <a:lnTo>
                                      <a:pt x="2231" y="3197"/>
                                    </a:lnTo>
                                    <a:lnTo>
                                      <a:pt x="2297" y="3170"/>
                                    </a:lnTo>
                                    <a:lnTo>
                                      <a:pt x="2362" y="3141"/>
                                    </a:lnTo>
                                    <a:lnTo>
                                      <a:pt x="2426" y="3109"/>
                                    </a:lnTo>
                                    <a:lnTo>
                                      <a:pt x="2488" y="3075"/>
                                    </a:lnTo>
                                    <a:lnTo>
                                      <a:pt x="2549" y="3038"/>
                                    </a:lnTo>
                                    <a:lnTo>
                                      <a:pt x="2607" y="2998"/>
                                    </a:lnTo>
                                    <a:lnTo>
                                      <a:pt x="2664" y="2956"/>
                                    </a:lnTo>
                                    <a:lnTo>
                                      <a:pt x="2719" y="2912"/>
                                    </a:lnTo>
                                    <a:lnTo>
                                      <a:pt x="2772" y="2865"/>
                                    </a:lnTo>
                                    <a:lnTo>
                                      <a:pt x="2823" y="2817"/>
                                    </a:lnTo>
                                    <a:lnTo>
                                      <a:pt x="2872" y="2766"/>
                                    </a:lnTo>
                                    <a:lnTo>
                                      <a:pt x="2918" y="2713"/>
                                    </a:lnTo>
                                    <a:lnTo>
                                      <a:pt x="2963" y="2658"/>
                                    </a:lnTo>
                                    <a:lnTo>
                                      <a:pt x="3005" y="2601"/>
                                    </a:lnTo>
                                    <a:lnTo>
                                      <a:pt x="3044" y="2543"/>
                                    </a:lnTo>
                                    <a:lnTo>
                                      <a:pt x="3081" y="2483"/>
                                    </a:lnTo>
                                    <a:lnTo>
                                      <a:pt x="3116" y="2421"/>
                                    </a:lnTo>
                                    <a:lnTo>
                                      <a:pt x="3148" y="2357"/>
                                    </a:lnTo>
                                    <a:lnTo>
                                      <a:pt x="3177" y="2292"/>
                                    </a:lnTo>
                                    <a:lnTo>
                                      <a:pt x="3204" y="2226"/>
                                    </a:lnTo>
                                    <a:lnTo>
                                      <a:pt x="3227" y="2158"/>
                                    </a:lnTo>
                                    <a:lnTo>
                                      <a:pt x="3248" y="2088"/>
                                    </a:lnTo>
                                    <a:lnTo>
                                      <a:pt x="3266" y="2018"/>
                                    </a:lnTo>
                                    <a:lnTo>
                                      <a:pt x="3281" y="1946"/>
                                    </a:lnTo>
                                    <a:lnTo>
                                      <a:pt x="3292" y="1874"/>
                                    </a:lnTo>
                                    <a:lnTo>
                                      <a:pt x="3300" y="1800"/>
                                    </a:lnTo>
                                    <a:lnTo>
                                      <a:pt x="3305" y="1725"/>
                                    </a:lnTo>
                                    <a:lnTo>
                                      <a:pt x="3307" y="1650"/>
                                    </a:lnTo>
                                    <a:lnTo>
                                      <a:pt x="3305" y="1574"/>
                                    </a:lnTo>
                                    <a:lnTo>
                                      <a:pt x="3300" y="1500"/>
                                    </a:lnTo>
                                    <a:lnTo>
                                      <a:pt x="3292" y="1426"/>
                                    </a:lnTo>
                                    <a:lnTo>
                                      <a:pt x="3281" y="1353"/>
                                    </a:lnTo>
                                    <a:lnTo>
                                      <a:pt x="3266" y="1282"/>
                                    </a:lnTo>
                                    <a:lnTo>
                                      <a:pt x="3248" y="1211"/>
                                    </a:lnTo>
                                    <a:lnTo>
                                      <a:pt x="3227" y="1142"/>
                                    </a:lnTo>
                                    <a:lnTo>
                                      <a:pt x="3204" y="1074"/>
                                    </a:lnTo>
                                    <a:lnTo>
                                      <a:pt x="3177" y="1008"/>
                                    </a:lnTo>
                                    <a:lnTo>
                                      <a:pt x="3148" y="943"/>
                                    </a:lnTo>
                                    <a:lnTo>
                                      <a:pt x="3116" y="879"/>
                                    </a:lnTo>
                                    <a:lnTo>
                                      <a:pt x="3081" y="817"/>
                                    </a:lnTo>
                                    <a:lnTo>
                                      <a:pt x="3044" y="757"/>
                                    </a:lnTo>
                                    <a:lnTo>
                                      <a:pt x="3005" y="698"/>
                                    </a:lnTo>
                                    <a:lnTo>
                                      <a:pt x="2963" y="642"/>
                                    </a:lnTo>
                                    <a:lnTo>
                                      <a:pt x="2918" y="587"/>
                                    </a:lnTo>
                                    <a:lnTo>
                                      <a:pt x="2872" y="534"/>
                                    </a:lnTo>
                                    <a:lnTo>
                                      <a:pt x="2823" y="483"/>
                                    </a:lnTo>
                                    <a:lnTo>
                                      <a:pt x="2772" y="434"/>
                                    </a:lnTo>
                                    <a:lnTo>
                                      <a:pt x="2719" y="388"/>
                                    </a:lnTo>
                                    <a:lnTo>
                                      <a:pt x="2664" y="344"/>
                                    </a:lnTo>
                                    <a:lnTo>
                                      <a:pt x="2607" y="302"/>
                                    </a:lnTo>
                                    <a:lnTo>
                                      <a:pt x="2549" y="262"/>
                                    </a:lnTo>
                                    <a:lnTo>
                                      <a:pt x="2488" y="225"/>
                                    </a:lnTo>
                                    <a:lnTo>
                                      <a:pt x="2426" y="191"/>
                                    </a:lnTo>
                                    <a:lnTo>
                                      <a:pt x="2362" y="159"/>
                                    </a:lnTo>
                                    <a:lnTo>
                                      <a:pt x="2297" y="130"/>
                                    </a:lnTo>
                                    <a:lnTo>
                                      <a:pt x="2231" y="103"/>
                                    </a:lnTo>
                                    <a:lnTo>
                                      <a:pt x="2163" y="79"/>
                                    </a:lnTo>
                                    <a:lnTo>
                                      <a:pt x="2093" y="59"/>
                                    </a:lnTo>
                                    <a:lnTo>
                                      <a:pt x="2023" y="41"/>
                                    </a:lnTo>
                                    <a:lnTo>
                                      <a:pt x="1951" y="26"/>
                                    </a:lnTo>
                                    <a:lnTo>
                                      <a:pt x="1878" y="15"/>
                                    </a:lnTo>
                                    <a:lnTo>
                                      <a:pt x="1804" y="7"/>
                                    </a:lnTo>
                                    <a:lnTo>
                                      <a:pt x="1729" y="2"/>
                                    </a:lnTo>
                                    <a:lnTo>
                                      <a:pt x="1654" y="0"/>
                                    </a:lnTo>
                                    <a:close/>
                                  </a:path>
                                </a:pathLst>
                              </a:custGeom>
                              <a:solidFill>
                                <a:srgbClr val="E7178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712E41" id="Group 13" o:spid="_x0000_s1026" style="position:absolute;margin-left:371.2pt;margin-top:5pt;width:201.45pt;height:295.1pt;z-index:251674624;mso-position-horizontal-relative:page" coordorigin="7426,-718" coordsize="4029,5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">
                    <v:shape id="Picture 3" o:spid="_x0000_s1027" type="#_x0000_t75" style="position:absolute;left:7426;top:1147;width:4029;height:4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">
                      <v:imagedata r:id="rId35" o:title=""/>
                    </v:shape>
                    <v:shape id="Freeform 4" o:spid="_x0000_s1028" style="position:absolute;left:7918;top:-718;width:3308;height:3300;visibility:visible;mso-wrap-style:square;v-text-anchor:top" coordsize="3308,3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" path="m1654,r-76,2l1503,7r-74,8l1356,26r-71,15l1214,59r-69,20l1077,103r-67,27l945,159r-64,32l819,225r-60,37l700,302r-57,42l588,388r-53,46l484,483r-48,51l389,587r-44,55l303,698r-40,59l226,817r-35,62l159,943r-29,65l103,1074r-23,68l59,1211r-18,71l27,1353r-12,73l7,1500r-5,74l,1650r2,75l7,1800r8,74l27,1946r14,72l59,2088r21,70l103,2226r27,66l159,2357r32,64l226,2483r37,60l303,2601r42,57l389,2713r47,53l484,2817r51,48l588,2912r55,44l700,2998r59,40l819,3075r62,34l945,3141r65,29l1077,3197r68,23l1214,3241r71,18l1356,3273r73,12l1503,3293r75,5l1654,3300r75,-2l1804,3293r74,-8l1951,3273r72,-14l2093,3241r70,-21l2231,3197r66,-27l2362,3141r64,-32l2488,3075r61,-37l2607,2998r57,-42l2719,2912r53,-47l2823,2817r49,-51l2918,2713r45,-55l3005,2601r39,-58l3081,2483r35,-62l3148,2357r29,-65l3204,2226r23,-68l3248,2088r18,-70l3281,1946r11,-72l3300,1800r5,-75l3307,1650r-2,-76l3300,1500r-8,-74l3281,1353r-15,-71l3248,1211r-21,-69l3204,1074r-27,-66l3148,943r-32,-64l3081,817r-37,-60l3005,698r-42,-56l2918,587r-46,-53l2823,483r-51,-49l2719,388r-55,-44l2607,302r-58,-40l2488,225r-62,-34l2362,159r-65,-29l2231,103,2163,79,2093,59,2023,41,1951,26,1878,15,1804,7,1729,2,1654,xe" fillcolor="#e71788" stroked="f">
                      <v:path arrowok="t" o:connecttype="custom" o:connectlocs="1503,-710;1285,-676;1077,-614;881,-526;700,-415;535,-283;389,-130;263,40;159,226;80,425;27,636;2,857;7,1083;41,1301;103,1509;191,1704;303,1884;436,2049;588,2195;759,2321;945,2424;1145,2503;1356,2556;1578,2581;1804,2576;2023,2542;2231,2480;2426,2392;2607,2281;2772,2148;2918,1996;3044,1826;3148,1640;3227,1441;3281,1229;3305,1008;3300,783;3266,565;3204,357;3116,162;3005,-19;2872,-183;2719,-329;2549,-455;2362,-558;2163,-638;1951,-691;1729,-715" o:connectangles="0,0,0,0,0,0,0,0,0,0,0,0,0,0,0,0,0,0,0,0,0,0,0,0,0,0,0,0,0,0,0,0,0,0,0,0,0,0,0,0,0,0,0,0,0,0,0,0"/>
                    </v:shape>
                    <w10:wrap anchorx="page"/>
                  </v:group>
                </w:pict>
              </mc:Fallback>
            </mc:AlternateContent>
          </w:r>
          <w:r>
            <w:rPr>
              <w:noProof/>
              <w:lang w:eastAsia="en-GB"/>
            </w:rPr>
            <mc:AlternateContent>
              <mc:Choice Requires="wps">
                <w:drawing>
                  <wp:anchor distT="0" distB="0" distL="114300" distR="114300" simplePos="0" relativeHeight="251675648" behindDoc="0" locked="0" layoutInCell="1" allowOverlap="1" wp14:anchorId="7D52D127" wp14:editId="6D2EC837">
                    <wp:simplePos x="0" y="0"/>
                    <wp:positionH relativeFrom="page">
                      <wp:align>center</wp:align>
                    </wp:positionH>
                    <wp:positionV relativeFrom="paragraph">
                      <wp:posOffset>4813300</wp:posOffset>
                    </wp:positionV>
                    <wp:extent cx="6984365" cy="4676775"/>
                    <wp:effectExtent l="0" t="0" r="6985" b="9525"/>
                    <wp:wrapNone/>
                    <wp:docPr id="194" name="Freeform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84365" cy="4676775"/>
                            </a:xfrm>
                            <a:custGeom>
                              <a:avLst/>
                              <a:gdLst>
                                <a:gd name="T0" fmla="+- 0 11452 454"/>
                                <a:gd name="T1" fmla="*/ T0 w 10999"/>
                                <a:gd name="T2" fmla="+- 0 1377 1377"/>
                                <a:gd name="T3" fmla="*/ 1377 h 7365"/>
                                <a:gd name="T4" fmla="+- 0 454 454"/>
                                <a:gd name="T5" fmla="*/ T4 w 10999"/>
                                <a:gd name="T6" fmla="+- 0 3731 1377"/>
                                <a:gd name="T7" fmla="*/ 3731 h 7365"/>
                                <a:gd name="T8" fmla="+- 0 454 454"/>
                                <a:gd name="T9" fmla="*/ T8 w 10999"/>
                                <a:gd name="T10" fmla="+- 0 8741 1377"/>
                                <a:gd name="T11" fmla="*/ 8741 h 7365"/>
                                <a:gd name="T12" fmla="+- 0 11452 454"/>
                                <a:gd name="T13" fmla="*/ T12 w 10999"/>
                                <a:gd name="T14" fmla="+- 0 8741 1377"/>
                                <a:gd name="T15" fmla="*/ 8741 h 7365"/>
                                <a:gd name="T16" fmla="+- 0 11452 454"/>
                                <a:gd name="T17" fmla="*/ T16 w 10999"/>
                                <a:gd name="T18" fmla="+- 0 1377 1377"/>
                                <a:gd name="T19" fmla="*/ 1377 h 7365"/>
                              </a:gdLst>
                              <a:ahLst/>
                              <a:cxnLst>
                                <a:cxn ang="0">
                                  <a:pos x="T1" y="T3"/>
                                </a:cxn>
                                <a:cxn ang="0">
                                  <a:pos x="T5" y="T7"/>
                                </a:cxn>
                                <a:cxn ang="0">
                                  <a:pos x="T9" y="T11"/>
                                </a:cxn>
                                <a:cxn ang="0">
                                  <a:pos x="T13" y="T15"/>
                                </a:cxn>
                                <a:cxn ang="0">
                                  <a:pos x="T17" y="T19"/>
                                </a:cxn>
                              </a:cxnLst>
                              <a:rect l="0" t="0" r="r" b="b"/>
                              <a:pathLst>
                                <a:path w="10999" h="7365">
                                  <a:moveTo>
                                    <a:pt x="10998" y="0"/>
                                  </a:moveTo>
                                  <a:lnTo>
                                    <a:pt x="0" y="2354"/>
                                  </a:lnTo>
                                  <a:lnTo>
                                    <a:pt x="0" y="7364"/>
                                  </a:lnTo>
                                  <a:lnTo>
                                    <a:pt x="10998" y="7364"/>
                                  </a:lnTo>
                                  <a:lnTo>
                                    <a:pt x="10998" y="0"/>
                                  </a:lnTo>
                                  <a:close/>
                                </a:path>
                              </a:pathLst>
                            </a:custGeom>
                            <a:solidFill>
                              <a:srgbClr val="1C0E31"/>
                            </a:solidFill>
                            <a:ln>
                              <a:noFill/>
                            </a:ln>
                          </wps:spPr>
                          <wps:bodyPr rot="0" vert="horz" wrap="square" lIns="91440" tIns="45720" rIns="91440" bIns="45720" anchor="t" anchorCtr="0" upright="1">
                            <a:noAutofit/>
                          </wps:bodyPr>
                        </wps:wsp>
                      </a:graphicData>
                    </a:graphic>
                  </wp:anchor>
                </w:drawing>
              </mc:Choice>
              <mc:Fallback>
                <w:pict>
                  <v:shape w14:anchorId="1E558E97" id="Freeform 29" o:spid="_x0000_s1026" style="position:absolute;margin-left:0;margin-top:379pt;width:549.95pt;height:368.25pt;z-index:251675648;visibility:visible;mso-wrap-style:square;mso-wrap-distance-left:9pt;mso-wrap-distance-top:0;mso-wrap-distance-right:9pt;mso-wrap-distance-bottom:0;mso-position-horizontal:center;mso-position-horizontal-relative:page;mso-position-vertical:absolute;mso-position-vertical-relative:text;v-text-anchor:top" coordsize="10999,7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" path="m10998,l,2354,,7364r10998,l10998,xe" fillcolor="#1c0e31" stroked="f">
                    <v:path arrowok="t" o:connecttype="custom" o:connectlocs="6983730,874395;0,2369185;0,5550535;6983730,5550535;6983730,874395" o:connectangles="0,0,0,0,0"/>
                    <w10:wrap anchorx="page"/>
                  </v:shape>
                </w:pict>
              </mc:Fallback>
            </mc:AlternateContent>
          </w:r>
          <w:r>
            <w:rPr>
              <w:noProof/>
              <w:lang w:eastAsia="en-GB"/>
            </w:rPr>
            <w:drawing>
              <wp:anchor distT="0" distB="0" distL="114300" distR="114300" simplePos="0" relativeHeight="251673600" behindDoc="0" locked="0" layoutInCell="1" allowOverlap="1" wp14:anchorId="36C3DA58" wp14:editId="129C3F42">
                <wp:simplePos x="0" y="0"/>
                <wp:positionH relativeFrom="column">
                  <wp:posOffset>-262255</wp:posOffset>
                </wp:positionH>
                <wp:positionV relativeFrom="paragraph">
                  <wp:posOffset>-926465</wp:posOffset>
                </wp:positionV>
                <wp:extent cx="3343275" cy="323850"/>
                <wp:effectExtent l="0" t="0" r="952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343275" cy="323850"/>
                        </a:xfrm>
                        <a:prstGeom prst="rect">
                          <a:avLst/>
                        </a:prstGeom>
                      </pic:spPr>
                    </pic:pic>
                  </a:graphicData>
                </a:graphic>
              </wp:anchor>
            </w:drawing>
          </w:r>
        </w:p>
        <w:p w14:paraId="1E904133" w14:textId="0AE00F16" w:rsidR="00D914CA" w:rsidRPr="00060552" w:rsidRDefault="00BD3EF8" w:rsidP="00060552">
          <w:pPr>
            <w:rPr>
              <w:rFonts w:ascii="Avenir LT Std 45 Book" w:hAnsi="Avenir LT Std 45 Book"/>
              <w:color w:val="4C4D4F"/>
              <w:sz w:val="20"/>
            </w:rPr>
          </w:pPr>
          <w:r>
            <w:rPr>
              <w:noProof/>
              <w:lang w:eastAsia="en-GB"/>
            </w:rPr>
            <w:drawing>
              <wp:anchor distT="0" distB="0" distL="114300" distR="114300" simplePos="0" relativeHeight="251679744" behindDoc="0" locked="0" layoutInCell="1" allowOverlap="1" wp14:anchorId="40BF7214" wp14:editId="6AE978F3">
                <wp:simplePos x="0" y="0"/>
                <wp:positionH relativeFrom="page">
                  <wp:align>center</wp:align>
                </wp:positionH>
                <wp:positionV relativeFrom="paragraph">
                  <wp:posOffset>7325360</wp:posOffset>
                </wp:positionV>
                <wp:extent cx="1618881" cy="5400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SW Apps (pink) Logo.png"/>
                        <pic:cNvPicPr/>
                      </pic:nvPicPr>
                      <pic:blipFill>
                        <a:blip r:embed="rId37" cstate="print">
                          <a:extLst>
                            <a:ext uri="{BEBA8EAE-BF5A-486C-A8C5-ECC9F3942E4B}">
                              <a14:imgProps xmlns:a14="http://schemas.microsoft.com/office/drawing/2010/main">
                                <a14:imgLayer r:embed="rId38">
                                  <a14:imgEffect>
                                    <a14:backgroundRemoval t="0" b="100000" l="0" r="100000">
                                      <a14:foregroundMark x1="2800" y1="8393" x2="59440" y2="86571"/>
                                      <a14:foregroundMark x1="4800" y1="92326" x2="54240" y2="13909"/>
                                      <a14:foregroundMark x1="24160" y1="7194" x2="60640" y2="89209"/>
                                      <a14:foregroundMark x1="29200" y1="90168" x2="9200" y2="33094"/>
                                      <a14:foregroundMark x1="66560" y1="8393" x2="76560" y2="4556"/>
                                      <a14:foregroundMark x1="92800" y1="21823" x2="95200" y2="18225"/>
                                      <a14:foregroundMark x1="79840" y1="20144" x2="82640" y2="16067"/>
                                      <a14:foregroundMark x1="76720" y1="62110" x2="80560" y2="46523"/>
                                      <a14:foregroundMark x1="67760" y1="93285" x2="69440" y2="55875"/>
                                      <a14:foregroundMark x1="54800" y1="51799" x2="61680" y2="37410"/>
                                      <a14:foregroundMark x1="84880" y1="79856" x2="88480" y2="80336"/>
                                      <a14:foregroundMark x1="81920" y1="95444" x2="82080" y2="88489"/>
                                      <a14:foregroundMark x1="80400" y1="67386" x2="80560" y2="39329"/>
                                      <a14:backgroundMark x1="77760" y1="90168" x2="77760" y2="79376"/>
                                      <a14:backgroundMark x1="86960" y1="61631" x2="98000" y2="61631"/>
                                    </a14:backgroundRemoval>
                                  </a14:imgEffect>
                                </a14:imgLayer>
                              </a14:imgProps>
                            </a:ext>
                            <a:ext uri="{28A0092B-C50C-407E-A947-70E740481C1C}">
                              <a14:useLocalDpi xmlns:a14="http://schemas.microsoft.com/office/drawing/2010/main" val="0"/>
                            </a:ext>
                          </a:extLst>
                        </a:blip>
                        <a:stretch>
                          <a:fillRect/>
                        </a:stretch>
                      </pic:blipFill>
                      <pic:spPr>
                        <a:xfrm>
                          <a:off x="0" y="0"/>
                          <a:ext cx="1618881" cy="540000"/>
                        </a:xfrm>
                        <a:prstGeom prst="rect">
                          <a:avLst/>
                        </a:prstGeom>
                      </pic:spPr>
                    </pic:pic>
                  </a:graphicData>
                </a:graphic>
                <wp14:sizeRelH relativeFrom="margin">
                  <wp14:pctWidth>0</wp14:pctWidth>
                </wp14:sizeRelH>
                <wp14:sizeRelV relativeFrom="margin">
                  <wp14:pctHeight>0</wp14:pctHeight>
                </wp14:sizeRelV>
              </wp:anchor>
            </w:drawing>
          </w:r>
        </w:p>
      </w:sdtContent>
    </w:sdt>
    <w:sectPr w:rsidR="00D914CA" w:rsidRPr="00060552" w:rsidSect="00B373BE">
      <w:headerReference w:type="default" r:id="rId39"/>
      <w:footerReference w:type="default" r:id="rId40"/>
      <w:footerReference w:type="first" r:id="rId41"/>
      <w:pgSz w:w="11906" w:h="16838"/>
      <w:pgMar w:top="1474" w:right="1809" w:bottom="1134" w:left="1418" w:header="709" w:footer="28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E309B6" w14:textId="77777777" w:rsidR="00490A34" w:rsidRDefault="00490A34" w:rsidP="00E22800">
      <w:pPr>
        <w:spacing w:after="0" w:line="240" w:lineRule="auto"/>
      </w:pPr>
      <w:r>
        <w:separator/>
      </w:r>
    </w:p>
  </w:endnote>
  <w:endnote w:type="continuationSeparator" w:id="0">
    <w:p w14:paraId="5565243B" w14:textId="77777777" w:rsidR="00490A34" w:rsidRDefault="00490A34" w:rsidP="00E228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venir LT Std 45 Book">
    <w:altName w:val="Calibri"/>
    <w:panose1 w:val="020B0502020203020204"/>
    <w:charset w:val="00"/>
    <w:family w:val="swiss"/>
    <w:notTrueType/>
    <w:pitch w:val="variable"/>
    <w:sig w:usb0="800000AF" w:usb1="4000204A" w:usb2="00000000" w:usb3="00000000" w:csb0="00000001" w:csb1="00000000"/>
  </w:font>
  <w:font w:name="Calibri">
    <w:panose1 w:val="020F0502020204030204"/>
    <w:charset w:val="00"/>
    <w:family w:val="swiss"/>
    <w:pitch w:val="variable"/>
    <w:sig w:usb0="E4002E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343226" w14:textId="5A0F3DAE" w:rsidR="00995CC1" w:rsidRPr="007E5C14" w:rsidRDefault="00995CC1" w:rsidP="00DF76CC">
    <w:pPr>
      <w:pStyle w:val="FooterDSW"/>
      <w:rPr>
        <w:i/>
        <w:iCs/>
      </w:rPr>
    </w:pPr>
    <w:r w:rsidRPr="007E5C14">
      <w:rPr>
        <w:i/>
        <w:iCs/>
        <w:noProof/>
        <w:lang w:eastAsia="en-GB"/>
      </w:rPr>
      <mc:AlternateContent>
        <mc:Choice Requires="wps">
          <w:drawing>
            <wp:anchor distT="0" distB="0" distL="114300" distR="114300" simplePos="0" relativeHeight="251657216" behindDoc="1" locked="0" layoutInCell="1" allowOverlap="1" wp14:anchorId="08857AF9" wp14:editId="03CB4F91">
              <wp:simplePos x="0" y="0"/>
              <wp:positionH relativeFrom="page">
                <wp:posOffset>0</wp:posOffset>
              </wp:positionH>
              <wp:positionV relativeFrom="page">
                <wp:posOffset>10160000</wp:posOffset>
              </wp:positionV>
              <wp:extent cx="7560310" cy="0"/>
              <wp:effectExtent l="0" t="0" r="21590" b="1905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60310" cy="0"/>
                      </a:xfrm>
                      <a:prstGeom prst="line">
                        <a:avLst/>
                      </a:prstGeom>
                      <a:noFill/>
                      <a:ln w="6350">
                        <a:solidFill>
                          <a:srgbClr val="E4007E"/>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C544C2" id="Straight Connector 6" o:spid="_x0000_s1026"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800pt" to="595.3pt,80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" strokecolor="#e4007e" strokeweight=".5pt">
              <w10:wrap anchorx="page" anchory="page"/>
            </v:line>
          </w:pict>
        </mc:Fallback>
      </mc:AlternateContent>
    </w:r>
    <w:r w:rsidR="00EC2E4B">
      <w:rPr>
        <w:i/>
        <w:iCs/>
      </w:rPr>
      <w:t xml:space="preserve">DSW </w:t>
    </w:r>
    <w:r w:rsidRPr="007E5C14">
      <w:rPr>
        <w:i/>
        <w:iCs/>
      </w:rPr>
      <w:t xml:space="preserve"> </w:t>
    </w:r>
    <w:r w:rsidR="00EC2E4B">
      <w:rPr>
        <w:i/>
        <w:iCs/>
      </w:rPr>
      <w:t>V</w:t>
    </w:r>
    <w:r w:rsidR="007464B3">
      <w:rPr>
        <w:i/>
        <w:iCs/>
      </w:rPr>
      <w:t>2</w:t>
    </w:r>
    <w:r w:rsidR="00EC2E4B">
      <w:rPr>
        <w:i/>
        <w:iCs/>
      </w:rPr>
      <w:t xml:space="preserve">.0 </w:t>
    </w:r>
    <w:r w:rsidR="007464B3">
      <w:rPr>
        <w:i/>
        <w:iCs/>
      </w:rPr>
      <w:t>07/01/2020</w:t>
    </w:r>
    <w:r w:rsidRPr="007E5C14">
      <w:rPr>
        <w:i/>
        <w:iCs/>
      </w:rPr>
      <w:t xml:space="preserve"> </w:t>
    </w:r>
  </w:p>
  <w:p w14:paraId="0174AD1B" w14:textId="77777777" w:rsidR="00995CC1" w:rsidRPr="008B61A1" w:rsidRDefault="005E67FD" w:rsidP="00DF76CC">
    <w:pPr>
      <w:pStyle w:val="FooterDSW"/>
      <w:jc w:val="right"/>
    </w:pPr>
    <w:sdt>
      <w:sdtPr>
        <w:id w:val="1900630044"/>
        <w:docPartObj>
          <w:docPartGallery w:val="Page Numbers (Bottom of Page)"/>
          <w:docPartUnique/>
        </w:docPartObj>
      </w:sdtPr>
      <w:sdtEndPr>
        <w:rPr>
          <w:noProof/>
        </w:rPr>
      </w:sdtEndPr>
      <w:sdtContent>
        <w:r w:rsidR="00995CC1" w:rsidRPr="008B61A1">
          <w:fldChar w:fldCharType="begin"/>
        </w:r>
        <w:r w:rsidR="00995CC1" w:rsidRPr="008B61A1">
          <w:instrText xml:space="preserve"> PAGE   \* MERGEFORMAT </w:instrText>
        </w:r>
        <w:r w:rsidR="00995CC1" w:rsidRPr="008B61A1">
          <w:fldChar w:fldCharType="separate"/>
        </w:r>
        <w:r w:rsidR="00995CC1">
          <w:rPr>
            <w:noProof/>
          </w:rPr>
          <w:t>1</w:t>
        </w:r>
        <w:r w:rsidR="00995CC1" w:rsidRPr="008B61A1">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51D4E4" w14:textId="77777777" w:rsidR="00995CC1" w:rsidRPr="00317FE7" w:rsidRDefault="00995CC1">
    <w:pPr>
      <w:pStyle w:val="Footer"/>
    </w:pPr>
    <w:r>
      <w:t>Version 1 last amnded 28/01/2020</w:t>
    </w:r>
  </w:p>
  <w:p w14:paraId="06610453" w14:textId="77777777" w:rsidR="00995CC1" w:rsidRDefault="00995C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442AE2" w14:textId="77777777" w:rsidR="00490A34" w:rsidRDefault="00490A34" w:rsidP="00E22800">
      <w:pPr>
        <w:spacing w:after="0" w:line="240" w:lineRule="auto"/>
      </w:pPr>
      <w:r>
        <w:separator/>
      </w:r>
    </w:p>
  </w:footnote>
  <w:footnote w:type="continuationSeparator" w:id="0">
    <w:p w14:paraId="31706007" w14:textId="77777777" w:rsidR="00490A34" w:rsidRDefault="00490A34" w:rsidP="00E228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9F4E05" w14:textId="77777777" w:rsidR="00995CC1" w:rsidRDefault="00995CC1">
    <w:pPr>
      <w:pStyle w:val="Header"/>
    </w:pPr>
    <w:r>
      <w:rPr>
        <w:noProof/>
        <w:lang w:eastAsia="en-GB"/>
      </w:rPr>
      <w:drawing>
        <wp:anchor distT="0" distB="0" distL="114300" distR="114300" simplePos="0" relativeHeight="251658240" behindDoc="0" locked="0" layoutInCell="1" allowOverlap="1" wp14:anchorId="2E7ED32E" wp14:editId="527863E7">
          <wp:simplePos x="0" y="0"/>
          <wp:positionH relativeFrom="column">
            <wp:posOffset>4424045</wp:posOffset>
          </wp:positionH>
          <wp:positionV relativeFrom="paragraph">
            <wp:posOffset>-193040</wp:posOffset>
          </wp:positionV>
          <wp:extent cx="1251935" cy="417600"/>
          <wp:effectExtent l="0" t="0" r="5715" b="190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SW Apps (pink) 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251935" cy="417600"/>
                  </a:xfrm>
                  <a:prstGeom prst="rect">
                    <a:avLst/>
                  </a:prstGeom>
                </pic:spPr>
              </pic:pic>
            </a:graphicData>
          </a:graphic>
        </wp:anchor>
      </w:drawing>
    </w:r>
    <w:r>
      <w:rPr>
        <w:noProof/>
        <w:lang w:eastAsia="en-GB"/>
      </w:rPr>
      <mc:AlternateContent>
        <mc:Choice Requires="wps">
          <w:drawing>
            <wp:anchor distT="0" distB="0" distL="114300" distR="114300" simplePos="0" relativeHeight="251656192" behindDoc="1" locked="0" layoutInCell="1" allowOverlap="1" wp14:anchorId="6F9D66BD" wp14:editId="047B47FE">
              <wp:simplePos x="0" y="0"/>
              <wp:positionH relativeFrom="column">
                <wp:posOffset>-890905</wp:posOffset>
              </wp:positionH>
              <wp:positionV relativeFrom="paragraph">
                <wp:posOffset>-192405</wp:posOffset>
              </wp:positionV>
              <wp:extent cx="6354445" cy="416560"/>
              <wp:effectExtent l="0" t="0" r="8255" b="2540"/>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4445" cy="416560"/>
                      </a:xfrm>
                      <a:prstGeom prst="rect">
                        <a:avLst/>
                      </a:prstGeom>
                      <a:blipFill dpi="0" rotWithShape="1">
                        <a:blip r:embed="rId2">
                          <a:extLst>
                            <a:ext uri="{28A0092B-C50C-407E-A947-70E740481C1C}">
                              <a14:useLocalDpi xmlns:a14="http://schemas.microsoft.com/office/drawing/2010/main" val="0"/>
                            </a:ext>
                          </a:extLst>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anchor>
          </w:drawing>
        </mc:Choice>
        <mc:Fallback>
          <w:pict>
            <v:rect w14:anchorId="0369D24A" id="Rectangle 3" o:spid="_x0000_s1026" style="position:absolute;margin-left:-70.15pt;margin-top:-15.15pt;width:500.35pt;height:32.8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" stroked="f">
              <v:fill r:id="rId3" o:title="" recolor="t" rotate="t" type="fram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D331E31"/>
    <w:multiLevelType w:val="hybridMultilevel"/>
    <w:tmpl w:val="E309EDE7"/>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177465"/>
    <w:multiLevelType w:val="hybridMultilevel"/>
    <w:tmpl w:val="1D94086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83220D9"/>
    <w:multiLevelType w:val="hybridMultilevel"/>
    <w:tmpl w:val="AE740ABE"/>
    <w:lvl w:ilvl="0" w:tplc="8FDA283A">
      <w:start w:val="1"/>
      <w:numFmt w:val="bullet"/>
      <w:pStyle w:val="DashSubBullet"/>
      <w:lvlText w:val="–"/>
      <w:lvlJc w:val="left"/>
      <w:pPr>
        <w:ind w:left="1077" w:hanging="357"/>
      </w:pPr>
      <w:rPr>
        <w:rFonts w:ascii="Avenir LT Std 45 Book" w:hAnsi="Avenir LT Std 45 Book"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1552ED1"/>
    <w:multiLevelType w:val="hybridMultilevel"/>
    <w:tmpl w:val="9D5426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1981D6D"/>
    <w:multiLevelType w:val="hybridMultilevel"/>
    <w:tmpl w:val="97ECD64A"/>
    <w:lvl w:ilvl="0" w:tplc="713225A6">
      <w:start w:val="1"/>
      <w:numFmt w:val="upperLetter"/>
      <w:pStyle w:val="LetterBullet"/>
      <w:lvlText w:val="%1."/>
      <w:lvlJc w:val="left"/>
      <w:pPr>
        <w:ind w:left="357" w:hanging="357"/>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4331E9F"/>
    <w:multiLevelType w:val="hybridMultilevel"/>
    <w:tmpl w:val="5F52331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5E10618"/>
    <w:multiLevelType w:val="hybridMultilevel"/>
    <w:tmpl w:val="FE0A5E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7B22EBC"/>
    <w:multiLevelType w:val="hybridMultilevel"/>
    <w:tmpl w:val="1D70D02E"/>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1AA13E23"/>
    <w:multiLevelType w:val="hybridMultilevel"/>
    <w:tmpl w:val="5F52331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0312861"/>
    <w:multiLevelType w:val="hybridMultilevel"/>
    <w:tmpl w:val="82A21D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3930340"/>
    <w:multiLevelType w:val="hybridMultilevel"/>
    <w:tmpl w:val="B58EAC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5706211"/>
    <w:multiLevelType w:val="hybridMultilevel"/>
    <w:tmpl w:val="AA6C927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2FA509E9"/>
    <w:multiLevelType w:val="hybridMultilevel"/>
    <w:tmpl w:val="AA54FDCE"/>
    <w:lvl w:ilvl="0" w:tplc="924A859C">
      <w:numFmt w:val="bullet"/>
      <w:lvlText w:val="•"/>
      <w:lvlJc w:val="left"/>
      <w:pPr>
        <w:ind w:left="1429" w:hanging="360"/>
      </w:pPr>
      <w:rPr>
        <w:rFonts w:ascii="Avenir LT Std 45 Book" w:eastAsia="Avenir LT Std 45 Book" w:hAnsi="Avenir LT Std 45 Book" w:cs="Avenir LT Std 45 Book" w:hint="default"/>
        <w:color w:val="58595B"/>
        <w:spacing w:val="-5"/>
        <w:w w:val="100"/>
        <w:sz w:val="20"/>
        <w:szCs w:val="20"/>
        <w:lang w:val="en-GB" w:eastAsia="en-GB" w:bidi="en-GB"/>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3" w15:restartNumberingAfterBreak="0">
    <w:nsid w:val="34111FB2"/>
    <w:multiLevelType w:val="hybridMultilevel"/>
    <w:tmpl w:val="49D01DD2"/>
    <w:lvl w:ilvl="0" w:tplc="924A859C">
      <w:numFmt w:val="bullet"/>
      <w:lvlText w:val="•"/>
      <w:lvlJc w:val="left"/>
      <w:pPr>
        <w:ind w:left="1429" w:hanging="360"/>
      </w:pPr>
      <w:rPr>
        <w:rFonts w:ascii="Avenir LT Std 45 Book" w:eastAsia="Avenir LT Std 45 Book" w:hAnsi="Avenir LT Std 45 Book" w:cs="Avenir LT Std 45 Book" w:hint="default"/>
        <w:color w:val="58595B"/>
        <w:spacing w:val="-5"/>
        <w:w w:val="100"/>
        <w:sz w:val="20"/>
        <w:szCs w:val="20"/>
        <w:lang w:val="en-GB" w:eastAsia="en-GB" w:bidi="en-GB"/>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4" w15:restartNumberingAfterBreak="0">
    <w:nsid w:val="3A9B02B3"/>
    <w:multiLevelType w:val="hybridMultilevel"/>
    <w:tmpl w:val="984654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ABE3BED"/>
    <w:multiLevelType w:val="hybridMultilevel"/>
    <w:tmpl w:val="7556FB8A"/>
    <w:lvl w:ilvl="0" w:tplc="080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16" w15:restartNumberingAfterBreak="0">
    <w:nsid w:val="3BA735E1"/>
    <w:multiLevelType w:val="hybridMultilevel"/>
    <w:tmpl w:val="5C22006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3E034660"/>
    <w:multiLevelType w:val="hybridMultilevel"/>
    <w:tmpl w:val="4860FFDE"/>
    <w:lvl w:ilvl="0" w:tplc="6A9EA68E">
      <w:start w:val="1"/>
      <w:numFmt w:val="bullet"/>
      <w:pStyle w:val="DotBullet"/>
      <w:lvlText w:val=""/>
      <w:lvlJc w:val="left"/>
      <w:pPr>
        <w:ind w:left="357" w:hanging="357"/>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1575A4D"/>
    <w:multiLevelType w:val="hybridMultilevel"/>
    <w:tmpl w:val="F4BC5A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47B585D"/>
    <w:multiLevelType w:val="hybridMultilevel"/>
    <w:tmpl w:val="67F0E83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4A7A65D3"/>
    <w:multiLevelType w:val="hybridMultilevel"/>
    <w:tmpl w:val="F930473C"/>
    <w:lvl w:ilvl="0" w:tplc="319EE49E">
      <w:start w:val="1"/>
      <w:numFmt w:val="decimal"/>
      <w:pStyle w:val="NumberBullet"/>
      <w:lvlText w:val="%1."/>
      <w:lvlJc w:val="left"/>
      <w:pPr>
        <w:ind w:left="357" w:hanging="357"/>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BC9351B"/>
    <w:multiLevelType w:val="hybridMultilevel"/>
    <w:tmpl w:val="35BCD306"/>
    <w:lvl w:ilvl="0" w:tplc="924A859C">
      <w:numFmt w:val="bullet"/>
      <w:lvlText w:val="•"/>
      <w:lvlJc w:val="left"/>
      <w:pPr>
        <w:ind w:left="1429" w:hanging="360"/>
      </w:pPr>
      <w:rPr>
        <w:rFonts w:ascii="Avenir LT Std 45 Book" w:eastAsia="Avenir LT Std 45 Book" w:hAnsi="Avenir LT Std 45 Book" w:cs="Avenir LT Std 45 Book" w:hint="default"/>
        <w:color w:val="58595B"/>
        <w:spacing w:val="-5"/>
        <w:w w:val="100"/>
        <w:sz w:val="20"/>
        <w:szCs w:val="20"/>
        <w:lang w:val="en-GB" w:eastAsia="en-GB" w:bidi="en-GB"/>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2" w15:restartNumberingAfterBreak="0">
    <w:nsid w:val="55FF57A5"/>
    <w:multiLevelType w:val="hybridMultilevel"/>
    <w:tmpl w:val="5ACA770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15:restartNumberingAfterBreak="0">
    <w:nsid w:val="59B371A1"/>
    <w:multiLevelType w:val="hybridMultilevel"/>
    <w:tmpl w:val="5F52331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E036B64"/>
    <w:multiLevelType w:val="hybridMultilevel"/>
    <w:tmpl w:val="5262ED38"/>
    <w:lvl w:ilvl="0" w:tplc="FE56D260">
      <w:start w:val="1"/>
      <w:numFmt w:val="lowerRoman"/>
      <w:pStyle w:val="NumberSubBullet"/>
      <w:lvlText w:val="%1."/>
      <w:lvlJc w:val="right"/>
      <w:pPr>
        <w:ind w:left="1077" w:hanging="357"/>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F200E1B"/>
    <w:multiLevelType w:val="hybridMultilevel"/>
    <w:tmpl w:val="C0F057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405709F"/>
    <w:multiLevelType w:val="hybridMultilevel"/>
    <w:tmpl w:val="CC66EF4C"/>
    <w:lvl w:ilvl="0" w:tplc="8650323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75B6901"/>
    <w:multiLevelType w:val="hybridMultilevel"/>
    <w:tmpl w:val="215E8A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91402D8"/>
    <w:multiLevelType w:val="hybridMultilevel"/>
    <w:tmpl w:val="82BCC9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AE36305"/>
    <w:multiLevelType w:val="hybridMultilevel"/>
    <w:tmpl w:val="27BE04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F8F1191"/>
    <w:multiLevelType w:val="hybridMultilevel"/>
    <w:tmpl w:val="48D8EE54"/>
    <w:lvl w:ilvl="0" w:tplc="924A859C">
      <w:numFmt w:val="bullet"/>
      <w:lvlText w:val="•"/>
      <w:lvlJc w:val="left"/>
      <w:pPr>
        <w:ind w:left="1429" w:hanging="360"/>
      </w:pPr>
      <w:rPr>
        <w:rFonts w:ascii="Avenir LT Std 45 Book" w:eastAsia="Avenir LT Std 45 Book" w:hAnsi="Avenir LT Std 45 Book" w:cs="Avenir LT Std 45 Book" w:hint="default"/>
        <w:color w:val="58595B"/>
        <w:spacing w:val="-5"/>
        <w:w w:val="100"/>
        <w:sz w:val="20"/>
        <w:szCs w:val="20"/>
        <w:lang w:val="en-GB" w:eastAsia="en-GB" w:bidi="en-GB"/>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1" w15:restartNumberingAfterBreak="0">
    <w:nsid w:val="709551BC"/>
    <w:multiLevelType w:val="hybridMultilevel"/>
    <w:tmpl w:val="61BCDC08"/>
    <w:lvl w:ilvl="0" w:tplc="9B5CC094">
      <w:start w:val="1"/>
      <w:numFmt w:val="bullet"/>
      <w:pStyle w:val="DotSubBullet"/>
      <w:lvlText w:val=""/>
      <w:lvlJc w:val="left"/>
      <w:pPr>
        <w:ind w:left="1077" w:hanging="357"/>
      </w:pPr>
      <w:rPr>
        <w:rFonts w:ascii="Symbol" w:hAnsi="Symbol" w:hint="default"/>
      </w:rPr>
    </w:lvl>
    <w:lvl w:ilvl="1" w:tplc="08090003" w:tentative="1">
      <w:start w:val="1"/>
      <w:numFmt w:val="bullet"/>
      <w:lvlText w:val="o"/>
      <w:lvlJc w:val="left"/>
      <w:pPr>
        <w:ind w:left="2517" w:hanging="360"/>
      </w:pPr>
      <w:rPr>
        <w:rFonts w:ascii="Courier New" w:hAnsi="Courier New" w:cs="Courier New" w:hint="default"/>
      </w:rPr>
    </w:lvl>
    <w:lvl w:ilvl="2" w:tplc="08090005" w:tentative="1">
      <w:start w:val="1"/>
      <w:numFmt w:val="bullet"/>
      <w:lvlText w:val=""/>
      <w:lvlJc w:val="left"/>
      <w:pPr>
        <w:ind w:left="3237" w:hanging="360"/>
      </w:pPr>
      <w:rPr>
        <w:rFonts w:ascii="Wingdings" w:hAnsi="Wingdings" w:hint="default"/>
      </w:rPr>
    </w:lvl>
    <w:lvl w:ilvl="3" w:tplc="08090001" w:tentative="1">
      <w:start w:val="1"/>
      <w:numFmt w:val="bullet"/>
      <w:lvlText w:val=""/>
      <w:lvlJc w:val="left"/>
      <w:pPr>
        <w:ind w:left="3957" w:hanging="360"/>
      </w:pPr>
      <w:rPr>
        <w:rFonts w:ascii="Symbol" w:hAnsi="Symbol" w:hint="default"/>
      </w:rPr>
    </w:lvl>
    <w:lvl w:ilvl="4" w:tplc="08090003" w:tentative="1">
      <w:start w:val="1"/>
      <w:numFmt w:val="bullet"/>
      <w:lvlText w:val="o"/>
      <w:lvlJc w:val="left"/>
      <w:pPr>
        <w:ind w:left="4677" w:hanging="360"/>
      </w:pPr>
      <w:rPr>
        <w:rFonts w:ascii="Courier New" w:hAnsi="Courier New" w:cs="Courier New" w:hint="default"/>
      </w:rPr>
    </w:lvl>
    <w:lvl w:ilvl="5" w:tplc="08090005" w:tentative="1">
      <w:start w:val="1"/>
      <w:numFmt w:val="bullet"/>
      <w:lvlText w:val=""/>
      <w:lvlJc w:val="left"/>
      <w:pPr>
        <w:ind w:left="5397" w:hanging="360"/>
      </w:pPr>
      <w:rPr>
        <w:rFonts w:ascii="Wingdings" w:hAnsi="Wingdings" w:hint="default"/>
      </w:rPr>
    </w:lvl>
    <w:lvl w:ilvl="6" w:tplc="08090001" w:tentative="1">
      <w:start w:val="1"/>
      <w:numFmt w:val="bullet"/>
      <w:lvlText w:val=""/>
      <w:lvlJc w:val="left"/>
      <w:pPr>
        <w:ind w:left="6117" w:hanging="360"/>
      </w:pPr>
      <w:rPr>
        <w:rFonts w:ascii="Symbol" w:hAnsi="Symbol" w:hint="default"/>
      </w:rPr>
    </w:lvl>
    <w:lvl w:ilvl="7" w:tplc="08090003" w:tentative="1">
      <w:start w:val="1"/>
      <w:numFmt w:val="bullet"/>
      <w:lvlText w:val="o"/>
      <w:lvlJc w:val="left"/>
      <w:pPr>
        <w:ind w:left="6837" w:hanging="360"/>
      </w:pPr>
      <w:rPr>
        <w:rFonts w:ascii="Courier New" w:hAnsi="Courier New" w:cs="Courier New" w:hint="default"/>
      </w:rPr>
    </w:lvl>
    <w:lvl w:ilvl="8" w:tplc="08090005" w:tentative="1">
      <w:start w:val="1"/>
      <w:numFmt w:val="bullet"/>
      <w:lvlText w:val=""/>
      <w:lvlJc w:val="left"/>
      <w:pPr>
        <w:ind w:left="7557" w:hanging="360"/>
      </w:pPr>
      <w:rPr>
        <w:rFonts w:ascii="Wingdings" w:hAnsi="Wingdings" w:hint="default"/>
      </w:rPr>
    </w:lvl>
  </w:abstractNum>
  <w:abstractNum w:abstractNumId="32" w15:restartNumberingAfterBreak="0">
    <w:nsid w:val="713D0073"/>
    <w:multiLevelType w:val="hybridMultilevel"/>
    <w:tmpl w:val="CB9CB220"/>
    <w:lvl w:ilvl="0" w:tplc="924A859C">
      <w:numFmt w:val="bullet"/>
      <w:lvlText w:val="•"/>
      <w:lvlJc w:val="left"/>
      <w:pPr>
        <w:ind w:left="720" w:hanging="360"/>
      </w:pPr>
      <w:rPr>
        <w:rFonts w:ascii="Avenir LT Std 45 Book" w:eastAsia="Avenir LT Std 45 Book" w:hAnsi="Avenir LT Std 45 Book" w:cs="Avenir LT Std 45 Book" w:hint="default"/>
        <w:color w:val="58595B"/>
        <w:spacing w:val="-5"/>
        <w:w w:val="100"/>
        <w:sz w:val="20"/>
        <w:szCs w:val="20"/>
        <w:lang w:val="en-GB" w:eastAsia="en-GB" w:bidi="en-G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46A4A82"/>
    <w:multiLevelType w:val="hybridMultilevel"/>
    <w:tmpl w:val="4E2E8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A0A2891"/>
    <w:multiLevelType w:val="hybridMultilevel"/>
    <w:tmpl w:val="1D14DDBA"/>
    <w:lvl w:ilvl="0" w:tplc="924A859C">
      <w:numFmt w:val="bullet"/>
      <w:lvlText w:val="•"/>
      <w:lvlJc w:val="left"/>
      <w:pPr>
        <w:ind w:left="1429" w:hanging="360"/>
      </w:pPr>
      <w:rPr>
        <w:rFonts w:ascii="Avenir LT Std 45 Book" w:eastAsia="Avenir LT Std 45 Book" w:hAnsi="Avenir LT Std 45 Book" w:cs="Avenir LT Std 45 Book" w:hint="default"/>
        <w:color w:val="58595B"/>
        <w:spacing w:val="-5"/>
        <w:w w:val="100"/>
        <w:sz w:val="20"/>
        <w:szCs w:val="20"/>
        <w:lang w:val="en-GB" w:eastAsia="en-GB" w:bidi="en-GB"/>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5" w15:restartNumberingAfterBreak="0">
    <w:nsid w:val="7A5C7ED2"/>
    <w:multiLevelType w:val="hybridMultilevel"/>
    <w:tmpl w:val="326499B6"/>
    <w:lvl w:ilvl="0" w:tplc="7A8A74B2">
      <w:start w:val="1"/>
      <w:numFmt w:val="lowerLetter"/>
      <w:pStyle w:val="LetterSubBullet"/>
      <w:lvlText w:val="%1."/>
      <w:lvlJc w:val="left"/>
      <w:pPr>
        <w:ind w:left="1077" w:hanging="357"/>
      </w:pPr>
      <w:rPr>
        <w:rFonts w:hint="default"/>
      </w:rPr>
    </w:lvl>
    <w:lvl w:ilvl="1" w:tplc="08090019" w:tentative="1">
      <w:start w:val="1"/>
      <w:numFmt w:val="lowerLetter"/>
      <w:lvlText w:val="%2."/>
      <w:lvlJc w:val="left"/>
      <w:pPr>
        <w:ind w:left="1797" w:hanging="360"/>
      </w:pPr>
    </w:lvl>
    <w:lvl w:ilvl="2" w:tplc="0809001B" w:tentative="1">
      <w:start w:val="1"/>
      <w:numFmt w:val="lowerRoman"/>
      <w:lvlText w:val="%3."/>
      <w:lvlJc w:val="right"/>
      <w:pPr>
        <w:ind w:left="2517" w:hanging="180"/>
      </w:pPr>
    </w:lvl>
    <w:lvl w:ilvl="3" w:tplc="0809000F" w:tentative="1">
      <w:start w:val="1"/>
      <w:numFmt w:val="decimal"/>
      <w:lvlText w:val="%4."/>
      <w:lvlJc w:val="left"/>
      <w:pPr>
        <w:ind w:left="3237" w:hanging="360"/>
      </w:pPr>
    </w:lvl>
    <w:lvl w:ilvl="4" w:tplc="08090019" w:tentative="1">
      <w:start w:val="1"/>
      <w:numFmt w:val="lowerLetter"/>
      <w:lvlText w:val="%5."/>
      <w:lvlJc w:val="left"/>
      <w:pPr>
        <w:ind w:left="3957" w:hanging="360"/>
      </w:pPr>
    </w:lvl>
    <w:lvl w:ilvl="5" w:tplc="0809001B" w:tentative="1">
      <w:start w:val="1"/>
      <w:numFmt w:val="lowerRoman"/>
      <w:lvlText w:val="%6."/>
      <w:lvlJc w:val="right"/>
      <w:pPr>
        <w:ind w:left="4677" w:hanging="180"/>
      </w:pPr>
    </w:lvl>
    <w:lvl w:ilvl="6" w:tplc="0809000F" w:tentative="1">
      <w:start w:val="1"/>
      <w:numFmt w:val="decimal"/>
      <w:lvlText w:val="%7."/>
      <w:lvlJc w:val="left"/>
      <w:pPr>
        <w:ind w:left="5397" w:hanging="360"/>
      </w:pPr>
    </w:lvl>
    <w:lvl w:ilvl="7" w:tplc="08090019" w:tentative="1">
      <w:start w:val="1"/>
      <w:numFmt w:val="lowerLetter"/>
      <w:lvlText w:val="%8."/>
      <w:lvlJc w:val="left"/>
      <w:pPr>
        <w:ind w:left="6117" w:hanging="360"/>
      </w:pPr>
    </w:lvl>
    <w:lvl w:ilvl="8" w:tplc="0809001B" w:tentative="1">
      <w:start w:val="1"/>
      <w:numFmt w:val="lowerRoman"/>
      <w:lvlText w:val="%9."/>
      <w:lvlJc w:val="right"/>
      <w:pPr>
        <w:ind w:left="6837" w:hanging="180"/>
      </w:pPr>
    </w:lvl>
  </w:abstractNum>
  <w:abstractNum w:abstractNumId="36" w15:restartNumberingAfterBreak="0">
    <w:nsid w:val="7A8F1C48"/>
    <w:multiLevelType w:val="hybridMultilevel"/>
    <w:tmpl w:val="375AF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8B3900"/>
    <w:multiLevelType w:val="hybridMultilevel"/>
    <w:tmpl w:val="D0A4D93E"/>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38" w15:restartNumberingAfterBreak="0">
    <w:nsid w:val="7D267723"/>
    <w:multiLevelType w:val="hybridMultilevel"/>
    <w:tmpl w:val="0E6A7B5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num w:numId="1">
    <w:abstractNumId w:val="17"/>
  </w:num>
  <w:num w:numId="2">
    <w:abstractNumId w:val="31"/>
  </w:num>
  <w:num w:numId="3">
    <w:abstractNumId w:val="17"/>
    <w:lvlOverride w:ilvl="0">
      <w:startOverride w:val="1"/>
    </w:lvlOverride>
  </w:num>
  <w:num w:numId="4">
    <w:abstractNumId w:val="4"/>
  </w:num>
  <w:num w:numId="5">
    <w:abstractNumId w:val="35"/>
  </w:num>
  <w:num w:numId="6">
    <w:abstractNumId w:val="20"/>
  </w:num>
  <w:num w:numId="7">
    <w:abstractNumId w:val="24"/>
  </w:num>
  <w:num w:numId="8">
    <w:abstractNumId w:val="2"/>
  </w:num>
  <w:num w:numId="9">
    <w:abstractNumId w:val="26"/>
  </w:num>
  <w:num w:numId="10">
    <w:abstractNumId w:val="36"/>
  </w:num>
  <w:num w:numId="11">
    <w:abstractNumId w:val="32"/>
  </w:num>
  <w:num w:numId="12">
    <w:abstractNumId w:val="10"/>
  </w:num>
  <w:num w:numId="13">
    <w:abstractNumId w:val="29"/>
  </w:num>
  <w:num w:numId="14">
    <w:abstractNumId w:val="22"/>
  </w:num>
  <w:num w:numId="15">
    <w:abstractNumId w:val="12"/>
  </w:num>
  <w:num w:numId="16">
    <w:abstractNumId w:val="21"/>
  </w:num>
  <w:num w:numId="17">
    <w:abstractNumId w:val="34"/>
  </w:num>
  <w:num w:numId="18">
    <w:abstractNumId w:val="30"/>
  </w:num>
  <w:num w:numId="19">
    <w:abstractNumId w:val="13"/>
  </w:num>
  <w:num w:numId="20">
    <w:abstractNumId w:val="15"/>
  </w:num>
  <w:num w:numId="21">
    <w:abstractNumId w:val="16"/>
  </w:num>
  <w:num w:numId="22">
    <w:abstractNumId w:val="9"/>
  </w:num>
  <w:num w:numId="23">
    <w:abstractNumId w:val="1"/>
  </w:num>
  <w:num w:numId="24">
    <w:abstractNumId w:val="19"/>
  </w:num>
  <w:num w:numId="25">
    <w:abstractNumId w:val="14"/>
  </w:num>
  <w:num w:numId="26">
    <w:abstractNumId w:val="8"/>
  </w:num>
  <w:num w:numId="27">
    <w:abstractNumId w:val="38"/>
  </w:num>
  <w:num w:numId="28">
    <w:abstractNumId w:val="7"/>
  </w:num>
  <w:num w:numId="29">
    <w:abstractNumId w:val="11"/>
  </w:num>
  <w:num w:numId="30">
    <w:abstractNumId w:val="33"/>
  </w:num>
  <w:num w:numId="31">
    <w:abstractNumId w:val="6"/>
  </w:num>
  <w:num w:numId="32">
    <w:abstractNumId w:val="27"/>
  </w:num>
  <w:num w:numId="33">
    <w:abstractNumId w:val="23"/>
  </w:num>
  <w:num w:numId="34">
    <w:abstractNumId w:val="17"/>
  </w:num>
  <w:num w:numId="35">
    <w:abstractNumId w:val="37"/>
  </w:num>
  <w:num w:numId="36">
    <w:abstractNumId w:val="18"/>
  </w:num>
  <w:num w:numId="37">
    <w:abstractNumId w:val="0"/>
  </w:num>
  <w:num w:numId="38">
    <w:abstractNumId w:val="3"/>
  </w:num>
  <w:num w:numId="39">
    <w:abstractNumId w:val="5"/>
  </w:num>
  <w:num w:numId="40">
    <w:abstractNumId w:val="28"/>
  </w:num>
  <w:num w:numId="4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ttachedTemplate r:id="rId1"/>
  <w:defaultTabStop w:val="720"/>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73BE"/>
    <w:rsid w:val="00007AE3"/>
    <w:rsid w:val="00015EB7"/>
    <w:rsid w:val="00021924"/>
    <w:rsid w:val="00025CE5"/>
    <w:rsid w:val="000366FE"/>
    <w:rsid w:val="00047B3F"/>
    <w:rsid w:val="000562B1"/>
    <w:rsid w:val="00060552"/>
    <w:rsid w:val="00062D7D"/>
    <w:rsid w:val="00066AF3"/>
    <w:rsid w:val="00067D13"/>
    <w:rsid w:val="00075480"/>
    <w:rsid w:val="000779AA"/>
    <w:rsid w:val="00080370"/>
    <w:rsid w:val="00087C34"/>
    <w:rsid w:val="0009520A"/>
    <w:rsid w:val="00097696"/>
    <w:rsid w:val="000A2601"/>
    <w:rsid w:val="000A5E6E"/>
    <w:rsid w:val="000B66BB"/>
    <w:rsid w:val="000C6BE7"/>
    <w:rsid w:val="000D15CF"/>
    <w:rsid w:val="000D3497"/>
    <w:rsid w:val="000D7C0C"/>
    <w:rsid w:val="000E3B6C"/>
    <w:rsid w:val="000E4045"/>
    <w:rsid w:val="00100B4E"/>
    <w:rsid w:val="001026DE"/>
    <w:rsid w:val="0011007F"/>
    <w:rsid w:val="00113429"/>
    <w:rsid w:val="001144B9"/>
    <w:rsid w:val="00121027"/>
    <w:rsid w:val="001267A3"/>
    <w:rsid w:val="00127C8B"/>
    <w:rsid w:val="00133BE8"/>
    <w:rsid w:val="00140CA4"/>
    <w:rsid w:val="001422B1"/>
    <w:rsid w:val="00146505"/>
    <w:rsid w:val="00157389"/>
    <w:rsid w:val="00162379"/>
    <w:rsid w:val="00165E01"/>
    <w:rsid w:val="00173855"/>
    <w:rsid w:val="00180748"/>
    <w:rsid w:val="00180C4F"/>
    <w:rsid w:val="00181580"/>
    <w:rsid w:val="001840D1"/>
    <w:rsid w:val="00185064"/>
    <w:rsid w:val="001930CF"/>
    <w:rsid w:val="00193905"/>
    <w:rsid w:val="00194C0B"/>
    <w:rsid w:val="001B024B"/>
    <w:rsid w:val="001B24D7"/>
    <w:rsid w:val="001B7351"/>
    <w:rsid w:val="00200A6A"/>
    <w:rsid w:val="00204148"/>
    <w:rsid w:val="00205BDC"/>
    <w:rsid w:val="002110D2"/>
    <w:rsid w:val="002133BA"/>
    <w:rsid w:val="0021638E"/>
    <w:rsid w:val="0021674E"/>
    <w:rsid w:val="00221D7D"/>
    <w:rsid w:val="00225AAD"/>
    <w:rsid w:val="0022647D"/>
    <w:rsid w:val="00230DED"/>
    <w:rsid w:val="00231231"/>
    <w:rsid w:val="0024347D"/>
    <w:rsid w:val="00246286"/>
    <w:rsid w:val="00251929"/>
    <w:rsid w:val="0025226B"/>
    <w:rsid w:val="002551CF"/>
    <w:rsid w:val="0027439B"/>
    <w:rsid w:val="00275E14"/>
    <w:rsid w:val="00280750"/>
    <w:rsid w:val="00287B2E"/>
    <w:rsid w:val="00291743"/>
    <w:rsid w:val="00292F4D"/>
    <w:rsid w:val="002A16D9"/>
    <w:rsid w:val="002A2FE6"/>
    <w:rsid w:val="002B44A7"/>
    <w:rsid w:val="002C3EC9"/>
    <w:rsid w:val="002D0375"/>
    <w:rsid w:val="002D3D83"/>
    <w:rsid w:val="002D4CF1"/>
    <w:rsid w:val="002D5323"/>
    <w:rsid w:val="002E20D9"/>
    <w:rsid w:val="002F3D73"/>
    <w:rsid w:val="002F5EA5"/>
    <w:rsid w:val="00304841"/>
    <w:rsid w:val="00306DEC"/>
    <w:rsid w:val="003073F7"/>
    <w:rsid w:val="0031478B"/>
    <w:rsid w:val="003163A5"/>
    <w:rsid w:val="00317EAB"/>
    <w:rsid w:val="00317FE7"/>
    <w:rsid w:val="00324A25"/>
    <w:rsid w:val="00330B0D"/>
    <w:rsid w:val="00332C30"/>
    <w:rsid w:val="00332D26"/>
    <w:rsid w:val="00333459"/>
    <w:rsid w:val="00342EDA"/>
    <w:rsid w:val="00351E0A"/>
    <w:rsid w:val="00363C4A"/>
    <w:rsid w:val="00366B9F"/>
    <w:rsid w:val="0039030C"/>
    <w:rsid w:val="00393B80"/>
    <w:rsid w:val="00393F50"/>
    <w:rsid w:val="0039438D"/>
    <w:rsid w:val="00397D3D"/>
    <w:rsid w:val="003A2B94"/>
    <w:rsid w:val="003A53B4"/>
    <w:rsid w:val="003B102B"/>
    <w:rsid w:val="003B63CE"/>
    <w:rsid w:val="003C61E9"/>
    <w:rsid w:val="003D0E17"/>
    <w:rsid w:val="003D4315"/>
    <w:rsid w:val="003E0D09"/>
    <w:rsid w:val="0040024A"/>
    <w:rsid w:val="0042309E"/>
    <w:rsid w:val="00424741"/>
    <w:rsid w:val="0043079D"/>
    <w:rsid w:val="004324D7"/>
    <w:rsid w:val="00436312"/>
    <w:rsid w:val="00462611"/>
    <w:rsid w:val="004667AA"/>
    <w:rsid w:val="00467B85"/>
    <w:rsid w:val="0047015E"/>
    <w:rsid w:val="00471161"/>
    <w:rsid w:val="004746F3"/>
    <w:rsid w:val="00490A34"/>
    <w:rsid w:val="00492343"/>
    <w:rsid w:val="00495037"/>
    <w:rsid w:val="004C4726"/>
    <w:rsid w:val="004D4142"/>
    <w:rsid w:val="004E60E9"/>
    <w:rsid w:val="004E760E"/>
    <w:rsid w:val="004F15D4"/>
    <w:rsid w:val="004F37D0"/>
    <w:rsid w:val="0050129F"/>
    <w:rsid w:val="00506E0B"/>
    <w:rsid w:val="005100F8"/>
    <w:rsid w:val="00513AE7"/>
    <w:rsid w:val="00516842"/>
    <w:rsid w:val="00523DC8"/>
    <w:rsid w:val="005267C6"/>
    <w:rsid w:val="00540597"/>
    <w:rsid w:val="00541E93"/>
    <w:rsid w:val="0054217A"/>
    <w:rsid w:val="00551AC6"/>
    <w:rsid w:val="00551D93"/>
    <w:rsid w:val="00556DB3"/>
    <w:rsid w:val="0056521D"/>
    <w:rsid w:val="00567E38"/>
    <w:rsid w:val="00570B6A"/>
    <w:rsid w:val="00576D4A"/>
    <w:rsid w:val="0058185D"/>
    <w:rsid w:val="00581C5C"/>
    <w:rsid w:val="00583DC2"/>
    <w:rsid w:val="0058789A"/>
    <w:rsid w:val="00592E97"/>
    <w:rsid w:val="005965C3"/>
    <w:rsid w:val="00596A29"/>
    <w:rsid w:val="005B3FA6"/>
    <w:rsid w:val="005C3B3D"/>
    <w:rsid w:val="005C7465"/>
    <w:rsid w:val="005E09DB"/>
    <w:rsid w:val="005E5FE0"/>
    <w:rsid w:val="005E67FD"/>
    <w:rsid w:val="005E778D"/>
    <w:rsid w:val="005F40E3"/>
    <w:rsid w:val="00600999"/>
    <w:rsid w:val="00600B8F"/>
    <w:rsid w:val="00607F8B"/>
    <w:rsid w:val="006139BE"/>
    <w:rsid w:val="00615145"/>
    <w:rsid w:val="00615E69"/>
    <w:rsid w:val="00622DB2"/>
    <w:rsid w:val="006367F4"/>
    <w:rsid w:val="006448F2"/>
    <w:rsid w:val="00647F7E"/>
    <w:rsid w:val="0065111B"/>
    <w:rsid w:val="00652668"/>
    <w:rsid w:val="00655B16"/>
    <w:rsid w:val="006629BD"/>
    <w:rsid w:val="00676132"/>
    <w:rsid w:val="006810E4"/>
    <w:rsid w:val="00681805"/>
    <w:rsid w:val="00691EC5"/>
    <w:rsid w:val="00693445"/>
    <w:rsid w:val="006A6CA1"/>
    <w:rsid w:val="006C633A"/>
    <w:rsid w:val="006D5211"/>
    <w:rsid w:val="006D67C5"/>
    <w:rsid w:val="006E10D7"/>
    <w:rsid w:val="006E1638"/>
    <w:rsid w:val="006E78F8"/>
    <w:rsid w:val="00701492"/>
    <w:rsid w:val="00716769"/>
    <w:rsid w:val="007207AD"/>
    <w:rsid w:val="0072587B"/>
    <w:rsid w:val="00726433"/>
    <w:rsid w:val="007344B9"/>
    <w:rsid w:val="007376C8"/>
    <w:rsid w:val="00741BA5"/>
    <w:rsid w:val="00744048"/>
    <w:rsid w:val="007464B3"/>
    <w:rsid w:val="007541AF"/>
    <w:rsid w:val="00765872"/>
    <w:rsid w:val="00766025"/>
    <w:rsid w:val="00771EE4"/>
    <w:rsid w:val="00774FF3"/>
    <w:rsid w:val="00775C30"/>
    <w:rsid w:val="007767C3"/>
    <w:rsid w:val="0078153D"/>
    <w:rsid w:val="007839DF"/>
    <w:rsid w:val="00787985"/>
    <w:rsid w:val="00793953"/>
    <w:rsid w:val="007A4087"/>
    <w:rsid w:val="007A4DC3"/>
    <w:rsid w:val="007A7057"/>
    <w:rsid w:val="007B0CCE"/>
    <w:rsid w:val="007B6085"/>
    <w:rsid w:val="007C59FA"/>
    <w:rsid w:val="007D0284"/>
    <w:rsid w:val="007D0DB4"/>
    <w:rsid w:val="007D3C01"/>
    <w:rsid w:val="007E127D"/>
    <w:rsid w:val="007E2645"/>
    <w:rsid w:val="007E2A67"/>
    <w:rsid w:val="007E3DEB"/>
    <w:rsid w:val="007E4ACE"/>
    <w:rsid w:val="007E5C14"/>
    <w:rsid w:val="007F109E"/>
    <w:rsid w:val="007F2388"/>
    <w:rsid w:val="0081686D"/>
    <w:rsid w:val="00823A4C"/>
    <w:rsid w:val="008264CD"/>
    <w:rsid w:val="00826923"/>
    <w:rsid w:val="00833CA4"/>
    <w:rsid w:val="0083431C"/>
    <w:rsid w:val="00844EBD"/>
    <w:rsid w:val="00850DB0"/>
    <w:rsid w:val="0085291F"/>
    <w:rsid w:val="008538D6"/>
    <w:rsid w:val="00862F69"/>
    <w:rsid w:val="008637A0"/>
    <w:rsid w:val="00864ABC"/>
    <w:rsid w:val="00866A9F"/>
    <w:rsid w:val="008A0E9B"/>
    <w:rsid w:val="008B1390"/>
    <w:rsid w:val="008B15C7"/>
    <w:rsid w:val="008B5972"/>
    <w:rsid w:val="008B61A1"/>
    <w:rsid w:val="008B66ED"/>
    <w:rsid w:val="008C7E54"/>
    <w:rsid w:val="008D1D7B"/>
    <w:rsid w:val="008E03DA"/>
    <w:rsid w:val="00904B65"/>
    <w:rsid w:val="00905EAE"/>
    <w:rsid w:val="00911937"/>
    <w:rsid w:val="00911FA8"/>
    <w:rsid w:val="009222DE"/>
    <w:rsid w:val="00933381"/>
    <w:rsid w:val="00935933"/>
    <w:rsid w:val="00940681"/>
    <w:rsid w:val="0094168D"/>
    <w:rsid w:val="009479A2"/>
    <w:rsid w:val="0095339C"/>
    <w:rsid w:val="00953833"/>
    <w:rsid w:val="009555BD"/>
    <w:rsid w:val="0096396D"/>
    <w:rsid w:val="00965829"/>
    <w:rsid w:val="0096687A"/>
    <w:rsid w:val="00970EFA"/>
    <w:rsid w:val="00975D70"/>
    <w:rsid w:val="009871EB"/>
    <w:rsid w:val="00992F74"/>
    <w:rsid w:val="00995CC1"/>
    <w:rsid w:val="009A11E7"/>
    <w:rsid w:val="009B4090"/>
    <w:rsid w:val="009B7ACF"/>
    <w:rsid w:val="009C0F06"/>
    <w:rsid w:val="009C2EBC"/>
    <w:rsid w:val="009C46A1"/>
    <w:rsid w:val="009C4947"/>
    <w:rsid w:val="009C5540"/>
    <w:rsid w:val="009F714B"/>
    <w:rsid w:val="009F7415"/>
    <w:rsid w:val="00A0585D"/>
    <w:rsid w:val="00A07B13"/>
    <w:rsid w:val="00A10E41"/>
    <w:rsid w:val="00A124A7"/>
    <w:rsid w:val="00A13F25"/>
    <w:rsid w:val="00A13F9F"/>
    <w:rsid w:val="00A179E0"/>
    <w:rsid w:val="00A20788"/>
    <w:rsid w:val="00A27E81"/>
    <w:rsid w:val="00A43FD6"/>
    <w:rsid w:val="00A44B7B"/>
    <w:rsid w:val="00A45664"/>
    <w:rsid w:val="00A52B3F"/>
    <w:rsid w:val="00A60322"/>
    <w:rsid w:val="00A66E8B"/>
    <w:rsid w:val="00A715E0"/>
    <w:rsid w:val="00A725B4"/>
    <w:rsid w:val="00A82843"/>
    <w:rsid w:val="00A923F3"/>
    <w:rsid w:val="00A9582C"/>
    <w:rsid w:val="00AA0E89"/>
    <w:rsid w:val="00AC0809"/>
    <w:rsid w:val="00AC7083"/>
    <w:rsid w:val="00AE02A6"/>
    <w:rsid w:val="00AE2E0D"/>
    <w:rsid w:val="00AE2EA7"/>
    <w:rsid w:val="00AF166F"/>
    <w:rsid w:val="00AF3571"/>
    <w:rsid w:val="00AF382C"/>
    <w:rsid w:val="00B013F3"/>
    <w:rsid w:val="00B373BE"/>
    <w:rsid w:val="00B4528C"/>
    <w:rsid w:val="00B50CDB"/>
    <w:rsid w:val="00B66117"/>
    <w:rsid w:val="00B74E6A"/>
    <w:rsid w:val="00B8014D"/>
    <w:rsid w:val="00B85BEA"/>
    <w:rsid w:val="00B86C70"/>
    <w:rsid w:val="00BA4B13"/>
    <w:rsid w:val="00BB52EE"/>
    <w:rsid w:val="00BC08B7"/>
    <w:rsid w:val="00BC0E62"/>
    <w:rsid w:val="00BC2D6C"/>
    <w:rsid w:val="00BC33A8"/>
    <w:rsid w:val="00BC543E"/>
    <w:rsid w:val="00BC5A81"/>
    <w:rsid w:val="00BD3EF8"/>
    <w:rsid w:val="00BE1A0D"/>
    <w:rsid w:val="00BF4299"/>
    <w:rsid w:val="00C03942"/>
    <w:rsid w:val="00C04DF1"/>
    <w:rsid w:val="00C1344B"/>
    <w:rsid w:val="00C145F6"/>
    <w:rsid w:val="00C14B53"/>
    <w:rsid w:val="00C17EBE"/>
    <w:rsid w:val="00C224A4"/>
    <w:rsid w:val="00C2504C"/>
    <w:rsid w:val="00C3027E"/>
    <w:rsid w:val="00C570F2"/>
    <w:rsid w:val="00C64F2E"/>
    <w:rsid w:val="00C73507"/>
    <w:rsid w:val="00C76470"/>
    <w:rsid w:val="00C82695"/>
    <w:rsid w:val="00C85656"/>
    <w:rsid w:val="00C85C74"/>
    <w:rsid w:val="00C921E9"/>
    <w:rsid w:val="00CA1796"/>
    <w:rsid w:val="00CA6896"/>
    <w:rsid w:val="00CB1D23"/>
    <w:rsid w:val="00CC0BFE"/>
    <w:rsid w:val="00CC0FB1"/>
    <w:rsid w:val="00CC2314"/>
    <w:rsid w:val="00CC3AD0"/>
    <w:rsid w:val="00CE4683"/>
    <w:rsid w:val="00CF1666"/>
    <w:rsid w:val="00CF24B5"/>
    <w:rsid w:val="00D0260F"/>
    <w:rsid w:val="00D074C1"/>
    <w:rsid w:val="00D10074"/>
    <w:rsid w:val="00D130F9"/>
    <w:rsid w:val="00D16FF4"/>
    <w:rsid w:val="00D20B41"/>
    <w:rsid w:val="00D25A0B"/>
    <w:rsid w:val="00D42F10"/>
    <w:rsid w:val="00D578E5"/>
    <w:rsid w:val="00D6793E"/>
    <w:rsid w:val="00D71E9A"/>
    <w:rsid w:val="00D721BA"/>
    <w:rsid w:val="00D76CA9"/>
    <w:rsid w:val="00D83800"/>
    <w:rsid w:val="00D914CA"/>
    <w:rsid w:val="00D94641"/>
    <w:rsid w:val="00D963A2"/>
    <w:rsid w:val="00DA1443"/>
    <w:rsid w:val="00DA251F"/>
    <w:rsid w:val="00DB727A"/>
    <w:rsid w:val="00DC0646"/>
    <w:rsid w:val="00DC0E8F"/>
    <w:rsid w:val="00DD3222"/>
    <w:rsid w:val="00DF76CC"/>
    <w:rsid w:val="00E118A5"/>
    <w:rsid w:val="00E11F0F"/>
    <w:rsid w:val="00E12245"/>
    <w:rsid w:val="00E22800"/>
    <w:rsid w:val="00E232A8"/>
    <w:rsid w:val="00E35FA9"/>
    <w:rsid w:val="00E439EB"/>
    <w:rsid w:val="00E479FB"/>
    <w:rsid w:val="00E503CE"/>
    <w:rsid w:val="00E50B76"/>
    <w:rsid w:val="00E649BC"/>
    <w:rsid w:val="00E87453"/>
    <w:rsid w:val="00E97FAB"/>
    <w:rsid w:val="00EA4889"/>
    <w:rsid w:val="00EA72A2"/>
    <w:rsid w:val="00EA7C05"/>
    <w:rsid w:val="00EC0834"/>
    <w:rsid w:val="00EC2E4B"/>
    <w:rsid w:val="00ED272E"/>
    <w:rsid w:val="00ED4BEA"/>
    <w:rsid w:val="00ED4C09"/>
    <w:rsid w:val="00ED590C"/>
    <w:rsid w:val="00EE6D89"/>
    <w:rsid w:val="00EF0459"/>
    <w:rsid w:val="00EF0610"/>
    <w:rsid w:val="00F019EC"/>
    <w:rsid w:val="00F02157"/>
    <w:rsid w:val="00F0566A"/>
    <w:rsid w:val="00F16765"/>
    <w:rsid w:val="00F17786"/>
    <w:rsid w:val="00F32402"/>
    <w:rsid w:val="00F412EC"/>
    <w:rsid w:val="00F52E55"/>
    <w:rsid w:val="00F6188E"/>
    <w:rsid w:val="00F63815"/>
    <w:rsid w:val="00F64D38"/>
    <w:rsid w:val="00F72694"/>
    <w:rsid w:val="00F73C32"/>
    <w:rsid w:val="00F90F8A"/>
    <w:rsid w:val="00F91B7F"/>
    <w:rsid w:val="00F97AB8"/>
    <w:rsid w:val="00FA24C3"/>
    <w:rsid w:val="00FA606D"/>
    <w:rsid w:val="00FB109D"/>
    <w:rsid w:val="00FB5FF4"/>
    <w:rsid w:val="00FB74FD"/>
    <w:rsid w:val="00FC2693"/>
    <w:rsid w:val="00FE73D3"/>
    <w:rsid w:val="00FF0FA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5AE30ED5"/>
  <w15:chartTrackingRefBased/>
  <w15:docId w15:val="{E44255D1-A473-4EB7-BB91-046E5AF8B1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4"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B61A1"/>
  </w:style>
  <w:style w:type="paragraph" w:styleId="Heading1">
    <w:name w:val="heading 1"/>
    <w:basedOn w:val="Normal"/>
    <w:next w:val="DSWNormal"/>
    <w:link w:val="Heading1Char"/>
    <w:uiPriority w:val="3"/>
    <w:qFormat/>
    <w:rsid w:val="008B61A1"/>
    <w:pPr>
      <w:keepNext/>
      <w:keepLines/>
      <w:pBdr>
        <w:bottom w:val="single" w:sz="12" w:space="1" w:color="E4007E"/>
      </w:pBdr>
      <w:spacing w:before="240" w:after="240" w:line="240" w:lineRule="auto"/>
      <w:jc w:val="both"/>
      <w:outlineLvl w:val="0"/>
    </w:pPr>
    <w:rPr>
      <w:rFonts w:ascii="Avenir LT Std 45 Book" w:eastAsiaTheme="majorEastAsia" w:hAnsi="Avenir LT Std 45 Book" w:cstheme="majorBidi"/>
      <w:b/>
      <w:color w:val="E4007E"/>
      <w:sz w:val="24"/>
      <w:szCs w:val="32"/>
    </w:rPr>
  </w:style>
  <w:style w:type="paragraph" w:styleId="Heading2">
    <w:name w:val="heading 2"/>
    <w:basedOn w:val="Heading1"/>
    <w:next w:val="DSWNormal"/>
    <w:link w:val="Heading2Char"/>
    <w:uiPriority w:val="4"/>
    <w:unhideWhenUsed/>
    <w:qFormat/>
    <w:rsid w:val="00EC0834"/>
    <w:pPr>
      <w:pBdr>
        <w:bottom w:val="none" w:sz="0" w:space="0" w:color="auto"/>
      </w:pBdr>
      <w:outlineLvl w:val="1"/>
    </w:pPr>
    <w:rPr>
      <w:szCs w:val="26"/>
    </w:rPr>
  </w:style>
  <w:style w:type="paragraph" w:styleId="Heading3">
    <w:name w:val="heading 3"/>
    <w:basedOn w:val="Heading2"/>
    <w:next w:val="DSWNormal"/>
    <w:link w:val="Heading3Char"/>
    <w:uiPriority w:val="5"/>
    <w:unhideWhenUsed/>
    <w:qFormat/>
    <w:rsid w:val="00EC0834"/>
    <w:pPr>
      <w:spacing w:before="120" w:after="120"/>
      <w:outlineLvl w:val="2"/>
    </w:pPr>
    <w:rPr>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76D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eftTopHeader">
    <w:name w:val="Left &amp; Top Header"/>
    <w:basedOn w:val="TableNormal"/>
    <w:uiPriority w:val="99"/>
    <w:rsid w:val="008B61A1"/>
    <w:pPr>
      <w:spacing w:after="0" w:line="240" w:lineRule="auto"/>
    </w:pPr>
    <w:rPr>
      <w:rFonts w:ascii="Avenir LT Std 45 Book" w:hAnsi="Avenir LT Std 45 Book"/>
      <w:color w:val="4C4D4F"/>
      <w:sz w:val="18"/>
    </w:rPr>
    <w:tblPr>
      <w:tblStyleRowBandSize w:val="1"/>
      <w:tblBorders>
        <w:insideH w:val="single" w:sz="4" w:space="0" w:color="D0CECE"/>
        <w:insideV w:val="single" w:sz="4" w:space="0" w:color="D0CECE"/>
      </w:tblBorders>
    </w:tblPr>
    <w:tcPr>
      <w:vAlign w:val="center"/>
    </w:tcPr>
    <w:tblStylePr w:type="firstRow">
      <w:pPr>
        <w:jc w:val="center"/>
      </w:pPr>
      <w:rPr>
        <w:rFonts w:ascii="Avenir LT Std 45 Book" w:hAnsi="Avenir LT Std 45 Book"/>
        <w:b/>
        <w:color w:val="FFFFFF" w:themeColor="background1"/>
        <w:sz w:val="20"/>
      </w:rPr>
      <w:tblPr/>
      <w:tcPr>
        <w:shd w:val="clear" w:color="auto" w:fill="1C0E31"/>
      </w:tcPr>
    </w:tblStylePr>
    <w:tblStylePr w:type="firstCol">
      <w:pPr>
        <w:jc w:val="center"/>
      </w:pPr>
      <w:rPr>
        <w:rFonts w:ascii="Avenir LT Std 45 Book" w:hAnsi="Avenir LT Std 45 Book"/>
        <w:b/>
        <w:color w:val="FFFFFF" w:themeColor="background1"/>
        <w:sz w:val="20"/>
      </w:rPr>
      <w:tblPr/>
      <w:tcPr>
        <w:shd w:val="clear" w:color="auto" w:fill="1C0E31"/>
      </w:tcPr>
    </w:tblStylePr>
    <w:tblStylePr w:type="band1Horz">
      <w:rPr>
        <w:rFonts w:ascii="Avenir LT Std 45 Book" w:hAnsi="Avenir LT Std 45 Book"/>
        <w:color w:val="4C4D4F"/>
        <w:sz w:val="20"/>
      </w:rPr>
      <w:tblPr/>
      <w:tcPr>
        <w:shd w:val="clear" w:color="auto" w:fill="F3F3F3"/>
      </w:tcPr>
    </w:tblStylePr>
    <w:tblStylePr w:type="band2Horz">
      <w:rPr>
        <w:rFonts w:ascii="Avenir LT Std 45 Book" w:hAnsi="Avenir LT Std 45 Book"/>
        <w:color w:val="4C4D4F"/>
        <w:sz w:val="20"/>
      </w:rPr>
      <w:tblPr/>
      <w:tcPr>
        <w:shd w:val="clear" w:color="auto" w:fill="D9D9D9"/>
      </w:tcPr>
    </w:tblStylePr>
    <w:tblStylePr w:type="nwCell">
      <w:tblPr/>
      <w:tcPr>
        <w:tcBorders>
          <w:bottom w:val="nil"/>
          <w:right w:val="nil"/>
        </w:tcBorders>
        <w:shd w:val="clear" w:color="auto" w:fill="FFFFFF" w:themeFill="background1"/>
      </w:tcPr>
    </w:tblStylePr>
  </w:style>
  <w:style w:type="table" w:customStyle="1" w:styleId="LeftHeader">
    <w:name w:val="Left Header"/>
    <w:basedOn w:val="TableNormal"/>
    <w:uiPriority w:val="99"/>
    <w:rsid w:val="008B61A1"/>
    <w:pPr>
      <w:spacing w:after="0" w:line="240" w:lineRule="auto"/>
    </w:pPr>
    <w:rPr>
      <w:rFonts w:ascii="Avenir LT Std 45 Book" w:hAnsi="Avenir LT Std 45 Book"/>
      <w:color w:val="4C4D4F"/>
      <w:sz w:val="18"/>
    </w:rPr>
    <w:tblPr>
      <w:tblStyleRowBandSize w:val="1"/>
      <w:tblBorders>
        <w:insideH w:val="single" w:sz="4" w:space="0" w:color="D0CECE"/>
        <w:insideV w:val="single" w:sz="4" w:space="0" w:color="D0CECE"/>
      </w:tblBorders>
    </w:tblPr>
    <w:tcPr>
      <w:vAlign w:val="center"/>
    </w:tcPr>
    <w:tblStylePr w:type="firstCol">
      <w:pPr>
        <w:jc w:val="center"/>
      </w:pPr>
      <w:rPr>
        <w:rFonts w:ascii="Avenir LT Std 45 Book" w:hAnsi="Avenir LT Std 45 Book"/>
        <w:b/>
        <w:color w:val="FFFFFF" w:themeColor="background1"/>
        <w:sz w:val="20"/>
      </w:rPr>
      <w:tblPr/>
      <w:tcPr>
        <w:shd w:val="clear" w:color="auto" w:fill="1C0E31"/>
      </w:tcPr>
    </w:tblStylePr>
    <w:tblStylePr w:type="band1Horz">
      <w:rPr>
        <w:rFonts w:ascii="Avenir LT Std 45 Book" w:hAnsi="Avenir LT Std 45 Book"/>
        <w:sz w:val="20"/>
      </w:rPr>
      <w:tblPr/>
      <w:tcPr>
        <w:shd w:val="clear" w:color="auto" w:fill="F3F3F3"/>
      </w:tcPr>
    </w:tblStylePr>
    <w:tblStylePr w:type="band2Horz">
      <w:rPr>
        <w:rFonts w:ascii="Avenir LT Std 45 Book" w:hAnsi="Avenir LT Std 45 Book"/>
        <w:sz w:val="20"/>
      </w:rPr>
      <w:tblPr/>
      <w:tcPr>
        <w:shd w:val="clear" w:color="auto" w:fill="D9D9D9"/>
      </w:tcPr>
    </w:tblStylePr>
  </w:style>
  <w:style w:type="table" w:customStyle="1" w:styleId="Style1">
    <w:name w:val="Style1"/>
    <w:basedOn w:val="TableNormal"/>
    <w:uiPriority w:val="99"/>
    <w:rsid w:val="008B61A1"/>
    <w:pPr>
      <w:spacing w:after="0" w:line="240" w:lineRule="auto"/>
    </w:pPr>
    <w:rPr>
      <w:rFonts w:ascii="Avenir LT Std 45 Book" w:hAnsi="Avenir LT Std 45 Book"/>
      <w:color w:val="4C4D4F"/>
      <w:sz w:val="18"/>
    </w:rPr>
    <w:tblPr>
      <w:tblStyleRowBandSize w:val="1"/>
      <w:tblBorders>
        <w:insideH w:val="single" w:sz="4" w:space="0" w:color="D0CECE"/>
        <w:insideV w:val="single" w:sz="4" w:space="0" w:color="D0CECE"/>
      </w:tblBorders>
    </w:tblPr>
    <w:tcPr>
      <w:vAlign w:val="center"/>
    </w:tcPr>
    <w:tblStylePr w:type="firstRow">
      <w:pPr>
        <w:jc w:val="center"/>
      </w:pPr>
      <w:rPr>
        <w:rFonts w:ascii="Avenir LT Std 45 Book" w:hAnsi="Avenir LT Std 45 Book"/>
        <w:b/>
        <w:color w:val="FFFFFF" w:themeColor="background1"/>
        <w:sz w:val="20"/>
      </w:rPr>
      <w:tblPr/>
      <w:tcPr>
        <w:shd w:val="clear" w:color="auto" w:fill="1C0E31"/>
      </w:tcPr>
    </w:tblStylePr>
    <w:tblStylePr w:type="band1Horz">
      <w:rPr>
        <w:rFonts w:ascii="Avenir LT Std 45 Book" w:hAnsi="Avenir LT Std 45 Book"/>
        <w:sz w:val="20"/>
      </w:rPr>
      <w:tblPr/>
      <w:tcPr>
        <w:shd w:val="clear" w:color="auto" w:fill="F3F3F3"/>
      </w:tcPr>
    </w:tblStylePr>
    <w:tblStylePr w:type="band2Horz">
      <w:rPr>
        <w:rFonts w:ascii="Avenir LT Std 45 Book" w:hAnsi="Avenir LT Std 45 Book"/>
        <w:sz w:val="20"/>
      </w:rPr>
      <w:tblPr/>
      <w:tcPr>
        <w:shd w:val="clear" w:color="auto" w:fill="D9D9D9"/>
      </w:tcPr>
    </w:tblStylePr>
  </w:style>
  <w:style w:type="paragraph" w:styleId="Header">
    <w:name w:val="header"/>
    <w:basedOn w:val="Normal"/>
    <w:link w:val="HeaderChar"/>
    <w:uiPriority w:val="99"/>
    <w:unhideWhenUsed/>
    <w:rsid w:val="00E228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22800"/>
  </w:style>
  <w:style w:type="paragraph" w:styleId="Footer">
    <w:name w:val="footer"/>
    <w:basedOn w:val="Normal"/>
    <w:link w:val="FooterChar"/>
    <w:uiPriority w:val="99"/>
    <w:unhideWhenUsed/>
    <w:rsid w:val="00E228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2800"/>
  </w:style>
  <w:style w:type="character" w:customStyle="1" w:styleId="Heading1Char">
    <w:name w:val="Heading 1 Char"/>
    <w:basedOn w:val="DefaultParagraphFont"/>
    <w:link w:val="Heading1"/>
    <w:uiPriority w:val="3"/>
    <w:rsid w:val="008B61A1"/>
    <w:rPr>
      <w:rFonts w:ascii="Avenir LT Std 45 Book" w:eastAsiaTheme="majorEastAsia" w:hAnsi="Avenir LT Std 45 Book" w:cstheme="majorBidi"/>
      <w:b/>
      <w:color w:val="E4007E"/>
      <w:sz w:val="24"/>
      <w:szCs w:val="32"/>
    </w:rPr>
  </w:style>
  <w:style w:type="character" w:styleId="Hyperlink">
    <w:name w:val="Hyperlink"/>
    <w:basedOn w:val="DefaultParagraphFont"/>
    <w:uiPriority w:val="99"/>
    <w:unhideWhenUsed/>
    <w:rsid w:val="006367F4"/>
    <w:rPr>
      <w:rFonts w:ascii="Avenir LT Std 45 Book" w:hAnsi="Avenir LT Std 45 Book"/>
      <w:color w:val="E4007E"/>
      <w:sz w:val="20"/>
      <w:u w:val="single"/>
    </w:rPr>
  </w:style>
  <w:style w:type="paragraph" w:styleId="TOC1">
    <w:name w:val="toc 1"/>
    <w:basedOn w:val="Normal"/>
    <w:next w:val="Normal"/>
    <w:autoRedefine/>
    <w:uiPriority w:val="39"/>
    <w:unhideWhenUsed/>
    <w:rsid w:val="00F019EC"/>
    <w:pPr>
      <w:tabs>
        <w:tab w:val="right" w:pos="9016"/>
      </w:tabs>
      <w:spacing w:after="240" w:line="240" w:lineRule="auto"/>
    </w:pPr>
    <w:rPr>
      <w:rFonts w:ascii="Avenir LT Std 45 Book" w:hAnsi="Avenir LT Std 45 Book"/>
      <w:b/>
      <w:color w:val="4C4D4F"/>
      <w:sz w:val="24"/>
    </w:rPr>
  </w:style>
  <w:style w:type="paragraph" w:customStyle="1" w:styleId="DSWNormal">
    <w:name w:val="DSW Normal"/>
    <w:basedOn w:val="Normal"/>
    <w:link w:val="DSWNormalChar"/>
    <w:qFormat/>
    <w:rsid w:val="00933381"/>
    <w:pPr>
      <w:spacing w:after="0" w:line="240" w:lineRule="auto"/>
      <w:jc w:val="both"/>
    </w:pPr>
    <w:rPr>
      <w:rFonts w:ascii="Avenir LT Std 45 Book" w:hAnsi="Avenir LT Std 45 Book"/>
      <w:color w:val="4C4D4F"/>
      <w:sz w:val="20"/>
    </w:rPr>
  </w:style>
  <w:style w:type="paragraph" w:styleId="Title">
    <w:name w:val="Title"/>
    <w:basedOn w:val="DSWNormal"/>
    <w:next w:val="DSWNormal"/>
    <w:link w:val="TitleChar"/>
    <w:uiPriority w:val="2"/>
    <w:qFormat/>
    <w:rsid w:val="00933381"/>
    <w:pPr>
      <w:spacing w:after="240"/>
      <w:jc w:val="left"/>
    </w:pPr>
    <w:rPr>
      <w:rFonts w:eastAsiaTheme="majorEastAsia" w:cstheme="majorBidi"/>
      <w:b/>
      <w:spacing w:val="-10"/>
      <w:kern w:val="28"/>
      <w:sz w:val="32"/>
      <w:szCs w:val="56"/>
    </w:rPr>
  </w:style>
  <w:style w:type="character" w:customStyle="1" w:styleId="DSWNormalChar">
    <w:name w:val="DSW Normal Char"/>
    <w:basedOn w:val="DefaultParagraphFont"/>
    <w:link w:val="DSWNormal"/>
    <w:rsid w:val="00933381"/>
    <w:rPr>
      <w:rFonts w:ascii="Avenir LT Std 45 Book" w:hAnsi="Avenir LT Std 45 Book"/>
      <w:color w:val="4C4D4F"/>
      <w:sz w:val="20"/>
    </w:rPr>
  </w:style>
  <w:style w:type="character" w:customStyle="1" w:styleId="TitleChar">
    <w:name w:val="Title Char"/>
    <w:basedOn w:val="DefaultParagraphFont"/>
    <w:link w:val="Title"/>
    <w:uiPriority w:val="2"/>
    <w:rsid w:val="00933381"/>
    <w:rPr>
      <w:rFonts w:ascii="Avenir LT Std 45 Book" w:eastAsiaTheme="majorEastAsia" w:hAnsi="Avenir LT Std 45 Book" w:cstheme="majorBidi"/>
      <w:b/>
      <w:color w:val="4C4D4F"/>
      <w:spacing w:val="-10"/>
      <w:kern w:val="28"/>
      <w:sz w:val="32"/>
      <w:szCs w:val="56"/>
    </w:rPr>
  </w:style>
  <w:style w:type="paragraph" w:styleId="ListParagraph">
    <w:name w:val="List Paragraph"/>
    <w:basedOn w:val="Normal"/>
    <w:uiPriority w:val="1"/>
    <w:qFormat/>
    <w:rsid w:val="00933381"/>
    <w:pPr>
      <w:ind w:left="720"/>
      <w:contextualSpacing/>
    </w:pPr>
  </w:style>
  <w:style w:type="paragraph" w:customStyle="1" w:styleId="BoldNormal">
    <w:name w:val="Bold Normal"/>
    <w:basedOn w:val="DSWNormal"/>
    <w:next w:val="DSWNormal"/>
    <w:uiPriority w:val="1"/>
    <w:qFormat/>
    <w:rsid w:val="00933381"/>
    <w:rPr>
      <w:b/>
      <w:color w:val="000000" w:themeColor="text1"/>
    </w:rPr>
  </w:style>
  <w:style w:type="character" w:customStyle="1" w:styleId="Heading2Char">
    <w:name w:val="Heading 2 Char"/>
    <w:basedOn w:val="DefaultParagraphFont"/>
    <w:link w:val="Heading2"/>
    <w:uiPriority w:val="4"/>
    <w:rsid w:val="00EC0834"/>
    <w:rPr>
      <w:rFonts w:ascii="Avenir LT Std 45 Book" w:eastAsiaTheme="majorEastAsia" w:hAnsi="Avenir LT Std 45 Book" w:cstheme="majorBidi"/>
      <w:b/>
      <w:color w:val="20409A"/>
      <w:sz w:val="24"/>
      <w:szCs w:val="26"/>
    </w:rPr>
  </w:style>
  <w:style w:type="character" w:customStyle="1" w:styleId="Heading3Char">
    <w:name w:val="Heading 3 Char"/>
    <w:basedOn w:val="DefaultParagraphFont"/>
    <w:link w:val="Heading3"/>
    <w:uiPriority w:val="5"/>
    <w:rsid w:val="00EC0834"/>
    <w:rPr>
      <w:rFonts w:ascii="Avenir LT Std 45 Book" w:eastAsiaTheme="majorEastAsia" w:hAnsi="Avenir LT Std 45 Book" w:cstheme="majorBidi"/>
      <w:b/>
      <w:color w:val="20409A"/>
      <w:sz w:val="20"/>
      <w:szCs w:val="24"/>
    </w:rPr>
  </w:style>
  <w:style w:type="paragraph" w:customStyle="1" w:styleId="DotBullet">
    <w:name w:val="Dot Bullet"/>
    <w:basedOn w:val="DSWNormal"/>
    <w:uiPriority w:val="6"/>
    <w:qFormat/>
    <w:rsid w:val="006448F2"/>
    <w:pPr>
      <w:numPr>
        <w:numId w:val="1"/>
      </w:numPr>
      <w:outlineLvl w:val="0"/>
    </w:pPr>
  </w:style>
  <w:style w:type="paragraph" w:customStyle="1" w:styleId="DotSubBullet">
    <w:name w:val="Dot Sub Bullet"/>
    <w:basedOn w:val="DotBullet"/>
    <w:uiPriority w:val="7"/>
    <w:qFormat/>
    <w:rsid w:val="006448F2"/>
    <w:pPr>
      <w:numPr>
        <w:numId w:val="2"/>
      </w:numPr>
      <w:outlineLvl w:val="1"/>
    </w:pPr>
  </w:style>
  <w:style w:type="paragraph" w:customStyle="1" w:styleId="LetterBullet">
    <w:name w:val="Letter Bullet"/>
    <w:basedOn w:val="DSWNormal"/>
    <w:uiPriority w:val="8"/>
    <w:qFormat/>
    <w:rsid w:val="005F40E3"/>
    <w:pPr>
      <w:numPr>
        <w:numId w:val="4"/>
      </w:numPr>
    </w:pPr>
  </w:style>
  <w:style w:type="paragraph" w:customStyle="1" w:styleId="LetterSubBullet">
    <w:name w:val="Letter Sub Bullet"/>
    <w:basedOn w:val="LetterBullet"/>
    <w:uiPriority w:val="9"/>
    <w:qFormat/>
    <w:rsid w:val="006448F2"/>
    <w:pPr>
      <w:numPr>
        <w:numId w:val="5"/>
      </w:numPr>
    </w:pPr>
  </w:style>
  <w:style w:type="paragraph" w:customStyle="1" w:styleId="NumberBullet">
    <w:name w:val="Number Bullet"/>
    <w:basedOn w:val="DotBullet"/>
    <w:uiPriority w:val="10"/>
    <w:qFormat/>
    <w:rsid w:val="006448F2"/>
    <w:pPr>
      <w:numPr>
        <w:numId w:val="6"/>
      </w:numPr>
    </w:pPr>
  </w:style>
  <w:style w:type="paragraph" w:customStyle="1" w:styleId="NumberSubBullet">
    <w:name w:val="Number Sub Bullet"/>
    <w:basedOn w:val="NumberBullet"/>
    <w:uiPriority w:val="10"/>
    <w:qFormat/>
    <w:rsid w:val="006448F2"/>
    <w:pPr>
      <w:numPr>
        <w:numId w:val="7"/>
      </w:numPr>
      <w:outlineLvl w:val="1"/>
    </w:pPr>
  </w:style>
  <w:style w:type="paragraph" w:customStyle="1" w:styleId="DashSubBullet">
    <w:name w:val="Dash Sub Bullet"/>
    <w:basedOn w:val="LetterBullet"/>
    <w:uiPriority w:val="12"/>
    <w:qFormat/>
    <w:rsid w:val="006448F2"/>
    <w:pPr>
      <w:numPr>
        <w:numId w:val="8"/>
      </w:numPr>
      <w:outlineLvl w:val="1"/>
    </w:pPr>
  </w:style>
  <w:style w:type="paragraph" w:customStyle="1" w:styleId="FooterDSW">
    <w:name w:val="Footer DSW"/>
    <w:basedOn w:val="DSWNormal"/>
    <w:uiPriority w:val="13"/>
    <w:qFormat/>
    <w:rsid w:val="002E20D9"/>
    <w:pPr>
      <w:jc w:val="left"/>
    </w:pPr>
    <w:rPr>
      <w:b/>
      <w:color w:val="E4007E"/>
      <w:sz w:val="16"/>
    </w:rPr>
  </w:style>
  <w:style w:type="character" w:styleId="PlaceholderText">
    <w:name w:val="Placeholder Text"/>
    <w:basedOn w:val="DefaultParagraphFont"/>
    <w:uiPriority w:val="99"/>
    <w:semiHidden/>
    <w:rsid w:val="00DF76CC"/>
    <w:rPr>
      <w:color w:val="808080"/>
    </w:rPr>
  </w:style>
  <w:style w:type="character" w:customStyle="1" w:styleId="Style2">
    <w:name w:val="Style2"/>
    <w:basedOn w:val="DefaultParagraphFont"/>
    <w:uiPriority w:val="1"/>
    <w:rsid w:val="00DF76CC"/>
    <w:rPr>
      <w:rFonts w:ascii="Avenir LT Std 45 Book" w:hAnsi="Avenir LT Std 45 Book"/>
      <w:b/>
      <w:color w:val="FFFFFF" w:themeColor="background1"/>
      <w:sz w:val="48"/>
    </w:rPr>
  </w:style>
  <w:style w:type="paragraph" w:styleId="TOC2">
    <w:name w:val="toc 2"/>
    <w:basedOn w:val="Normal"/>
    <w:next w:val="Normal"/>
    <w:autoRedefine/>
    <w:uiPriority w:val="39"/>
    <w:unhideWhenUsed/>
    <w:rsid w:val="00744048"/>
    <w:pPr>
      <w:spacing w:before="120" w:after="120"/>
      <w:ind w:left="221"/>
    </w:pPr>
    <w:rPr>
      <w:rFonts w:ascii="Avenir LT Std 45 Book" w:hAnsi="Avenir LT Std 45 Book"/>
      <w:b/>
      <w:color w:val="4C4D4F"/>
      <w:sz w:val="20"/>
    </w:rPr>
  </w:style>
  <w:style w:type="paragraph" w:customStyle="1" w:styleId="Contents-Heading12">
    <w:name w:val="Contents - Heading 1 &amp; 2"/>
    <w:rsid w:val="004746F3"/>
    <w:pPr>
      <w:spacing w:after="0" w:line="240" w:lineRule="auto"/>
      <w:jc w:val="both"/>
    </w:pPr>
    <w:rPr>
      <w:rFonts w:ascii="Avenir LT Std 45 Book" w:hAnsi="Avenir LT Std 45 Book"/>
      <w:color w:val="4C4D4F"/>
      <w:sz w:val="20"/>
    </w:rPr>
  </w:style>
  <w:style w:type="paragraph" w:styleId="CommentText">
    <w:name w:val="annotation text"/>
    <w:basedOn w:val="Normal"/>
    <w:link w:val="CommentTextChar"/>
    <w:uiPriority w:val="99"/>
    <w:semiHidden/>
    <w:unhideWhenUsed/>
    <w:rsid w:val="00B373BE"/>
    <w:pPr>
      <w:spacing w:line="240" w:lineRule="auto"/>
    </w:pPr>
    <w:rPr>
      <w:sz w:val="20"/>
      <w:szCs w:val="20"/>
    </w:rPr>
  </w:style>
  <w:style w:type="character" w:customStyle="1" w:styleId="CommentTextChar">
    <w:name w:val="Comment Text Char"/>
    <w:basedOn w:val="DefaultParagraphFont"/>
    <w:link w:val="CommentText"/>
    <w:uiPriority w:val="99"/>
    <w:semiHidden/>
    <w:rsid w:val="00B373BE"/>
    <w:rPr>
      <w:sz w:val="20"/>
      <w:szCs w:val="20"/>
    </w:rPr>
  </w:style>
  <w:style w:type="paragraph" w:styleId="CommentSubject">
    <w:name w:val="annotation subject"/>
    <w:basedOn w:val="CommentText"/>
    <w:next w:val="CommentText"/>
    <w:link w:val="CommentSubjectChar"/>
    <w:uiPriority w:val="99"/>
    <w:semiHidden/>
    <w:unhideWhenUsed/>
    <w:rsid w:val="00B373BE"/>
    <w:pPr>
      <w:spacing w:after="0"/>
    </w:pPr>
    <w:rPr>
      <w:rFonts w:ascii="Times New Roman" w:eastAsia="Times New Roman" w:hAnsi="Times New Roman" w:cs="Times New Roman"/>
      <w:b/>
      <w:bCs/>
    </w:rPr>
  </w:style>
  <w:style w:type="character" w:customStyle="1" w:styleId="CommentSubjectChar">
    <w:name w:val="Comment Subject Char"/>
    <w:basedOn w:val="CommentTextChar"/>
    <w:link w:val="CommentSubject"/>
    <w:uiPriority w:val="99"/>
    <w:semiHidden/>
    <w:rsid w:val="00B373BE"/>
    <w:rPr>
      <w:rFonts w:ascii="Times New Roman" w:eastAsia="Times New Roman" w:hAnsi="Times New Roman" w:cs="Times New Roman"/>
      <w:b/>
      <w:bCs/>
      <w:sz w:val="20"/>
      <w:szCs w:val="20"/>
    </w:rPr>
  </w:style>
  <w:style w:type="character" w:styleId="UnresolvedMention">
    <w:name w:val="Unresolved Mention"/>
    <w:basedOn w:val="DefaultParagraphFont"/>
    <w:uiPriority w:val="99"/>
    <w:semiHidden/>
    <w:unhideWhenUsed/>
    <w:rsid w:val="00B373BE"/>
    <w:rPr>
      <w:color w:val="605E5C"/>
      <w:shd w:val="clear" w:color="auto" w:fill="E1DFDD"/>
    </w:rPr>
  </w:style>
  <w:style w:type="paragraph" w:styleId="BodyText">
    <w:name w:val="Body Text"/>
    <w:basedOn w:val="Normal"/>
    <w:link w:val="BodyTextChar"/>
    <w:uiPriority w:val="1"/>
    <w:qFormat/>
    <w:rsid w:val="00B373BE"/>
    <w:pPr>
      <w:spacing w:after="0" w:line="240" w:lineRule="auto"/>
    </w:pPr>
    <w:rPr>
      <w:rFonts w:ascii="Times New Roman" w:eastAsia="Times New Roman" w:hAnsi="Times New Roman" w:cs="Times New Roman"/>
      <w:sz w:val="20"/>
      <w:szCs w:val="20"/>
    </w:rPr>
  </w:style>
  <w:style w:type="character" w:customStyle="1" w:styleId="BodyTextChar">
    <w:name w:val="Body Text Char"/>
    <w:basedOn w:val="DefaultParagraphFont"/>
    <w:link w:val="BodyText"/>
    <w:uiPriority w:val="1"/>
    <w:rsid w:val="00B373BE"/>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2551C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551CF"/>
    <w:rPr>
      <w:rFonts w:ascii="Segoe UI" w:hAnsi="Segoe UI" w:cs="Segoe UI"/>
      <w:sz w:val="18"/>
      <w:szCs w:val="18"/>
    </w:rPr>
  </w:style>
  <w:style w:type="paragraph" w:styleId="NormalWeb">
    <w:name w:val="Normal (Web)"/>
    <w:basedOn w:val="Normal"/>
    <w:uiPriority w:val="99"/>
    <w:unhideWhenUsed/>
    <w:rsid w:val="00A715E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133BE8"/>
    <w:rPr>
      <w:sz w:val="16"/>
      <w:szCs w:val="16"/>
    </w:rPr>
  </w:style>
  <w:style w:type="paragraph" w:styleId="Revision">
    <w:name w:val="Revision"/>
    <w:hidden/>
    <w:uiPriority w:val="99"/>
    <w:semiHidden/>
    <w:rsid w:val="00774FF3"/>
    <w:pPr>
      <w:spacing w:after="0" w:line="240" w:lineRule="auto"/>
    </w:pPr>
  </w:style>
  <w:style w:type="paragraph" w:customStyle="1" w:styleId="Default">
    <w:name w:val="Default"/>
    <w:rsid w:val="0094168D"/>
    <w:pPr>
      <w:autoSpaceDE w:val="0"/>
      <w:autoSpaceDN w:val="0"/>
      <w:adjustRightInd w:val="0"/>
      <w:spacing w:after="0" w:line="240" w:lineRule="auto"/>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70759570">
      <w:bodyDiv w:val="1"/>
      <w:marLeft w:val="0"/>
      <w:marRight w:val="0"/>
      <w:marTop w:val="0"/>
      <w:marBottom w:val="0"/>
      <w:divBdr>
        <w:top w:val="none" w:sz="0" w:space="0" w:color="auto"/>
        <w:left w:val="none" w:sz="0" w:space="0" w:color="auto"/>
        <w:bottom w:val="none" w:sz="0" w:space="0" w:color="auto"/>
        <w:right w:val="none" w:sz="0" w:space="0" w:color="auto"/>
      </w:divBdr>
    </w:div>
    <w:div w:id="2023890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2.emf"/><Relationship Id="rId39"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9.jpeg"/><Relationship Id="rId42"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package" Target="embeddings/Microsoft_Excel_Worksheet.xlsx"/><Relationship Id="rId38" Type="http://schemas.microsoft.com/office/2007/relationships/hdphoto" Target="media/hdphoto2.wdp"/><Relationship Id="rId2" Type="http://schemas.openxmlformats.org/officeDocument/2006/relationships/customXml" Target="../customXml/item2.xml"/><Relationship Id="rId16" Type="http://schemas.microsoft.com/office/2007/relationships/hdphoto" Target="media/hdphoto1.wdp"/><Relationship Id="rId20" Type="http://schemas.openxmlformats.org/officeDocument/2006/relationships/hyperlink" Target="https://www.instituteforapprenticeships.org/" TargetMode="External"/><Relationship Id="rId29" Type="http://schemas.openxmlformats.org/officeDocument/2006/relationships/package" Target="embeddings/Microsoft_Excel_Worksheet2.xlsx"/><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emf"/><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package" Target="embeddings/Microsoft_Word_Document.docx"/><Relationship Id="rId28" Type="http://schemas.openxmlformats.org/officeDocument/2006/relationships/image" Target="media/image13.emf"/><Relationship Id="rId36" Type="http://schemas.openxmlformats.org/officeDocument/2006/relationships/image" Target="media/image17.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5.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0.emf"/><Relationship Id="rId27" Type="http://schemas.openxmlformats.org/officeDocument/2006/relationships/package" Target="embeddings/Microsoft_Word_Document1.docx"/><Relationship Id="rId30" Type="http://schemas.openxmlformats.org/officeDocument/2006/relationships/image" Target="media/image14.png"/><Relationship Id="rId35" Type="http://schemas.openxmlformats.org/officeDocument/2006/relationships/image" Target="media/image140.png"/><Relationship Id="rId43" Type="http://schemas.openxmlformats.org/officeDocument/2006/relationships/glossaryDocument" Target="glossary/document.xml"/></Relationships>
</file>

<file path=word/_rels/header1.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PNG"/><Relationship Id="rId1"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M:\Project%20Management\Project%20Rhino\Branding%20Refresh\House%20Style%20Templates\Word%20House%20Style%20Templates%20Jun%2017\DSW%20Apprenticeships%20(Portrai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31BA7552CF744A8AA7925BAAD44C45E8"/>
        <w:category>
          <w:name w:val="General"/>
          <w:gallery w:val="placeholder"/>
        </w:category>
        <w:types>
          <w:type w:val="bbPlcHdr"/>
        </w:types>
        <w:behaviors>
          <w:behavior w:val="content"/>
        </w:behaviors>
        <w:guid w:val="{9DDD1D41-2100-4FDE-9767-1314F8162DBC}"/>
      </w:docPartPr>
      <w:docPartBody>
        <w:p w:rsidR="00045BA8" w:rsidRDefault="00C971C4" w:rsidP="00C971C4">
          <w:pPr>
            <w:pStyle w:val="31BA7552CF744A8AA7925BAAD44C45E8"/>
          </w:pPr>
          <w:r>
            <w:rPr>
              <w:rStyle w:val="Style2"/>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venir LT Std 45 Book">
    <w:altName w:val="Calibri"/>
    <w:panose1 w:val="020B0502020203020204"/>
    <w:charset w:val="00"/>
    <w:family w:val="swiss"/>
    <w:notTrueType/>
    <w:pitch w:val="variable"/>
    <w:sig w:usb0="800000AF" w:usb1="4000204A" w:usb2="00000000" w:usb3="00000000" w:csb0="00000001" w:csb1="00000000"/>
  </w:font>
  <w:font w:name="Calibri">
    <w:panose1 w:val="020F0502020204030204"/>
    <w:charset w:val="00"/>
    <w:family w:val="swiss"/>
    <w:pitch w:val="variable"/>
    <w:sig w:usb0="E4002E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71C4"/>
    <w:rsid w:val="00045BA8"/>
    <w:rsid w:val="00146AE2"/>
    <w:rsid w:val="004726A5"/>
    <w:rsid w:val="00493248"/>
    <w:rsid w:val="0056695B"/>
    <w:rsid w:val="006E10E6"/>
    <w:rsid w:val="00872781"/>
    <w:rsid w:val="009B237A"/>
    <w:rsid w:val="00A9213C"/>
    <w:rsid w:val="00C61A60"/>
    <w:rsid w:val="00C65F31"/>
    <w:rsid w:val="00C971C4"/>
    <w:rsid w:val="00CE77D2"/>
    <w:rsid w:val="00D4257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tyle2">
    <w:name w:val="Style2"/>
    <w:basedOn w:val="DefaultParagraphFont"/>
    <w:uiPriority w:val="1"/>
    <w:rsid w:val="00C971C4"/>
    <w:rPr>
      <w:rFonts w:ascii="Avenir LT Std 45 Book" w:hAnsi="Avenir LT Std 45 Book"/>
      <w:b/>
      <w:color w:val="FFFFFF" w:themeColor="background1"/>
      <w:sz w:val="48"/>
    </w:rPr>
  </w:style>
  <w:style w:type="paragraph" w:customStyle="1" w:styleId="31BA7552CF744A8AA7925BAAD44C45E8">
    <w:name w:val="31BA7552CF744A8AA7925BAAD44C45E8"/>
    <w:rsid w:val="00C971C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ndard xmlns="6d61dba3-a6cc-4e94-b8fb-b6fef5cefa17">64</Standard>
    <Toolkit_x0020_Document_x0020_Type xmlns="6d61dba3-a6cc-4e94-b8fb-b6fef5cefa17"/>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F3158DF93F18F46BE1A30314AD6736E" ma:contentTypeVersion="10" ma:contentTypeDescription="Create a new document." ma:contentTypeScope="" ma:versionID="a93452bafe667286c79276b96b5bda7a">
  <xsd:schema xmlns:xsd="http://www.w3.org/2001/XMLSchema" xmlns:xs="http://www.w3.org/2001/XMLSchema" xmlns:p="http://schemas.microsoft.com/office/2006/metadata/properties" xmlns:ns2="6d61dba3-a6cc-4e94-b8fb-b6fef5cefa17" xmlns:ns3="bb2c1a0f-b486-4bc6-b5ab-a0b673ae3f59" targetNamespace="http://schemas.microsoft.com/office/2006/metadata/properties" ma:root="true" ma:fieldsID="9986ca408af4299fbd1976274e4f72a4" ns2:_="" ns3:_="">
    <xsd:import namespace="6d61dba3-a6cc-4e94-b8fb-b6fef5cefa17"/>
    <xsd:import namespace="bb2c1a0f-b486-4bc6-b5ab-a0b673ae3f59"/>
    <xsd:element name="properties">
      <xsd:complexType>
        <xsd:sequence>
          <xsd:element name="documentManagement">
            <xsd:complexType>
              <xsd:all>
                <xsd:element ref="ns2:Standard"/>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Toolkit_x0020_Document_x0020_Type"/>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61dba3-a6cc-4e94-b8fb-b6fef5cefa17" elementFormDefault="qualified">
    <xsd:import namespace="http://schemas.microsoft.com/office/2006/documentManagement/types"/>
    <xsd:import namespace="http://schemas.microsoft.com/office/infopath/2007/PartnerControls"/>
    <xsd:element name="Standard" ma:index="8" ma:displayName="Standard" ma:list="{20ada5cd-026f-474a-917c-fae3610f44dd}" ma:internalName="Standard" ma:readOnly="false" ma:showField="Title">
      <xsd:simpleType>
        <xsd:restriction base="dms:Lookup"/>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Toolkit_x0020_Document_x0020_Type" ma:index="15" ma:displayName="Toolkit Document Type" ma:list="{639c195c-1daf-445d-ae23-e6d2c6800d38}" ma:internalName="Toolkit_x0020_Document_x0020_Type" ma:readOnly="false" ma:showField="Title">
      <xsd:simpleType>
        <xsd:restriction base="dms:Lookup"/>
      </xsd:simpleType>
    </xsd:element>
  </xsd:schema>
  <xsd:schema xmlns:xsd="http://www.w3.org/2001/XMLSchema" xmlns:xs="http://www.w3.org/2001/XMLSchema" xmlns:dms="http://schemas.microsoft.com/office/2006/documentManagement/types" xmlns:pc="http://schemas.microsoft.com/office/infopath/2007/PartnerControls" targetNamespace="bb2c1a0f-b486-4bc6-b5ab-a0b673ae3f59"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039102-AD46-4A61-92B4-35883E776E0C}">
  <ds:schemaRefs>
    <ds:schemaRef ds:uri="http://schemas.microsoft.com/office/2006/metadata/properties"/>
    <ds:schemaRef ds:uri="http://schemas.microsoft.com/office/infopath/2007/PartnerControls"/>
    <ds:schemaRef ds:uri="6d61dba3-a6cc-4e94-b8fb-b6fef5cefa17"/>
  </ds:schemaRefs>
</ds:datastoreItem>
</file>

<file path=customXml/itemProps2.xml><?xml version="1.0" encoding="utf-8"?>
<ds:datastoreItem xmlns:ds="http://schemas.openxmlformats.org/officeDocument/2006/customXml" ds:itemID="{38942A70-EE09-4670-939F-6CF0A1E51DE1}"/>
</file>

<file path=customXml/itemProps3.xml><?xml version="1.0" encoding="utf-8"?>
<ds:datastoreItem xmlns:ds="http://schemas.openxmlformats.org/officeDocument/2006/customXml" ds:itemID="{4880AA7A-3C5E-4650-9689-CF97C30F750A}">
  <ds:schemaRefs>
    <ds:schemaRef ds:uri="http://schemas.microsoft.com/sharepoint/v3/contenttype/forms"/>
  </ds:schemaRefs>
</ds:datastoreItem>
</file>

<file path=customXml/itemProps4.xml><?xml version="1.0" encoding="utf-8"?>
<ds:datastoreItem xmlns:ds="http://schemas.openxmlformats.org/officeDocument/2006/customXml" ds:itemID="{80CEE688-BC3C-486D-BC64-CBA8C9C7C1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DSW Apprenticeships (Portrait)</Template>
  <TotalTime>31</TotalTime>
  <Pages>14</Pages>
  <Words>3202</Words>
  <Characters>18257</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Jemma Weise</dc:creator>
  <cp:keywords/>
  <dc:description/>
  <cp:lastModifiedBy>Alison Lyon</cp:lastModifiedBy>
  <cp:revision>11</cp:revision>
  <dcterms:created xsi:type="dcterms:W3CDTF">2021-01-06T14:38:00Z</dcterms:created>
  <dcterms:modified xsi:type="dcterms:W3CDTF">2021-01-11T11:46:00Z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0x0101001F3158DF93F18F46BE1A30314AD6736E</vt:lpwstr>
  </property>
</Properties>
</file>